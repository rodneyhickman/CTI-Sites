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09" w:rsidRDefault="0052659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8325" cy="241935"/>
                <wp:effectExtent l="0" t="0" r="0" b="63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0B710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0B7109" w:rsidRDefault="000B7109">
                                  <w:pPr>
                                    <w:pStyle w:val="Sansinterligne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0B710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B7109" w:rsidRDefault="000B7109">
                                  <w:pPr>
                                    <w:pStyle w:val="Sansinterlign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B710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0B7109" w:rsidRDefault="000B7109">
                                  <w:pPr>
                                    <w:pStyle w:val="Sansinterligne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7109" w:rsidRDefault="000B7109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44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" o:allowincell="f" filled="f" stroked="f">
                <v:textbox style="mso-fit-shape-to-text:t" inset="0,0,0,0">
                  <w:txbxContent>
                    <w:tbl>
                      <w:tblPr>
                        <w:tblStyle w:val="Grilledutableau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0B710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0B7109" w:rsidRDefault="000B7109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B710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B7109" w:rsidRDefault="000B7109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B710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0B7109" w:rsidRDefault="000B7109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0B7109" w:rsidRDefault="000B7109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0B7109" w:rsidRDefault="000B7109"/>
    <w:sdt>
      <w:sdtPr>
        <w:alias w:val="Nom du C.V."/>
        <w:tag w:val="Nom du C.V."/>
        <w:id w:val="707398252"/>
        <w:placeholder>
          <w:docPart w:val="097B1E69235D41738382148915FD3D2F"/>
        </w:placeholder>
        <w:docPartList>
          <w:docPartGallery w:val="Quick Parts"/>
          <w:docPartCategory w:val=" Nom du C.V."/>
        </w:docPartList>
      </w:sdtPr>
      <w:sdtEndPr/>
      <w:sdtContent>
        <w:p w:rsidR="000B7109" w:rsidRDefault="000B7109"/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35"/>
            <w:gridCol w:w="4536"/>
          </w:tblGrid>
          <w:tr w:rsidR="000B7109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C9290A4D6B2D47B880E8AB6EF771E6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B7109" w:rsidRDefault="0031065D" w:rsidP="00FD260A">
                    <w:pPr>
                      <w:pStyle w:val="Nom"/>
                    </w:pPr>
                    <w:r>
                      <w:t>Maria Arredondo</w:t>
                    </w:r>
                  </w:p>
                </w:sdtContent>
              </w:sdt>
              <w:p w:rsidR="000B7109" w:rsidRDefault="0031065D">
                <w:pPr>
                  <w:pStyle w:val="Sansinterligne"/>
                </w:pPr>
                <w:r>
                  <w:t>+33 (0)6 99 57 93 31</w:t>
                </w:r>
              </w:p>
              <w:p w:rsidR="000B7109" w:rsidRDefault="000B7109">
                <w:pPr>
                  <w:pStyle w:val="Sansinterligne"/>
                  <w:rPr>
                    <w:b/>
                    <w:bCs/>
                  </w:rPr>
                </w:pPr>
              </w:p>
              <w:p w:rsidR="000B7109" w:rsidRDefault="0031065D">
                <w:pPr>
                  <w:pStyle w:val="Sansinterligne"/>
                </w:pPr>
                <w:r>
                  <w:t xml:space="preserve">17 rue du Maréchal Juin – 94700 Maisons Alfort, </w:t>
                </w:r>
                <w:r w:rsidR="00084D56">
                  <w:t>France</w:t>
                </w:r>
              </w:p>
              <w:p w:rsidR="000B7109" w:rsidRDefault="00152C22">
                <w:pPr>
                  <w:pStyle w:val="Sansinterligne"/>
                </w:pPr>
                <w:r>
                  <w:t>m</w:t>
                </w:r>
                <w:r w:rsidR="0031065D">
                  <w:t>aria.arredondo</w:t>
                </w:r>
                <w:r w:rsidR="0031065D">
                  <w:rPr>
                    <w:rFonts w:ascii="Perpetua" w:hAnsi="Perpetua"/>
                  </w:rPr>
                  <w:t>@</w:t>
                </w:r>
                <w:r w:rsidR="0031065D">
                  <w:t>pivotmundi.com</w:t>
                </w:r>
              </w:p>
              <w:p w:rsidR="000B7109" w:rsidRDefault="00A12F82" w:rsidP="0031065D">
                <w:pPr>
                  <w:pStyle w:val="Sansinterligne"/>
                </w:pPr>
                <w:hyperlink r:id="rId11" w:history="1">
                  <w:r w:rsidRPr="00840F33">
                    <w:rPr>
                      <w:rStyle w:val="Lienhypertexte"/>
                    </w:rPr>
                    <w:t>www.pivotmundi.com</w:t>
                  </w:r>
                </w:hyperlink>
              </w:p>
              <w:p w:rsidR="00A12F82" w:rsidRDefault="00A12F82" w:rsidP="0031065D">
                <w:pPr>
                  <w:pStyle w:val="Sansinterligne"/>
                </w:pPr>
              </w:p>
            </w:tc>
            <w:tc>
              <w:tcPr>
                <w:tcW w:w="2500" w:type="pct"/>
              </w:tcPr>
              <w:p w:rsidR="00084D56" w:rsidRDefault="00084D56" w:rsidP="00084D56">
                <w:pPr>
                  <w:jc w:val="right"/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952371" cy="1272383"/>
                      <wp:effectExtent l="0" t="0" r="635" b="4445"/>
                      <wp:docPr id="10" name="Imag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ortrait web.jpe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357" cy="12803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B7109" w:rsidRPr="00084D56" w:rsidRDefault="000B7109" w:rsidP="00084D56">
                <w:pPr>
                  <w:jc w:val="center"/>
                </w:pPr>
              </w:p>
            </w:tc>
          </w:tr>
        </w:tbl>
        <w:p w:rsidR="000B7109" w:rsidRDefault="005B2663"/>
      </w:sdtContent>
    </w:sdt>
    <w:p w:rsidR="0042395F" w:rsidRPr="006366B6" w:rsidRDefault="0042395F" w:rsidP="0042395F">
      <w:pPr>
        <w:pStyle w:val="Section"/>
        <w:rPr>
          <w:b w:val="0"/>
          <w:lang w:val="en-US"/>
        </w:rPr>
      </w:pPr>
      <w:r w:rsidRPr="006366B6">
        <w:rPr>
          <w:rStyle w:val="Rfrenceintense"/>
          <w:b/>
          <w:sz w:val="32"/>
          <w:szCs w:val="32"/>
        </w:rPr>
        <w:t>EXPERIENCE</w:t>
      </w:r>
    </w:p>
    <w:p w:rsidR="000B7109" w:rsidRPr="0031065D" w:rsidRDefault="0031065D">
      <w:pPr>
        <w:pStyle w:val="Section"/>
        <w:rPr>
          <w:lang w:val="en-US"/>
        </w:rPr>
      </w:pPr>
      <w:r w:rsidRPr="0031065D">
        <w:rPr>
          <w:lang w:val="en-US"/>
        </w:rPr>
        <w:t>PIVOTMUNDI, Founder</w:t>
      </w:r>
    </w:p>
    <w:p w:rsidR="000B7109" w:rsidRPr="0042395F" w:rsidRDefault="0031065D">
      <w:pPr>
        <w:pStyle w:val="Sous-section"/>
        <w:rPr>
          <w:b w:val="0"/>
          <w:lang w:val="en-US"/>
        </w:rPr>
      </w:pPr>
      <w:r w:rsidRPr="0031065D">
        <w:rPr>
          <w:rStyle w:val="Caractre1dedatedesous-section"/>
          <w:lang w:val="en-US"/>
        </w:rPr>
        <w:t>02/2013</w:t>
      </w:r>
      <w:r w:rsidR="000E647D" w:rsidRPr="0031065D">
        <w:rPr>
          <w:rStyle w:val="Caractre1dedatedesous-section"/>
          <w:lang w:val="en-US"/>
        </w:rPr>
        <w:t xml:space="preserve"> - </w:t>
      </w:r>
      <w:r w:rsidRPr="0031065D">
        <w:rPr>
          <w:rStyle w:val="Caractre1dedatedesous-section"/>
          <w:lang w:val="en-US"/>
        </w:rPr>
        <w:t>current</w:t>
      </w:r>
      <w:r w:rsidR="000E647D" w:rsidRPr="0031065D">
        <w:rPr>
          <w:rStyle w:val="Caractre1dedatedesous-section"/>
          <w:lang w:val="en-US"/>
        </w:rPr>
        <w:t xml:space="preserve"> | </w:t>
      </w:r>
      <w:r w:rsidRPr="0031065D">
        <w:rPr>
          <w:lang w:val="en-US"/>
        </w:rPr>
        <w:t>Business &amp; Leadership Coach</w:t>
      </w:r>
      <w:r>
        <w:rPr>
          <w:lang w:val="en-US"/>
        </w:rPr>
        <w:t xml:space="preserve"> (CPCC)</w:t>
      </w:r>
      <w:r w:rsidRPr="0031065D">
        <w:rPr>
          <w:lang w:val="en-US"/>
        </w:rPr>
        <w:t>, Reinvention Expert</w:t>
      </w:r>
      <w:r w:rsidR="0042395F">
        <w:rPr>
          <w:lang w:val="en-US"/>
        </w:rPr>
        <w:t xml:space="preserve">. </w:t>
      </w:r>
      <w:r w:rsidR="0042395F" w:rsidRPr="0042395F">
        <w:rPr>
          <w:b w:val="0"/>
          <w:lang w:val="en-US"/>
        </w:rPr>
        <w:t>(Paris, France)</w:t>
      </w:r>
    </w:p>
    <w:p w:rsidR="00A12F82" w:rsidRDefault="00A12F82">
      <w:pPr>
        <w:pStyle w:val="Textedesous-section"/>
        <w:rPr>
          <w:lang w:val="en-US"/>
        </w:rPr>
      </w:pPr>
    </w:p>
    <w:p w:rsidR="000B7109" w:rsidRDefault="00152C22">
      <w:pPr>
        <w:pStyle w:val="Textedesous-section"/>
        <w:rPr>
          <w:lang w:val="en-US"/>
        </w:rPr>
      </w:pPr>
      <w:r w:rsidRPr="00152C22">
        <w:rPr>
          <w:lang w:val="en-US"/>
        </w:rPr>
        <w:t>I work with conscious businesses and entrepreneurs who want</w:t>
      </w:r>
      <w:r>
        <w:rPr>
          <w:lang w:val="en-US"/>
        </w:rPr>
        <w:t xml:space="preserve"> to reinvent the way business is done.</w:t>
      </w:r>
    </w:p>
    <w:p w:rsidR="00152C22" w:rsidRDefault="00152C22">
      <w:pPr>
        <w:pStyle w:val="Textedesous-section"/>
        <w:rPr>
          <w:lang w:val="en-US"/>
        </w:rPr>
      </w:pPr>
      <w:r>
        <w:rPr>
          <w:lang w:val="en-US"/>
        </w:rPr>
        <w:t xml:space="preserve">I also create and deliver Tango &amp; Leadership workshops </w:t>
      </w:r>
      <w:r w:rsidRPr="00152C22">
        <w:rPr>
          <w:lang w:val="en-US"/>
        </w:rPr>
        <w:t>that are designed to deepen behaviora</w:t>
      </w:r>
      <w:r>
        <w:rPr>
          <w:lang w:val="en-US"/>
        </w:rPr>
        <w:t xml:space="preserve">l and social leadership </w:t>
      </w:r>
      <w:proofErr w:type="spellStart"/>
      <w:r>
        <w:rPr>
          <w:lang w:val="en-US"/>
        </w:rPr>
        <w:t>skills.</w:t>
      </w:r>
      <w:r w:rsidRPr="00152C22">
        <w:rPr>
          <w:lang w:val="en-US"/>
        </w:rPr>
        <w:t>We</w:t>
      </w:r>
      <w:proofErr w:type="spellEnd"/>
      <w:r w:rsidRPr="00152C22">
        <w:rPr>
          <w:lang w:val="en-US"/>
        </w:rPr>
        <w:t xml:space="preserve"> use Argentine Tango as a tool to experience and gain new awareness about one self and the impact on others.</w:t>
      </w:r>
    </w:p>
    <w:p w:rsidR="000B7109" w:rsidRPr="00152C22" w:rsidRDefault="006366B6">
      <w:pPr>
        <w:pStyle w:val="Section"/>
        <w:rPr>
          <w:lang w:val="en-US"/>
        </w:rPr>
      </w:pPr>
      <w:r>
        <w:rPr>
          <w:lang w:val="en-US"/>
        </w:rPr>
        <w:t>YOURJOYCOACH.com, Founder</w:t>
      </w:r>
    </w:p>
    <w:p w:rsidR="0042395F" w:rsidRPr="0042395F" w:rsidRDefault="00152C22" w:rsidP="0042395F">
      <w:pPr>
        <w:pStyle w:val="Sous-section"/>
        <w:rPr>
          <w:b w:val="0"/>
          <w:lang w:val="en-US"/>
        </w:rPr>
      </w:pPr>
      <w:r w:rsidRPr="0042395F">
        <w:rPr>
          <w:rStyle w:val="Caractre1dedatedesous-section"/>
          <w:bCs w:val="0"/>
          <w:lang w:val="en-US"/>
        </w:rPr>
        <w:t>03/2012 – 01/2013</w:t>
      </w:r>
      <w:r>
        <w:rPr>
          <w:rStyle w:val="Caractre1dedatedesous-section"/>
          <w:b w:val="0"/>
          <w:bCs w:val="0"/>
          <w:lang w:val="en-US"/>
        </w:rPr>
        <w:t xml:space="preserve"> </w:t>
      </w:r>
      <w:r w:rsidRPr="00152C22">
        <w:rPr>
          <w:rStyle w:val="Caractre1dedatedesous-section"/>
          <w:lang w:val="en-US"/>
        </w:rPr>
        <w:t>|</w:t>
      </w:r>
      <w:r>
        <w:rPr>
          <w:rStyle w:val="Caractre1dedatedesous-section"/>
          <w:b w:val="0"/>
          <w:bCs w:val="0"/>
          <w:lang w:val="en-US"/>
        </w:rPr>
        <w:t xml:space="preserve"> </w:t>
      </w:r>
      <w:r w:rsidRPr="0042395F">
        <w:rPr>
          <w:bCs w:val="0"/>
          <w:lang w:val="en-US"/>
        </w:rPr>
        <w:t>Professional Co-Active Coach</w:t>
      </w:r>
      <w:r w:rsidR="0042395F">
        <w:rPr>
          <w:b w:val="0"/>
          <w:bCs w:val="0"/>
          <w:lang w:val="en-US"/>
        </w:rPr>
        <w:t xml:space="preserve"> </w:t>
      </w:r>
      <w:r w:rsidR="0042395F" w:rsidRPr="0042395F">
        <w:rPr>
          <w:b w:val="0"/>
          <w:lang w:val="en-US"/>
        </w:rPr>
        <w:t>(Paris, France)</w:t>
      </w:r>
    </w:p>
    <w:p w:rsidR="00A12F82" w:rsidRDefault="00A12F82" w:rsidP="00A12F82">
      <w:pPr>
        <w:pStyle w:val="Sansinterligne"/>
        <w:rPr>
          <w:lang w:val="en-US"/>
        </w:rPr>
      </w:pPr>
    </w:p>
    <w:p w:rsidR="000B7109" w:rsidRDefault="00152C22" w:rsidP="00A12F82">
      <w:pPr>
        <w:pStyle w:val="Sansinterligne"/>
        <w:rPr>
          <w:lang w:val="en-US"/>
        </w:rPr>
      </w:pPr>
      <w:r w:rsidRPr="00152C22">
        <w:rPr>
          <w:lang w:val="en-US"/>
        </w:rPr>
        <w:t>I worked with people who wanted to figure out their new career.</w:t>
      </w:r>
    </w:p>
    <w:p w:rsidR="00152C22" w:rsidRDefault="00152C22" w:rsidP="00152C22">
      <w:pPr>
        <w:pStyle w:val="Section"/>
        <w:rPr>
          <w:lang w:val="en-US"/>
        </w:rPr>
      </w:pPr>
      <w:r>
        <w:rPr>
          <w:lang w:val="en-US"/>
        </w:rPr>
        <w:t>IDEACTIS, Co-Founder</w:t>
      </w:r>
    </w:p>
    <w:p w:rsidR="00152C22" w:rsidRPr="0042395F" w:rsidRDefault="00152C22" w:rsidP="00152C22">
      <w:pPr>
        <w:rPr>
          <w:rStyle w:val="Caractre1dedatedesous-section"/>
          <w:bCs/>
          <w:lang w:val="en-US"/>
        </w:rPr>
      </w:pPr>
      <w:r w:rsidRPr="00152C22">
        <w:rPr>
          <w:rStyle w:val="Caractre1dedatedesous-section"/>
          <w:b/>
          <w:bCs/>
          <w:lang w:val="en-US"/>
        </w:rPr>
        <w:t>07/2011- 04/2012</w:t>
      </w:r>
      <w:r>
        <w:rPr>
          <w:lang w:val="en-US"/>
        </w:rPr>
        <w:t xml:space="preserve"> </w:t>
      </w:r>
      <w:r w:rsidRPr="00152C22">
        <w:rPr>
          <w:rStyle w:val="Caractre1dedatedesous-section"/>
          <w:b/>
          <w:bCs/>
          <w:lang w:val="en-US"/>
        </w:rPr>
        <w:t>|</w:t>
      </w:r>
      <w:r>
        <w:rPr>
          <w:rStyle w:val="Caractre1dedatedesous-section"/>
          <w:b/>
          <w:bCs/>
          <w:lang w:val="en-US"/>
        </w:rPr>
        <w:t xml:space="preserve"> </w:t>
      </w:r>
      <w:r w:rsidRP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>Marketing Consultant for entrepreneurs</w:t>
      </w:r>
      <w:r w:rsid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 xml:space="preserve"> </w:t>
      </w:r>
      <w:r w:rsidR="0042395F" w:rsidRPr="0042395F">
        <w:rPr>
          <w:rFonts w:asciiTheme="majorHAnsi" w:eastAsiaTheme="majorEastAsia" w:hAnsiTheme="majorHAnsi" w:cstheme="majorBidi"/>
          <w:bCs/>
          <w:color w:val="D34817" w:themeColor="accent1"/>
          <w:spacing w:val="20"/>
          <w:sz w:val="24"/>
          <w:szCs w:val="24"/>
          <w:lang w:val="en-US"/>
        </w:rPr>
        <w:t>(Paris, France)</w:t>
      </w:r>
    </w:p>
    <w:p w:rsidR="00152C22" w:rsidRDefault="00152C22" w:rsidP="00152C22">
      <w:pPr>
        <w:rPr>
          <w:lang w:val="en-US"/>
        </w:rPr>
      </w:pPr>
      <w:r w:rsidRPr="00152C22">
        <w:rPr>
          <w:lang w:val="en-US"/>
        </w:rPr>
        <w:t>Consulting company for entrepreneurs looking to explore and refine their business concept, so that it turns into a project that perfectly matches their own personality and dream, as well as matching the current market opportunities.</w:t>
      </w:r>
    </w:p>
    <w:p w:rsidR="00152C22" w:rsidRDefault="00152C22" w:rsidP="00152C22">
      <w:pPr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</w:pPr>
      <w:r w:rsidRPr="00152C22"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>OWENS</w:t>
      </w:r>
      <w:r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 xml:space="preserve"> </w:t>
      </w:r>
      <w:r w:rsidRPr="00152C22"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>CORNING</w:t>
      </w:r>
      <w:r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 xml:space="preserve"> (Fortune 500 </w:t>
      </w:r>
      <w:proofErr w:type="gramStart"/>
      <w:r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>company</w:t>
      </w:r>
      <w:proofErr w:type="gramEnd"/>
      <w:r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>)</w:t>
      </w:r>
    </w:p>
    <w:p w:rsidR="00152C22" w:rsidRDefault="00152C22" w:rsidP="00152C22">
      <w:pPr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</w:pPr>
      <w:r w:rsidRPr="00526595">
        <w:rPr>
          <w:rStyle w:val="Caractre1dedatedesous-section"/>
          <w:b/>
          <w:lang w:val="en-US"/>
        </w:rPr>
        <w:t>02/200</w:t>
      </w:r>
      <w:r w:rsidR="006366B6">
        <w:rPr>
          <w:rStyle w:val="Caractre1dedatedesous-section"/>
          <w:b/>
          <w:lang w:val="en-US"/>
        </w:rPr>
        <w:t>4</w:t>
      </w:r>
      <w:r w:rsidRPr="00526595">
        <w:rPr>
          <w:rStyle w:val="Caractre1dedatedesous-section"/>
          <w:b/>
          <w:lang w:val="en-US"/>
        </w:rPr>
        <w:t xml:space="preserve"> – 04/2011</w:t>
      </w:r>
      <w:r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 xml:space="preserve"> </w:t>
      </w:r>
      <w:r w:rsidRPr="00152C22">
        <w:rPr>
          <w:rStyle w:val="Caractre1dedatedesous-section"/>
          <w:b/>
          <w:bCs/>
          <w:lang w:val="en-US"/>
        </w:rPr>
        <w:t>|</w:t>
      </w:r>
      <w:r w:rsidR="00526595">
        <w:rPr>
          <w:rStyle w:val="Caractre1dedatedesous-section"/>
          <w:b/>
          <w:bCs/>
          <w:lang w:val="en-US"/>
        </w:rPr>
        <w:t xml:space="preserve"> </w:t>
      </w:r>
      <w:r w:rsidR="00526595" w:rsidRP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 xml:space="preserve">Different </w:t>
      </w:r>
      <w:r w:rsidR="0042395F" w:rsidRP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 xml:space="preserve">Management </w:t>
      </w:r>
      <w:r w:rsidR="00526595" w:rsidRP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 xml:space="preserve">roles in Marketing and Business Development </w:t>
      </w:r>
      <w:r w:rsidR="0042395F" w:rsidRP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>fields</w:t>
      </w:r>
      <w:r w:rsidR="006366B6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 xml:space="preserve"> for EMEA region</w:t>
      </w:r>
      <w:r w:rsidR="00526595" w:rsidRP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>.</w:t>
      </w:r>
      <w:r w:rsidR="0042395F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 xml:space="preserve"> </w:t>
      </w:r>
      <w:r w:rsidR="0042395F" w:rsidRPr="0042395F">
        <w:rPr>
          <w:rFonts w:asciiTheme="majorHAnsi" w:eastAsiaTheme="majorEastAsia" w:hAnsiTheme="majorHAnsi" w:cstheme="majorBidi"/>
          <w:bCs/>
          <w:color w:val="D34817" w:themeColor="accent1"/>
          <w:spacing w:val="20"/>
          <w:sz w:val="24"/>
          <w:szCs w:val="24"/>
          <w:lang w:val="en-US"/>
        </w:rPr>
        <w:t>(Brussels, Belgium)</w:t>
      </w:r>
    </w:p>
    <w:p w:rsidR="006366B6" w:rsidRDefault="006366B6" w:rsidP="006366B6">
      <w:pPr>
        <w:pStyle w:val="Sansinterligne"/>
        <w:rPr>
          <w:lang w:val="en-US"/>
        </w:rPr>
      </w:pPr>
      <w:r>
        <w:rPr>
          <w:lang w:val="en-US"/>
        </w:rPr>
        <w:t>Supported the creation and growth of a Building Materials division for EMEA region.</w:t>
      </w:r>
    </w:p>
    <w:p w:rsidR="006366B6" w:rsidRDefault="006366B6" w:rsidP="006366B6">
      <w:pPr>
        <w:pStyle w:val="Sansinterligne"/>
        <w:rPr>
          <w:lang w:val="en-US"/>
        </w:rPr>
      </w:pPr>
      <w:r>
        <w:rPr>
          <w:lang w:val="en-US"/>
        </w:rPr>
        <w:t>Managed product development through in-store launch plans for several product lines.</w:t>
      </w:r>
    </w:p>
    <w:p w:rsidR="006366B6" w:rsidRDefault="006366B6" w:rsidP="006366B6">
      <w:pPr>
        <w:pStyle w:val="Sansinterligne"/>
        <w:rPr>
          <w:lang w:val="en-US"/>
        </w:rPr>
      </w:pPr>
      <w:r>
        <w:rPr>
          <w:lang w:val="en-US"/>
        </w:rPr>
        <w:t>Dealt with global &amp; cross-department teams.</w:t>
      </w:r>
    </w:p>
    <w:p w:rsidR="006366B6" w:rsidRDefault="006366B6" w:rsidP="006366B6">
      <w:pPr>
        <w:pStyle w:val="Sansinterligne"/>
        <w:rPr>
          <w:lang w:val="en-US"/>
        </w:rPr>
      </w:pPr>
      <w:r>
        <w:rPr>
          <w:lang w:val="en-US"/>
        </w:rPr>
        <w:t>Reported to GM.</w:t>
      </w:r>
    </w:p>
    <w:p w:rsidR="006366B6" w:rsidRDefault="006366B6" w:rsidP="006366B6">
      <w:pPr>
        <w:pStyle w:val="Sansinterligne"/>
        <w:rPr>
          <w:lang w:val="en-US"/>
        </w:rPr>
      </w:pPr>
    </w:p>
    <w:p w:rsidR="006366B6" w:rsidRPr="006366B6" w:rsidRDefault="006366B6" w:rsidP="006366B6">
      <w:pPr>
        <w:pStyle w:val="Sansinterligne"/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</w:pPr>
      <w:r w:rsidRPr="006366B6"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  <w:lang w:val="en-US"/>
        </w:rPr>
        <w:t>EUROPEAN COMMISSION</w:t>
      </w:r>
    </w:p>
    <w:p w:rsidR="006366B6" w:rsidRDefault="006366B6" w:rsidP="006366B6">
      <w:pPr>
        <w:pStyle w:val="Sansinterligne"/>
        <w:rPr>
          <w:rFonts w:asciiTheme="majorHAnsi" w:eastAsiaTheme="majorEastAsia" w:hAnsiTheme="majorHAnsi" w:cstheme="majorBidi"/>
          <w:bCs/>
          <w:color w:val="D34817" w:themeColor="accent1"/>
          <w:spacing w:val="20"/>
          <w:sz w:val="24"/>
          <w:szCs w:val="24"/>
          <w:lang w:val="en-US"/>
        </w:rPr>
      </w:pPr>
      <w:r w:rsidRPr="006366B6">
        <w:rPr>
          <w:rStyle w:val="Caractre1dedatedesous-section"/>
          <w:b/>
          <w:lang w:val="en-US"/>
        </w:rPr>
        <w:t>10/2003- 01/2004</w:t>
      </w:r>
      <w:r>
        <w:rPr>
          <w:lang w:val="en-US"/>
        </w:rPr>
        <w:t xml:space="preserve"> </w:t>
      </w:r>
      <w:r w:rsidRPr="00152C22">
        <w:rPr>
          <w:rStyle w:val="Caractre1dedatedesous-section"/>
          <w:b/>
          <w:bCs/>
          <w:lang w:val="en-US"/>
        </w:rPr>
        <w:t>|</w:t>
      </w:r>
      <w:r w:rsidRPr="006366B6"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  <w:t xml:space="preserve">Assistant </w:t>
      </w:r>
      <w:r w:rsidRPr="006366B6">
        <w:rPr>
          <w:rFonts w:asciiTheme="majorHAnsi" w:eastAsiaTheme="majorEastAsia" w:hAnsiTheme="majorHAnsi" w:cstheme="majorBidi"/>
          <w:bCs/>
          <w:color w:val="D34817" w:themeColor="accent1"/>
          <w:spacing w:val="20"/>
          <w:sz w:val="24"/>
          <w:szCs w:val="24"/>
          <w:lang w:val="en-US"/>
        </w:rPr>
        <w:t>(Brussels, Belgium)</w:t>
      </w:r>
    </w:p>
    <w:p w:rsidR="00A12F82" w:rsidRPr="006366B6" w:rsidRDefault="00A12F82" w:rsidP="006366B6">
      <w:pPr>
        <w:pStyle w:val="Sansinterligne"/>
        <w:rPr>
          <w:rFonts w:asciiTheme="majorHAnsi" w:eastAsiaTheme="majorEastAsia" w:hAnsiTheme="majorHAnsi" w:cstheme="majorBidi"/>
          <w:b/>
          <w:bCs/>
          <w:color w:val="D34817" w:themeColor="accent1"/>
          <w:spacing w:val="20"/>
          <w:sz w:val="24"/>
          <w:szCs w:val="24"/>
          <w:lang w:val="en-US"/>
        </w:rPr>
      </w:pPr>
    </w:p>
    <w:p w:rsidR="006366B6" w:rsidRDefault="00A12F82" w:rsidP="006366B6">
      <w:pPr>
        <w:rPr>
          <w:lang w:val="en-US"/>
        </w:rPr>
      </w:pPr>
      <w:r>
        <w:rPr>
          <w:lang w:val="en-US"/>
        </w:rPr>
        <w:t>Organizing high-level international meetings and conferences, writing briefings for MPs.</w:t>
      </w:r>
    </w:p>
    <w:p w:rsidR="006366B6" w:rsidRDefault="006366B6" w:rsidP="006366B6">
      <w:pPr>
        <w:rPr>
          <w:lang w:val="en-US"/>
        </w:rPr>
      </w:pPr>
    </w:p>
    <w:p w:rsidR="006366B6" w:rsidRPr="006366B6" w:rsidRDefault="006366B6" w:rsidP="006366B6">
      <w:pPr>
        <w:pStyle w:val="Section"/>
        <w:rPr>
          <w:rStyle w:val="Rfrenceintense"/>
          <w:b/>
          <w:sz w:val="32"/>
          <w:szCs w:val="32"/>
        </w:rPr>
      </w:pPr>
      <w:r w:rsidRPr="006366B6">
        <w:rPr>
          <w:rStyle w:val="Rfrenceintense"/>
          <w:b/>
          <w:sz w:val="32"/>
          <w:szCs w:val="32"/>
        </w:rPr>
        <w:t>EDUCATION</w:t>
      </w:r>
    </w:p>
    <w:p w:rsidR="006366B6" w:rsidRDefault="006366B6" w:rsidP="006366B6">
      <w:pPr>
        <w:pStyle w:val="Section"/>
        <w:rPr>
          <w:lang w:val="en-US"/>
        </w:rPr>
      </w:pPr>
      <w:r w:rsidRPr="0031065D">
        <w:rPr>
          <w:lang w:val="en-US"/>
        </w:rPr>
        <w:t>C</w:t>
      </w:r>
      <w:r>
        <w:rPr>
          <w:lang w:val="en-US"/>
        </w:rPr>
        <w:t>o-Active Coaching</w:t>
      </w:r>
    </w:p>
    <w:p w:rsidR="006366B6" w:rsidRPr="0031065D" w:rsidRDefault="006366B6" w:rsidP="006366B6">
      <w:pPr>
        <w:pStyle w:val="Sous-section"/>
        <w:rPr>
          <w:lang w:val="en-US"/>
        </w:rPr>
      </w:pPr>
      <w:r>
        <w:rPr>
          <w:rStyle w:val="Caractre1dedatedesous-section"/>
          <w:lang w:val="en-US"/>
        </w:rPr>
        <w:t>06/</w:t>
      </w:r>
      <w:r w:rsidRPr="0031065D">
        <w:rPr>
          <w:rStyle w:val="Caractre1dedatedesous-section"/>
          <w:lang w:val="en-US"/>
        </w:rPr>
        <w:t xml:space="preserve"> 2013 </w:t>
      </w:r>
      <w:r w:rsidRPr="00152C22">
        <w:rPr>
          <w:rStyle w:val="Caractre1dedatedesous-section"/>
          <w:lang w:val="en-US"/>
        </w:rPr>
        <w:t>|</w:t>
      </w:r>
      <w:r w:rsidRPr="0031065D">
        <w:rPr>
          <w:lang w:val="en-US"/>
        </w:rPr>
        <w:t xml:space="preserve"> CPCC</w:t>
      </w:r>
      <w:r>
        <w:rPr>
          <w:lang w:val="en-US"/>
        </w:rPr>
        <w:t xml:space="preserve"> </w:t>
      </w:r>
    </w:p>
    <w:p w:rsidR="006366B6" w:rsidRDefault="006366B6" w:rsidP="006366B6">
      <w:pPr>
        <w:pStyle w:val="Textedesous-section"/>
        <w:rPr>
          <w:lang w:val="en-US"/>
        </w:rPr>
      </w:pPr>
      <w:proofErr w:type="gramStart"/>
      <w:r>
        <w:rPr>
          <w:lang w:val="en-US"/>
        </w:rPr>
        <w:t>CPL</w:t>
      </w:r>
      <w:r w:rsidRPr="0031065D">
        <w:rPr>
          <w:lang w:val="en-US"/>
        </w:rPr>
        <w:t> :</w:t>
      </w:r>
      <w:proofErr w:type="gramEnd"/>
      <w:r w:rsidRPr="0031065D">
        <w:rPr>
          <w:lang w:val="en-US"/>
        </w:rPr>
        <w:t xml:space="preserve"> </w:t>
      </w:r>
      <w:r>
        <w:rPr>
          <w:lang w:val="en-US"/>
        </w:rPr>
        <w:t xml:space="preserve">Melanie </w:t>
      </w:r>
      <w:proofErr w:type="spellStart"/>
      <w:r>
        <w:rPr>
          <w:lang w:val="en-US"/>
        </w:rPr>
        <w:t>Keveles</w:t>
      </w:r>
      <w:proofErr w:type="spellEnd"/>
      <w:r>
        <w:rPr>
          <w:lang w:val="en-US"/>
        </w:rPr>
        <w:t>, Danube Pod</w:t>
      </w:r>
    </w:p>
    <w:p w:rsidR="006366B6" w:rsidRPr="0031065D" w:rsidRDefault="006366B6" w:rsidP="006366B6">
      <w:pPr>
        <w:rPr>
          <w:rStyle w:val="Caractre1dedatedesous-section"/>
          <w:b/>
          <w:bCs/>
          <w:lang w:val="en-US"/>
        </w:rPr>
      </w:pPr>
      <w:r>
        <w:rPr>
          <w:rStyle w:val="Caractre1dedatedesous-section"/>
          <w:b/>
          <w:bCs/>
          <w:lang w:val="en-US"/>
        </w:rPr>
        <w:t>03-</w:t>
      </w:r>
      <w:r w:rsidRPr="0031065D">
        <w:rPr>
          <w:rStyle w:val="Caractre1dedatedesous-section"/>
          <w:b/>
          <w:bCs/>
          <w:lang w:val="en-US"/>
        </w:rPr>
        <w:t xml:space="preserve">08/2012 </w:t>
      </w:r>
      <w:r w:rsidRPr="00152C22">
        <w:rPr>
          <w:rStyle w:val="Caractre1dedatedesous-section"/>
          <w:b/>
          <w:lang w:val="en-US"/>
        </w:rPr>
        <w:t>|</w:t>
      </w:r>
      <w:r>
        <w:rPr>
          <w:rStyle w:val="Caractre1dedatedesous-section"/>
          <w:lang w:val="en-US"/>
        </w:rPr>
        <w:t xml:space="preserve"> </w:t>
      </w:r>
      <w:r w:rsidRPr="0031065D">
        <w:rPr>
          <w:rStyle w:val="Caractredesous-section"/>
          <w:lang w:val="en-US"/>
        </w:rPr>
        <w:t>Core Curriculum</w:t>
      </w:r>
      <w:r>
        <w:rPr>
          <w:rStyle w:val="Caractredesous-section"/>
          <w:lang w:val="en-US"/>
        </w:rPr>
        <w:t xml:space="preserve"> (</w:t>
      </w:r>
      <w:r w:rsidR="00084D56">
        <w:rPr>
          <w:rStyle w:val="Caractredesous-section"/>
          <w:lang w:val="en-US"/>
        </w:rPr>
        <w:t xml:space="preserve">CTI, </w:t>
      </w:r>
      <w:r>
        <w:rPr>
          <w:rStyle w:val="Caractredesous-section"/>
          <w:lang w:val="en-US"/>
        </w:rPr>
        <w:t>London, UK)</w:t>
      </w:r>
    </w:p>
    <w:p w:rsidR="006366B6" w:rsidRDefault="006366B6" w:rsidP="006366B6">
      <w:pPr>
        <w:pStyle w:val="Section"/>
        <w:rPr>
          <w:lang w:val="en-US"/>
        </w:rPr>
      </w:pPr>
      <w:r w:rsidRPr="0031065D">
        <w:rPr>
          <w:lang w:val="en-US"/>
        </w:rPr>
        <w:t>C</w:t>
      </w:r>
      <w:r>
        <w:rPr>
          <w:lang w:val="en-US"/>
        </w:rPr>
        <w:t xml:space="preserve">o-Active </w:t>
      </w:r>
      <w:r w:rsidR="00084D56">
        <w:rPr>
          <w:lang w:val="en-US"/>
        </w:rPr>
        <w:t>Leadership</w:t>
      </w:r>
    </w:p>
    <w:p w:rsidR="006366B6" w:rsidRPr="0031065D" w:rsidRDefault="006366B6" w:rsidP="006366B6">
      <w:pPr>
        <w:rPr>
          <w:rStyle w:val="Caractre1dedatedesous-section"/>
          <w:b/>
          <w:bCs/>
          <w:lang w:val="en-US"/>
        </w:rPr>
      </w:pPr>
      <w:r>
        <w:rPr>
          <w:rStyle w:val="Caractre1dedatedesous-section"/>
          <w:b/>
          <w:bCs/>
          <w:lang w:val="en-US"/>
        </w:rPr>
        <w:t>07/2013</w:t>
      </w:r>
      <w:r w:rsidRPr="0031065D">
        <w:rPr>
          <w:rStyle w:val="Caractre1dedatedesous-section"/>
          <w:b/>
          <w:bCs/>
          <w:lang w:val="en-US"/>
        </w:rPr>
        <w:t xml:space="preserve"> </w:t>
      </w:r>
      <w:r w:rsidRPr="00152C22">
        <w:rPr>
          <w:rStyle w:val="Caractre1dedatedesous-section"/>
          <w:b/>
          <w:lang w:val="en-US"/>
        </w:rPr>
        <w:t>|</w:t>
      </w:r>
      <w:r>
        <w:rPr>
          <w:rStyle w:val="Caractre1dedatedesous-section"/>
          <w:lang w:val="en-US"/>
        </w:rPr>
        <w:t xml:space="preserve"> </w:t>
      </w:r>
      <w:r w:rsidR="00084D56">
        <w:rPr>
          <w:rStyle w:val="Caractredesous-section"/>
          <w:lang w:val="en-US"/>
        </w:rPr>
        <w:t>Co-Active L</w:t>
      </w:r>
      <w:r>
        <w:rPr>
          <w:rStyle w:val="Caractredesous-section"/>
          <w:lang w:val="en-US"/>
        </w:rPr>
        <w:t xml:space="preserve">eadership </w:t>
      </w:r>
      <w:r w:rsidR="00084D56">
        <w:rPr>
          <w:rStyle w:val="Caractredesous-section"/>
          <w:lang w:val="en-US"/>
        </w:rPr>
        <w:t>program</w:t>
      </w:r>
      <w:r>
        <w:rPr>
          <w:rStyle w:val="Caractredesous-section"/>
          <w:lang w:val="en-US"/>
        </w:rPr>
        <w:t xml:space="preserve"> (</w:t>
      </w:r>
      <w:r w:rsidR="00084D56">
        <w:rPr>
          <w:rStyle w:val="Caractredesous-section"/>
          <w:lang w:val="en-US"/>
        </w:rPr>
        <w:t xml:space="preserve">CTI, </w:t>
      </w:r>
      <w:proofErr w:type="spellStart"/>
      <w:r>
        <w:rPr>
          <w:rStyle w:val="Caractredesous-section"/>
          <w:lang w:val="en-US"/>
        </w:rPr>
        <w:t>Sitges</w:t>
      </w:r>
      <w:proofErr w:type="spellEnd"/>
      <w:r>
        <w:rPr>
          <w:rStyle w:val="Caractredesous-section"/>
          <w:lang w:val="en-US"/>
        </w:rPr>
        <w:t>, Spain</w:t>
      </w:r>
      <w:r w:rsidR="00A12F82">
        <w:rPr>
          <w:rStyle w:val="Caractredesous-section"/>
          <w:lang w:val="en-US"/>
        </w:rPr>
        <w:t>)</w:t>
      </w:r>
    </w:p>
    <w:p w:rsidR="006366B6" w:rsidRDefault="006366B6" w:rsidP="006366B6">
      <w:pPr>
        <w:pStyle w:val="Textedesous-section"/>
        <w:rPr>
          <w:lang w:val="en-US"/>
        </w:rPr>
      </w:pPr>
      <w:proofErr w:type="gramStart"/>
      <w:r w:rsidRPr="0031065D">
        <w:rPr>
          <w:lang w:val="en-US"/>
        </w:rPr>
        <w:t>Leaders :</w:t>
      </w:r>
      <w:proofErr w:type="gramEnd"/>
      <w:r w:rsidRPr="0031065D">
        <w:rPr>
          <w:lang w:val="en-US"/>
        </w:rPr>
        <w:t xml:space="preserve"> Elaine </w:t>
      </w:r>
      <w:proofErr w:type="spellStart"/>
      <w:r w:rsidRPr="0031065D">
        <w:rPr>
          <w:lang w:val="en-US"/>
        </w:rPr>
        <w:t>Jaynes</w:t>
      </w:r>
      <w:proofErr w:type="spellEnd"/>
      <w:r w:rsidRPr="0031065D">
        <w:rPr>
          <w:lang w:val="en-US"/>
        </w:rPr>
        <w:t xml:space="preserve"> &amp; Mary Butler</w:t>
      </w:r>
    </w:p>
    <w:p w:rsidR="00A12F82" w:rsidRPr="0031065D" w:rsidRDefault="00A12F82" w:rsidP="006366B6">
      <w:pPr>
        <w:pStyle w:val="Textedesous-section"/>
        <w:rPr>
          <w:lang w:val="en-US"/>
        </w:rPr>
      </w:pPr>
      <w:r>
        <w:rPr>
          <w:lang w:val="en-US"/>
        </w:rPr>
        <w:t>Tribe: Koalas</w:t>
      </w:r>
    </w:p>
    <w:p w:rsidR="006366B6" w:rsidRDefault="006366B6" w:rsidP="006366B6">
      <w:pPr>
        <w:pStyle w:val="Section"/>
        <w:rPr>
          <w:lang w:val="en-US"/>
        </w:rPr>
      </w:pPr>
      <w:r w:rsidRPr="0042395F">
        <w:rPr>
          <w:lang w:val="en-US"/>
        </w:rPr>
        <w:t>MBA in Marketing</w:t>
      </w:r>
    </w:p>
    <w:p w:rsidR="006366B6" w:rsidRPr="0042395F" w:rsidRDefault="006366B6" w:rsidP="006366B6">
      <w:pPr>
        <w:pStyle w:val="Datedesous-section"/>
        <w:numPr>
          <w:ilvl w:val="1"/>
          <w:numId w:val="24"/>
        </w:numPr>
        <w:rPr>
          <w:lang w:val="en-US"/>
        </w:rPr>
      </w:pPr>
      <w:r w:rsidRPr="0042395F">
        <w:rPr>
          <w:rStyle w:val="Caractre1dedatedesous-section"/>
          <w:b/>
          <w:lang w:val="en-US"/>
        </w:rPr>
        <w:t>|</w:t>
      </w:r>
      <w:r w:rsidRPr="0042395F">
        <w:rPr>
          <w:lang w:val="en-US"/>
        </w:rPr>
        <w:t xml:space="preserve"> </w:t>
      </w:r>
      <w:r w:rsidRPr="0042395F">
        <w:rPr>
          <w:rStyle w:val="Caractredesous-section"/>
        </w:rPr>
        <w:t>ESIC (Madrid)</w:t>
      </w:r>
    </w:p>
    <w:p w:rsidR="006366B6" w:rsidRDefault="006366B6" w:rsidP="006366B6">
      <w:pPr>
        <w:pStyle w:val="Section"/>
        <w:rPr>
          <w:lang w:val="en-US"/>
        </w:rPr>
      </w:pPr>
      <w:r w:rsidRPr="0042395F">
        <w:rPr>
          <w:lang w:val="en-US"/>
        </w:rPr>
        <w:t>BA in Humanities</w:t>
      </w:r>
    </w:p>
    <w:p w:rsidR="006366B6" w:rsidRPr="0042395F" w:rsidRDefault="006366B6" w:rsidP="006366B6">
      <w:pPr>
        <w:pStyle w:val="Datedesous-section"/>
        <w:rPr>
          <w:lang w:val="en-US"/>
        </w:rPr>
      </w:pPr>
      <w:r w:rsidRPr="0042395F">
        <w:rPr>
          <w:rStyle w:val="Caractre1dedatedesous-section"/>
          <w:b/>
          <w:bCs/>
          <w:lang w:val="en-US"/>
        </w:rPr>
        <w:t>1997-2001</w:t>
      </w:r>
      <w:r w:rsidRPr="0042395F">
        <w:rPr>
          <w:rStyle w:val="Caractre1dedatedesous-section"/>
          <w:lang w:val="en-US"/>
        </w:rPr>
        <w:t xml:space="preserve"> </w:t>
      </w:r>
      <w:r w:rsidRPr="0042395F">
        <w:rPr>
          <w:rStyle w:val="Caractre1dedatedesous-section"/>
          <w:b/>
          <w:lang w:val="en-US"/>
        </w:rPr>
        <w:t>|</w:t>
      </w:r>
      <w:r w:rsidRPr="0042395F">
        <w:rPr>
          <w:lang w:val="en-US"/>
        </w:rPr>
        <w:t xml:space="preserve"> </w:t>
      </w:r>
      <w:r w:rsidRPr="0042395F">
        <w:rPr>
          <w:rStyle w:val="Caractredesous-section"/>
        </w:rPr>
        <w:t xml:space="preserve">Carlos III </w:t>
      </w:r>
      <w:proofErr w:type="spellStart"/>
      <w:r w:rsidRPr="0042395F">
        <w:rPr>
          <w:rStyle w:val="Caractredesous-section"/>
        </w:rPr>
        <w:t>University</w:t>
      </w:r>
      <w:proofErr w:type="spellEnd"/>
      <w:r w:rsidRPr="0042395F">
        <w:rPr>
          <w:rStyle w:val="Caractredesous-section"/>
        </w:rPr>
        <w:t xml:space="preserve"> (Madrid)</w:t>
      </w:r>
    </w:p>
    <w:p w:rsidR="006366B6" w:rsidRDefault="006366B6" w:rsidP="006366B6">
      <w:pPr>
        <w:rPr>
          <w:lang w:val="en-US"/>
        </w:rPr>
      </w:pPr>
    </w:p>
    <w:p w:rsidR="00A12F82" w:rsidRPr="00A12F82" w:rsidRDefault="00A12F82" w:rsidP="00A12F82">
      <w:pPr>
        <w:pStyle w:val="Section"/>
        <w:rPr>
          <w:rStyle w:val="Rfrenceintense"/>
          <w:b/>
          <w:sz w:val="32"/>
          <w:szCs w:val="32"/>
          <w:lang w:val="en-US"/>
        </w:rPr>
      </w:pPr>
      <w:r w:rsidRPr="00A12F82">
        <w:rPr>
          <w:rStyle w:val="Rfrenceintense"/>
          <w:b/>
          <w:sz w:val="32"/>
          <w:szCs w:val="32"/>
          <w:lang w:val="en-US"/>
        </w:rPr>
        <w:t>LANGUAGES</w:t>
      </w:r>
    </w:p>
    <w:p w:rsidR="00A12F82" w:rsidRDefault="00A12F82" w:rsidP="006366B6">
      <w:pPr>
        <w:rPr>
          <w:lang w:val="en-US"/>
        </w:rPr>
      </w:pPr>
    </w:p>
    <w:p w:rsidR="00A12F82" w:rsidRDefault="00A12F82" w:rsidP="006366B6">
      <w:pPr>
        <w:rPr>
          <w:lang w:val="en-US"/>
        </w:rPr>
      </w:pPr>
      <w:r>
        <w:rPr>
          <w:lang w:val="en-US"/>
        </w:rPr>
        <w:t>French, Spanish: native</w:t>
      </w:r>
    </w:p>
    <w:p w:rsidR="00A12F82" w:rsidRDefault="00A12F82" w:rsidP="006366B6">
      <w:pPr>
        <w:rPr>
          <w:lang w:val="en-US"/>
        </w:rPr>
      </w:pPr>
      <w:r>
        <w:rPr>
          <w:lang w:val="en-US"/>
        </w:rPr>
        <w:t>English: fluent</w:t>
      </w:r>
    </w:p>
    <w:p w:rsidR="00A12F82" w:rsidRDefault="00A12F82" w:rsidP="006366B6">
      <w:pPr>
        <w:rPr>
          <w:lang w:val="en-US"/>
        </w:rPr>
      </w:pPr>
      <w:r>
        <w:rPr>
          <w:lang w:val="en-US"/>
        </w:rPr>
        <w:t>German: good</w:t>
      </w:r>
    </w:p>
    <w:p w:rsidR="00A12F82" w:rsidRDefault="00A12F82" w:rsidP="006366B6">
      <w:pPr>
        <w:rPr>
          <w:lang w:val="en-US"/>
        </w:rPr>
      </w:pPr>
      <w:r>
        <w:rPr>
          <w:lang w:val="en-US"/>
        </w:rPr>
        <w:t>Dutch: good passive understanding</w:t>
      </w:r>
    </w:p>
    <w:p w:rsidR="00915F9B" w:rsidRDefault="00915F9B" w:rsidP="006366B6">
      <w:pPr>
        <w:rPr>
          <w:lang w:val="en-US"/>
        </w:rPr>
      </w:pPr>
    </w:p>
    <w:p w:rsidR="00915F9B" w:rsidRPr="00A12F82" w:rsidRDefault="00915F9B" w:rsidP="00915F9B">
      <w:pPr>
        <w:pStyle w:val="Section"/>
        <w:rPr>
          <w:rStyle w:val="Rfrenceintense"/>
          <w:b/>
          <w:sz w:val="32"/>
          <w:szCs w:val="32"/>
          <w:lang w:val="en-US"/>
        </w:rPr>
      </w:pPr>
      <w:r>
        <w:rPr>
          <w:rStyle w:val="Rfrenceintense"/>
          <w:b/>
          <w:sz w:val="32"/>
          <w:szCs w:val="32"/>
          <w:lang w:val="en-US"/>
        </w:rPr>
        <w:t>OTHERS THINGS YOU SHOULD KNOW ABOUT ME</w:t>
      </w:r>
    </w:p>
    <w:p w:rsidR="00915F9B" w:rsidRDefault="00915F9B" w:rsidP="006366B6">
      <w:pPr>
        <w:rPr>
          <w:lang w:val="en-US"/>
        </w:rPr>
      </w:pPr>
      <w:r>
        <w:rPr>
          <w:lang w:val="en-US"/>
        </w:rPr>
        <w:t>I am a passionate Argentine tango dancer and teacher.</w:t>
      </w:r>
    </w:p>
    <w:p w:rsidR="00915F9B" w:rsidRPr="006366B6" w:rsidRDefault="00915F9B" w:rsidP="006366B6">
      <w:pPr>
        <w:rPr>
          <w:lang w:val="en-US"/>
        </w:rPr>
      </w:pPr>
      <w:bookmarkStart w:id="0" w:name="_GoBack"/>
      <w:bookmarkEnd w:id="0"/>
    </w:p>
    <w:sectPr w:rsidR="00915F9B" w:rsidRPr="006366B6" w:rsidSect="000B7109">
      <w:footerReference w:type="even" r:id="rId13"/>
      <w:footerReference w:type="default" r:id="rId14"/>
      <w:footerReference w:type="first" r:id="rId15"/>
      <w:pgSz w:w="11907" w:h="16839" w:code="1"/>
      <w:pgMar w:top="1418" w:right="1418" w:bottom="1418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63" w:rsidRDefault="005B2663">
      <w:r>
        <w:separator/>
      </w:r>
    </w:p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</w:endnote>
  <w:endnote w:type="continuationSeparator" w:id="0">
    <w:p w:rsidR="005B2663" w:rsidRDefault="005B2663">
      <w:r>
        <w:continuationSeparator/>
      </w:r>
    </w:p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109" w:rsidRDefault="0052659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A2F1F5B546054E86A9919CD385655C5E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B7109" w:rsidRDefault="0031065D">
                              <w:pPr>
                                <w:pStyle w:val="Texteestomp"/>
                              </w:pPr>
                              <w:r>
                                <w:t>Maria Arredondo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A2F1F5B546054E86A9919CD385655C5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0B7109" w:rsidRDefault="0031065D">
                        <w:pPr>
                          <w:pStyle w:val="Texteestomp"/>
                        </w:pPr>
                        <w:r>
                          <w:t>Maria Arredondo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60F0940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9525" t="9525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7109" w:rsidRDefault="005B2663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E647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0B7109" w:rsidRDefault="005B2663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E647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109" w:rsidRDefault="00526595">
    <w:pPr>
      <w:rPr>
        <w:sz w:val="10"/>
        <w:szCs w:val="10"/>
      </w:rPr>
    </w:pPr>
    <w:r>
      <w:rPr>
        <w:noProof/>
        <w:sz w:val="10"/>
        <w:szCs w:val="10"/>
        <w:lang w:eastAsia="fr-FR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891905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placeholder>
                              <w:docPart w:val="87A390BC78014A04B2C4C72497B16F0B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B7109" w:rsidRDefault="0031065D">
                              <w:pPr>
                                <w:pStyle w:val="Texteestomp"/>
                              </w:pPr>
                              <w:r>
                                <w:t>Maria Arredondo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700.15pt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placeholder>
                        <w:docPart w:val="87A390BC78014A04B2C4C72497B16F0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0B7109" w:rsidRDefault="0031065D">
                        <w:pPr>
                          <w:pStyle w:val="Texteestomp"/>
                        </w:pPr>
                        <w:r>
                          <w:t>Maria Arredondo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fr-FR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37445"/>
              <wp:effectExtent l="14605" t="12700" r="14605" b="825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374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445CB62" id="AutoShape 19" o:spid="_x0000_s1026" style="position:absolute;margin-left:0;margin-top:0;width:545.95pt;height:790.3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fr-FR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175" t="1270" r="0" b="190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7109" w:rsidRDefault="005B2663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15F9B" w:rsidRPr="00915F9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B7109" w:rsidRDefault="005B2663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15F9B" w:rsidRPr="00915F9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B7109" w:rsidRDefault="000B7109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109" w:rsidRDefault="0052659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2930" cy="10031730"/>
              <wp:effectExtent l="6985" t="9525" r="13335" b="7620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2930" cy="1003173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B8B9EF" id="AutoShape 11" o:spid="_x0000_s1026" style="position:absolute;margin-left:0;margin-top:0;width:545.9pt;height:789.9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7109" w:rsidRDefault="000B71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B7109" w:rsidRDefault="000B7109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63" w:rsidRDefault="005B2663">
      <w:r>
        <w:separator/>
      </w:r>
    </w:p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</w:footnote>
  <w:footnote w:type="continuationSeparator" w:id="0">
    <w:p w:rsidR="005B2663" w:rsidRDefault="005B2663">
      <w:r>
        <w:continuationSeparator/>
      </w:r>
    </w:p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  <w:p w:rsidR="005B2663" w:rsidRDefault="005B266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8325FF2"/>
    <w:multiLevelType w:val="multilevel"/>
    <w:tmpl w:val="3A5C2C04"/>
    <w:lvl w:ilvl="0">
      <w:start w:val="2002"/>
      <w:numFmt w:val="decimal"/>
      <w:lvlText w:val="%1"/>
      <w:lvlJc w:val="left"/>
      <w:pPr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ind w:left="142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2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2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849664F"/>
    <w:multiLevelType w:val="hybridMultilevel"/>
    <w:tmpl w:val="5C56B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B426F"/>
    <w:multiLevelType w:val="multilevel"/>
    <w:tmpl w:val="E19C9FE2"/>
    <w:lvl w:ilvl="0">
      <w:start w:val="2002"/>
      <w:numFmt w:val="decimal"/>
      <w:lvlText w:val="%1"/>
      <w:lvlJc w:val="left"/>
      <w:pPr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ind w:left="214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6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58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6E1F5F27"/>
    <w:multiLevelType w:val="multilevel"/>
    <w:tmpl w:val="42F05818"/>
    <w:lvl w:ilvl="0">
      <w:start w:val="2002"/>
      <w:numFmt w:val="decimal"/>
      <w:lvlText w:val="%1"/>
      <w:lvlJc w:val="left"/>
      <w:pPr>
        <w:ind w:left="1410" w:hanging="1410"/>
      </w:pPr>
      <w:rPr>
        <w:rFonts w:hint="default"/>
        <w:b/>
      </w:rPr>
    </w:lvl>
    <w:lvl w:ilvl="1">
      <w:start w:val="2003"/>
      <w:numFmt w:val="decimal"/>
      <w:lvlText w:val="%1-%2"/>
      <w:lvlJc w:val="left"/>
      <w:pPr>
        <w:ind w:left="1410" w:hanging="141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410" w:hanging="141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410" w:hanging="141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7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5D"/>
    <w:rsid w:val="00084D56"/>
    <w:rsid w:val="000B7109"/>
    <w:rsid w:val="000E647D"/>
    <w:rsid w:val="00152C22"/>
    <w:rsid w:val="0031065D"/>
    <w:rsid w:val="0042395F"/>
    <w:rsid w:val="00526595"/>
    <w:rsid w:val="005B2663"/>
    <w:rsid w:val="006366B6"/>
    <w:rsid w:val="00915F9B"/>
    <w:rsid w:val="00A12F82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996D3396-AA09-4678-A994-D22D7DE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109"/>
    <w:pPr>
      <w:spacing w:after="160"/>
    </w:pPr>
    <w:rPr>
      <w:rFonts w:eastAsiaTheme="minorEastAsia" w:cstheme="minorBidi"/>
      <w:color w:val="000000" w:themeColor="text1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0B7109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0B7109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7109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0B7109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0B710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7109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7109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7109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7109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10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B710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0B710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710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B710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B710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B710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B710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itre9Car">
    <w:name w:val="Titre 9 Car"/>
    <w:basedOn w:val="Policepardfaut"/>
    <w:link w:val="Titre9"/>
    <w:uiPriority w:val="9"/>
    <w:semiHidden/>
    <w:rsid w:val="000B710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itre">
    <w:name w:val="Title"/>
    <w:basedOn w:val="Normal"/>
    <w:link w:val="TitreCar"/>
    <w:uiPriority w:val="10"/>
    <w:rsid w:val="000B7109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B7109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rsid w:val="000B7109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7109"/>
    <w:rPr>
      <w:rFonts w:asciiTheme="majorHAnsi" w:eastAsiaTheme="majorEastAsia" w:hAnsiTheme="majorHAnsi" w:cstheme="majorBidi"/>
      <w:sz w:val="28"/>
      <w:szCs w:val="28"/>
    </w:rPr>
  </w:style>
  <w:style w:type="character" w:styleId="lev">
    <w:name w:val="Strong"/>
    <w:uiPriority w:val="22"/>
    <w:qFormat/>
    <w:rsid w:val="000B7109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fr-FR"/>
    </w:rPr>
  </w:style>
  <w:style w:type="character" w:styleId="Accentuation">
    <w:name w:val="Emphasis"/>
    <w:uiPriority w:val="20"/>
    <w:qFormat/>
    <w:rsid w:val="000B7109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fr-FR"/>
    </w:rPr>
  </w:style>
  <w:style w:type="paragraph" w:customStyle="1" w:styleId="Rfrence1Intense">
    <w:name w:val="Référence1 Intense"/>
    <w:basedOn w:val="Normal"/>
    <w:link w:val="CaractrederfrenceIntense"/>
    <w:uiPriority w:val="32"/>
    <w:qFormat/>
    <w:rsid w:val="000B7109"/>
    <w:rPr>
      <w:b/>
      <w:bCs/>
      <w:color w:val="9D3511" w:themeColor="accent1" w:themeShade="BF"/>
      <w:u w:val="single"/>
    </w:rPr>
  </w:style>
  <w:style w:type="character" w:customStyle="1" w:styleId="CaractrederfrenceIntense">
    <w:name w:val="Caractère de référence Intense"/>
    <w:basedOn w:val="Policepardfaut"/>
    <w:link w:val="Rfrence1Intense"/>
    <w:uiPriority w:val="32"/>
    <w:rsid w:val="000B7109"/>
    <w:rPr>
      <w:b/>
      <w:bCs/>
      <w:color w:val="9D3511" w:themeColor="accent1" w:themeShade="BF"/>
      <w:u w:val="single"/>
    </w:rPr>
  </w:style>
  <w:style w:type="paragraph" w:customStyle="1" w:styleId="Rfrence1Discret">
    <w:name w:val="Référence1 Discret"/>
    <w:basedOn w:val="Normal"/>
    <w:link w:val="CaractrederfrenceDiscret"/>
    <w:uiPriority w:val="31"/>
    <w:qFormat/>
    <w:rsid w:val="000B7109"/>
    <w:rPr>
      <w:color w:val="737373" w:themeColor="text1" w:themeTint="8C"/>
      <w:u w:val="single"/>
    </w:rPr>
  </w:style>
  <w:style w:type="character" w:customStyle="1" w:styleId="CaractrederfrenceDiscret">
    <w:name w:val="Caractère de référence Discret"/>
    <w:basedOn w:val="Policepardfaut"/>
    <w:link w:val="Rfrence1Discret"/>
    <w:uiPriority w:val="31"/>
    <w:rsid w:val="000B7109"/>
    <w:rPr>
      <w:color w:val="737373" w:themeColor="text1" w:themeTint="8C"/>
      <w:u w:val="single"/>
    </w:rPr>
  </w:style>
  <w:style w:type="paragraph" w:customStyle="1" w:styleId="Titrelivre1">
    <w:name w:val="Titre livre1"/>
    <w:basedOn w:val="Normal"/>
    <w:link w:val="Caractredetitredulivre"/>
    <w:uiPriority w:val="33"/>
    <w:semiHidden/>
    <w:unhideWhenUsed/>
    <w:qFormat/>
    <w:rsid w:val="000B7109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Caractredetitredulivre">
    <w:name w:val="Caractère de titre du livre"/>
    <w:basedOn w:val="Policepardfaut"/>
    <w:link w:val="Titrelivre1"/>
    <w:uiPriority w:val="33"/>
    <w:semiHidden/>
    <w:rsid w:val="000B7109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Accentuation1intense">
    <w:name w:val="Accentuation1 intense"/>
    <w:basedOn w:val="Normal"/>
    <w:link w:val="IntenseEmphasisChar"/>
    <w:uiPriority w:val="21"/>
    <w:qFormat/>
    <w:rsid w:val="000B7109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Policepardfaut"/>
    <w:link w:val="Accentuation1intense"/>
    <w:uiPriority w:val="21"/>
    <w:rsid w:val="000B7109"/>
    <w:rPr>
      <w:rFonts w:eastAsiaTheme="minorEastAsia" w:cstheme="minorBidi"/>
      <w:b/>
      <w:bCs/>
      <w:i/>
      <w:iCs/>
      <w:color w:val="7B6A4D" w:themeColor="accent3" w:themeShade="BF"/>
      <w:lang w:val="fr-FR"/>
    </w:rPr>
  </w:style>
  <w:style w:type="paragraph" w:customStyle="1" w:styleId="Accentuation1discrte">
    <w:name w:val="Accentuation1 discrète"/>
    <w:basedOn w:val="Normal"/>
    <w:link w:val="Caractredaccentuationdiscret"/>
    <w:uiPriority w:val="19"/>
    <w:qFormat/>
    <w:rsid w:val="000B7109"/>
    <w:rPr>
      <w:i/>
      <w:iCs/>
      <w:color w:val="737373" w:themeColor="text1" w:themeTint="8C"/>
    </w:rPr>
  </w:style>
  <w:style w:type="character" w:customStyle="1" w:styleId="Caractredaccentuationdiscret">
    <w:name w:val="Caractère d'accentuation discret"/>
    <w:basedOn w:val="Policepardfaut"/>
    <w:link w:val="Accentuation1discrte"/>
    <w:uiPriority w:val="19"/>
    <w:rsid w:val="000B7109"/>
    <w:rPr>
      <w:rFonts w:eastAsiaTheme="minorEastAsia" w:cstheme="minorBidi"/>
      <w:i/>
      <w:iCs/>
      <w:color w:val="737373" w:themeColor="text1" w:themeTint="8C"/>
      <w:lang w:val="fr-FR"/>
    </w:rPr>
  </w:style>
  <w:style w:type="paragraph" w:styleId="Citation">
    <w:name w:val="Quote"/>
    <w:basedOn w:val="Normal"/>
    <w:link w:val="CitationCar"/>
    <w:uiPriority w:val="29"/>
    <w:qFormat/>
    <w:rsid w:val="000B7109"/>
    <w:rPr>
      <w:i/>
      <w:iCs/>
      <w:color w:val="7F7F7F" w:themeColor="background1" w:themeShade="7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7109"/>
    <w:rPr>
      <w:i/>
      <w:iCs/>
      <w:color w:val="7F7F7F" w:themeColor="background1" w:themeShade="7F"/>
      <w:sz w:val="24"/>
      <w:szCs w:val="24"/>
    </w:rPr>
  </w:style>
  <w:style w:type="paragraph" w:styleId="Citationintense">
    <w:name w:val="Intense Quote"/>
    <w:basedOn w:val="Normal"/>
    <w:uiPriority w:val="30"/>
    <w:qFormat/>
    <w:rsid w:val="000B7109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Grilledutableau">
    <w:name w:val="Table Grid"/>
    <w:basedOn w:val="TableauNormal"/>
    <w:uiPriority w:val="1"/>
    <w:qFormat/>
    <w:rsid w:val="000B7109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B710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B710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unhideWhenUsed/>
    <w:rsid w:val="000B710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B7109"/>
    <w:rPr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7109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109"/>
    <w:rPr>
      <w:rFonts w:eastAsiaTheme="minorEastAsia" w:hAnsi="Tahoma" w:cstheme="minorBidi"/>
      <w:color w:val="000000" w:themeColor="text1"/>
      <w:sz w:val="16"/>
      <w:szCs w:val="16"/>
      <w:lang w:val="fr-FR"/>
    </w:rPr>
  </w:style>
  <w:style w:type="paragraph" w:styleId="Lgende">
    <w:name w:val="caption"/>
    <w:basedOn w:val="Normal"/>
    <w:next w:val="Normal"/>
    <w:uiPriority w:val="35"/>
    <w:unhideWhenUsed/>
    <w:rsid w:val="000B7109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Sansinterligne">
    <w:name w:val="No Spacing"/>
    <w:basedOn w:val="Normal"/>
    <w:uiPriority w:val="1"/>
    <w:qFormat/>
    <w:rsid w:val="000B7109"/>
    <w:pPr>
      <w:spacing w:after="0" w:line="240" w:lineRule="auto"/>
    </w:pPr>
  </w:style>
  <w:style w:type="paragraph" w:styleId="Normalcentr">
    <w:name w:val="Block Text"/>
    <w:aliases w:val="Quote"/>
    <w:uiPriority w:val="40"/>
    <w:rsid w:val="000B7109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fr-FR"/>
    </w:rPr>
  </w:style>
  <w:style w:type="paragraph" w:styleId="Listepuces">
    <w:name w:val="List Bullet"/>
    <w:basedOn w:val="Normal"/>
    <w:uiPriority w:val="36"/>
    <w:unhideWhenUsed/>
    <w:qFormat/>
    <w:rsid w:val="000B7109"/>
    <w:pPr>
      <w:numPr>
        <w:numId w:val="16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rsid w:val="000B7109"/>
    <w:pPr>
      <w:numPr>
        <w:numId w:val="17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rsid w:val="000B7109"/>
    <w:pPr>
      <w:numPr>
        <w:numId w:val="18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rsid w:val="000B7109"/>
    <w:pPr>
      <w:numPr>
        <w:numId w:val="19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rsid w:val="000B7109"/>
    <w:pPr>
      <w:numPr>
        <w:numId w:val="20"/>
      </w:numPr>
      <w:spacing w:after="0"/>
    </w:pPr>
  </w:style>
  <w:style w:type="paragraph" w:styleId="TM1">
    <w:name w:val="toc 1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0B710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0B7109"/>
    <w:rPr>
      <w:color w:val="CC9900" w:themeColor="hyperlink"/>
      <w:u w:val="single"/>
    </w:rPr>
  </w:style>
  <w:style w:type="paragraph" w:customStyle="1" w:styleId="Nom">
    <w:name w:val="Nom"/>
    <w:basedOn w:val="Normal"/>
    <w:uiPriority w:val="2"/>
    <w:qFormat/>
    <w:rsid w:val="000B7109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Titredulivre">
    <w:name w:val="Book Title"/>
    <w:basedOn w:val="Policepardfaut"/>
    <w:uiPriority w:val="33"/>
    <w:qFormat/>
    <w:rsid w:val="000B7109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fr-FR"/>
    </w:rPr>
  </w:style>
  <w:style w:type="character" w:styleId="Emphaseintense">
    <w:name w:val="Intense Emphasis"/>
    <w:basedOn w:val="Policepardfaut"/>
    <w:uiPriority w:val="21"/>
    <w:qFormat/>
    <w:rsid w:val="000B7109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0B7109"/>
    <w:rPr>
      <w:b/>
      <w:bCs/>
      <w:color w:val="D34817" w:themeColor="accent1"/>
      <w:sz w:val="22"/>
      <w:u w:val="single"/>
    </w:rPr>
  </w:style>
  <w:style w:type="character" w:styleId="Emphaseple">
    <w:name w:val="Subtle Emphasis"/>
    <w:basedOn w:val="Policepardfaut"/>
    <w:uiPriority w:val="19"/>
    <w:qFormat/>
    <w:rsid w:val="000B7109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frenceple">
    <w:name w:val="Subtle Reference"/>
    <w:basedOn w:val="Policepardfaut"/>
    <w:uiPriority w:val="31"/>
    <w:qFormat/>
    <w:rsid w:val="000B7109"/>
    <w:rPr>
      <w:color w:val="737373" w:themeColor="text1" w:themeTint="8C"/>
      <w:sz w:val="22"/>
      <w:u w:val="single"/>
    </w:rPr>
  </w:style>
  <w:style w:type="character" w:styleId="Textedelespacerserv">
    <w:name w:val="Placeholder Text"/>
    <w:basedOn w:val="Policepardfaut"/>
    <w:uiPriority w:val="99"/>
    <w:rsid w:val="000B7109"/>
    <w:rPr>
      <w:color w:val="808080"/>
    </w:rPr>
  </w:style>
  <w:style w:type="character" w:customStyle="1" w:styleId="Caractre1dedatedesous-section">
    <w:name w:val="Caractère1 de date de sous-section"/>
    <w:basedOn w:val="Policepardfaut"/>
    <w:link w:val="Datedesous-section"/>
    <w:rsid w:val="000B7109"/>
    <w:rPr>
      <w:rFonts w:asciiTheme="majorHAnsi" w:eastAsiaTheme="majorEastAsia" w:hAnsiTheme="majorHAnsi" w:cstheme="majorBidi"/>
      <w:color w:val="696464" w:themeColor="text2"/>
      <w:spacing w:val="20"/>
      <w:sz w:val="24"/>
      <w:szCs w:val="24"/>
      <w:lang w:val="fr-FR"/>
    </w:rPr>
  </w:style>
  <w:style w:type="paragraph" w:customStyle="1" w:styleId="Sous-section">
    <w:name w:val="Sous-section"/>
    <w:basedOn w:val="Normal"/>
    <w:next w:val="Normal"/>
    <w:link w:val="Caractredesous-section"/>
    <w:qFormat/>
    <w:rsid w:val="000B7109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Textedesous-section">
    <w:name w:val="Texte de sous-section"/>
    <w:basedOn w:val="Normal"/>
    <w:qFormat/>
    <w:rsid w:val="000B7109"/>
    <w:pPr>
      <w:spacing w:before="120"/>
      <w:contextualSpacing/>
    </w:pPr>
  </w:style>
  <w:style w:type="paragraph" w:customStyle="1" w:styleId="Datedesous-section">
    <w:name w:val="Date de sous-section"/>
    <w:basedOn w:val="Normal"/>
    <w:next w:val="Normal"/>
    <w:link w:val="Caractre1dedatedesous-section"/>
    <w:qFormat/>
    <w:rsid w:val="000B7109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Caractrededatedesous-section">
    <w:name w:val="Caractère de date de sous-section"/>
    <w:basedOn w:val="Policepardfaut"/>
    <w:rsid w:val="000B7109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Caractredesous-section">
    <w:name w:val="Caractère de sous-section"/>
    <w:basedOn w:val="Policepardfaut"/>
    <w:link w:val="Sous-section"/>
    <w:rsid w:val="000B710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Section">
    <w:name w:val="Section"/>
    <w:basedOn w:val="Normal"/>
    <w:next w:val="Normal"/>
    <w:qFormat/>
    <w:rsid w:val="000B7109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0B7109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fr-FR"/>
    </w:rPr>
  </w:style>
  <w:style w:type="paragraph" w:customStyle="1" w:styleId="Texteestomp">
    <w:name w:val="Texte estompé"/>
    <w:basedOn w:val="Sansinterligne"/>
    <w:unhideWhenUsed/>
    <w:qFormat/>
    <w:rsid w:val="000B7109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cardatesoussection">
    <w:name w:val="cardatesoussection"/>
    <w:basedOn w:val="Policepardfaut"/>
    <w:uiPriority w:val="99"/>
    <w:unhideWhenUsed/>
    <w:rsid w:val="000B7109"/>
    <w:rPr>
      <w:rFonts w:eastAsiaTheme="minorEastAsia" w:cstheme="minorBidi"/>
      <w:bCs w:val="0"/>
      <w:iCs w:val="0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ivotmundi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.V.%20(&#201;qui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7B1E69235D41738382148915FD3D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6C6A54-B9BE-4971-8A0D-633FE8C47E0A}"/>
      </w:docPartPr>
      <w:docPartBody>
        <w:p w:rsidR="00000000" w:rsidRDefault="00C31BD6">
          <w:pPr>
            <w:pStyle w:val="097B1E69235D41738382148915FD3D2F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C9290A4D6B2D47B880E8AB6EF771E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0C47A-93B6-4C03-A529-9656AE5DEE66}"/>
      </w:docPartPr>
      <w:docPartBody>
        <w:p w:rsidR="00000000" w:rsidRDefault="00C31BD6">
          <w:pPr>
            <w:pStyle w:val="C9290A4D6B2D47B880E8AB6EF771E6C3"/>
          </w:pPr>
          <w:r>
            <w:t xml:space="preserve">[Tapez </w:t>
          </w:r>
          <w:r>
            <w:t>votre nom]</w:t>
          </w:r>
        </w:p>
      </w:docPartBody>
    </w:docPart>
    <w:docPart>
      <w:docPartPr>
        <w:name w:val="A2F1F5B546054E86A9919CD385655C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56BB37-3B8D-4FFC-8688-E1CCB1EAFEC4}"/>
      </w:docPartPr>
      <w:docPartBody>
        <w:p w:rsidR="00000000" w:rsidRDefault="00C31BD6">
          <w:pPr>
            <w:pStyle w:val="A2F1F5B546054E86A9919CD385655C5E"/>
          </w:pPr>
          <w:r>
            <w:rPr>
              <w:rStyle w:val="Textedelespacerserv"/>
              <w:rFonts w:eastAsiaTheme="majorEastAsia" w:cstheme="majorBidi"/>
              <w:szCs w:val="20"/>
            </w:rPr>
            <w:t>[Tapez 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7F"/>
    <w:rsid w:val="005D7E7F"/>
    <w:rsid w:val="00C3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Pr>
      <w:rFonts w:eastAsiaTheme="minorEastAsia" w:cstheme="minorBidi"/>
      <w:bCs w:val="0"/>
      <w:iCs w:val="0"/>
      <w:color w:val="808080"/>
      <w:szCs w:val="22"/>
      <w:lang w:val="fr-FR"/>
    </w:rPr>
  </w:style>
  <w:style w:type="paragraph" w:customStyle="1" w:styleId="097B1E69235D41738382148915FD3D2F">
    <w:name w:val="097B1E69235D41738382148915FD3D2F"/>
  </w:style>
  <w:style w:type="paragraph" w:customStyle="1" w:styleId="C9290A4D6B2D47B880E8AB6EF771E6C3">
    <w:name w:val="C9290A4D6B2D47B880E8AB6EF771E6C3"/>
  </w:style>
  <w:style w:type="paragraph" w:customStyle="1" w:styleId="B25E3A45128A4761A16D6F84673B3A7A">
    <w:name w:val="B25E3A45128A4761A16D6F84673B3A7A"/>
  </w:style>
  <w:style w:type="paragraph" w:customStyle="1" w:styleId="06973EF2DF064DDA97248974FCA49AE3">
    <w:name w:val="06973EF2DF064DDA97248974FCA49AE3"/>
  </w:style>
  <w:style w:type="paragraph" w:customStyle="1" w:styleId="69DD42F56CB842858BDA3AB1F0F98E04">
    <w:name w:val="69DD42F56CB842858BDA3AB1F0F98E04"/>
  </w:style>
  <w:style w:type="paragraph" w:customStyle="1" w:styleId="705E17E2735F4E53B15332A166BA34C9">
    <w:name w:val="705E17E2735F4E53B15332A166BA34C9"/>
  </w:style>
  <w:style w:type="paragraph" w:customStyle="1" w:styleId="939B0966AA854509AE43305A41360F50">
    <w:name w:val="939B0966AA854509AE43305A41360F50"/>
  </w:style>
  <w:style w:type="character" w:customStyle="1" w:styleId="Caractre1dedatedesous-section">
    <w:name w:val="Caractère1 de date de sous-section"/>
    <w:basedOn w:val="Policepardfaut"/>
    <w:link w:val="Datedesous-section"/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paragraph" w:customStyle="1" w:styleId="Datedesous-section">
    <w:name w:val="Date de sous-section"/>
    <w:basedOn w:val="Normal"/>
    <w:next w:val="Normal"/>
    <w:link w:val="Caractre1dedatedesous-section"/>
    <w:qFormat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paragraph" w:customStyle="1" w:styleId="D112BF0BE2A942D8B19BD353486830EC">
    <w:name w:val="D112BF0BE2A942D8B19BD353486830EC"/>
  </w:style>
  <w:style w:type="paragraph" w:customStyle="1" w:styleId="879422D6A38C4FD891F2CF90EA467E62">
    <w:name w:val="879422D6A38C4FD891F2CF90EA467E62"/>
  </w:style>
  <w:style w:type="paragraph" w:customStyle="1" w:styleId="6E1C24B1A42A4C258DA96F510D3E97E7">
    <w:name w:val="6E1C24B1A42A4C258DA96F510D3E97E7"/>
  </w:style>
  <w:style w:type="paragraph" w:customStyle="1" w:styleId="725AD60657EA44EA9A7EB366C69BCF0C">
    <w:name w:val="725AD60657EA44EA9A7EB366C69BCF0C"/>
  </w:style>
  <w:style w:type="paragraph" w:customStyle="1" w:styleId="6FD4B901739A4670937CAFEAB6644ED3">
    <w:name w:val="6FD4B901739A4670937CAFEAB6644ED3"/>
  </w:style>
  <w:style w:type="paragraph" w:customStyle="1" w:styleId="2FB9865FA1A344E59F95857461688481">
    <w:name w:val="2FB9865FA1A344E59F95857461688481"/>
  </w:style>
  <w:style w:type="paragraph" w:customStyle="1" w:styleId="4C882E0CEF554203BC79D7919FB67493">
    <w:name w:val="4C882E0CEF554203BC79D7919FB67493"/>
  </w:style>
  <w:style w:type="paragraph" w:customStyle="1" w:styleId="DD31513427F2415984AD9263EB42D080">
    <w:name w:val="DD31513427F2415984AD9263EB42D080"/>
  </w:style>
  <w:style w:type="paragraph" w:customStyle="1" w:styleId="49FCD7EABA534716AC023887F175AB2D">
    <w:name w:val="49FCD7EABA534716AC023887F175AB2D"/>
  </w:style>
  <w:style w:type="paragraph" w:customStyle="1" w:styleId="DDA02D09F6DD4C0B82EF034C2D97B9EC">
    <w:name w:val="DDA02D09F6DD4C0B82EF034C2D97B9EC"/>
  </w:style>
  <w:style w:type="paragraph" w:customStyle="1" w:styleId="A2F1F5B546054E86A9919CD385655C5E">
    <w:name w:val="A2F1F5B546054E86A9919CD385655C5E"/>
  </w:style>
  <w:style w:type="paragraph" w:customStyle="1" w:styleId="87A390BC78014A04B2C4C72497B16F0B">
    <w:name w:val="87A390BC78014A04B2C4C72497B16F0B"/>
  </w:style>
  <w:style w:type="paragraph" w:customStyle="1" w:styleId="38468664F7C14063ACBD29E9DEFE81E0">
    <w:name w:val="38468664F7C14063ACBD29E9DEFE81E0"/>
    <w:rsid w:val="005D7E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7B47418-EE52-404F-A6CA-1FD4D75DCA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(Équité)</Template>
  <TotalTime>224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Resume (Equity theme)</vt:lpstr>
      <vt:lpstr/>
      <vt:lpstr>&lt;[Type the completion date]&gt; | &lt;[Type the degree]&gt;</vt:lpstr>
      <vt:lpstr>&lt;[Type the start date]&gt; - &lt;[Type the end date]&gt; | &lt;[Type the job title]&gt;</vt:lpstr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theme)</dc:title>
  <dc:subject/>
  <dc:creator>Maria Arredondo</dc:creator>
  <cp:keywords/>
  <dc:description/>
  <cp:lastModifiedBy>Maria Arredondo</cp:lastModifiedBy>
  <cp:revision>3</cp:revision>
  <dcterms:created xsi:type="dcterms:W3CDTF">2013-07-05T08:37:00Z</dcterms:created>
  <dcterms:modified xsi:type="dcterms:W3CDTF">2013-07-05T12:21:00Z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
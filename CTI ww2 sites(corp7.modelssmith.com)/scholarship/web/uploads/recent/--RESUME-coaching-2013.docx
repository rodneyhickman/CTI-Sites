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A4BF16" w14:textId="77777777" w:rsidR="00C000C9" w:rsidRDefault="00C000C9">
      <w:pPr>
        <w:pStyle w:val="Heading1"/>
        <w:rPr>
          <w:sz w:val="28"/>
          <w:szCs w:val="28"/>
        </w:rPr>
      </w:pPr>
      <w:bookmarkStart w:id="0" w:name="_GoBack"/>
      <w:bookmarkEnd w:id="0"/>
    </w:p>
    <w:p w14:paraId="066A4CDC" w14:textId="77777777" w:rsidR="00075E2D" w:rsidRPr="00C9609B" w:rsidRDefault="006D456B">
      <w:pPr>
        <w:pStyle w:val="Heading1"/>
        <w:rPr>
          <w:color w:val="4C131C" w:themeColor="accent6" w:themeShade="BF"/>
          <w:sz w:val="28"/>
          <w:szCs w:val="28"/>
        </w:rPr>
      </w:pPr>
      <w:r w:rsidRPr="00C9609B">
        <w:rPr>
          <w:color w:val="4C131C" w:themeColor="accent6" w:themeShade="BF"/>
          <w:sz w:val="28"/>
          <w:szCs w:val="28"/>
        </w:rPr>
        <w:t>Profile</w:t>
      </w:r>
    </w:p>
    <w:sdt>
      <w:sdtPr>
        <w:rPr>
          <w:sz w:val="22"/>
        </w:rPr>
        <w:id w:val="9459735"/>
        <w:placeholder>
          <w:docPart w:val="5FF4F6421539914B8873A1FAE3AEF363"/>
        </w:placeholder>
      </w:sdtPr>
      <w:sdtEndPr/>
      <w:sdtContent>
        <w:p w14:paraId="37134CB8" w14:textId="46393432" w:rsidR="00075E2D" w:rsidRDefault="00335767">
          <w:pPr>
            <w:pStyle w:val="BodyText"/>
            <w:rPr>
              <w:sz w:val="22"/>
            </w:rPr>
          </w:pPr>
          <w:r>
            <w:rPr>
              <w:sz w:val="22"/>
            </w:rPr>
            <w:t>L</w:t>
          </w:r>
          <w:r w:rsidR="00C000C9">
            <w:rPr>
              <w:sz w:val="22"/>
            </w:rPr>
            <w:t>awyer and</w:t>
          </w:r>
          <w:r w:rsidR="00FC264B">
            <w:rPr>
              <w:sz w:val="22"/>
            </w:rPr>
            <w:t xml:space="preserve"> Certified Coach</w:t>
          </w:r>
          <w:r>
            <w:rPr>
              <w:sz w:val="22"/>
            </w:rPr>
            <w:t>.</w:t>
          </w:r>
          <w:r w:rsidR="00497A2B" w:rsidRPr="00C000C9">
            <w:rPr>
              <w:sz w:val="22"/>
            </w:rPr>
            <w:t xml:space="preserve"> </w:t>
          </w:r>
          <w:r w:rsidR="006D456B" w:rsidRPr="00C000C9">
            <w:rPr>
              <w:sz w:val="22"/>
            </w:rPr>
            <w:t xml:space="preserve"> Exceptional leadership and management skills, with excellent educational foundation and solid track record of achievements.  Solid professional credentials with undergraduate and graduate degrees and certified coaching credential and graduate of Leadership Training program.  Called to the Bar in B.C and member of the Law Society of B.C and the International Coaching Federation.</w:t>
          </w:r>
          <w:r w:rsidR="00A21035">
            <w:rPr>
              <w:sz w:val="22"/>
            </w:rPr>
            <w:t xml:space="preserve">  Currently studying Human Resource Management at Simon Fraser University.  </w:t>
          </w:r>
        </w:p>
      </w:sdtContent>
    </w:sdt>
    <w:p w14:paraId="7F439AF6" w14:textId="77777777" w:rsidR="00C000C9" w:rsidRPr="00C000C9" w:rsidRDefault="00C000C9">
      <w:pPr>
        <w:pStyle w:val="BodyText"/>
        <w:rPr>
          <w:sz w:val="22"/>
        </w:rPr>
      </w:pPr>
    </w:p>
    <w:p w14:paraId="7A72FC8B" w14:textId="77777777" w:rsidR="00075E2D" w:rsidRPr="00C9609B" w:rsidRDefault="00086D53">
      <w:pPr>
        <w:pStyle w:val="Heading1"/>
        <w:rPr>
          <w:color w:val="4C131C" w:themeColor="accent6" w:themeShade="BF"/>
          <w:sz w:val="28"/>
          <w:szCs w:val="28"/>
        </w:rPr>
      </w:pPr>
      <w:r w:rsidRPr="00C9609B">
        <w:rPr>
          <w:color w:val="4C131C" w:themeColor="accent6" w:themeShade="BF"/>
          <w:sz w:val="28"/>
          <w:szCs w:val="28"/>
        </w:rPr>
        <w:t>Experience</w:t>
      </w:r>
    </w:p>
    <w:p w14:paraId="4FE64AF1" w14:textId="77777777" w:rsidR="004622FC" w:rsidRPr="00C000C9" w:rsidRDefault="004622FC" w:rsidP="004622FC">
      <w:pPr>
        <w:pStyle w:val="Heading2"/>
      </w:pPr>
      <w:r w:rsidRPr="00C000C9">
        <w:t>President, Ignite Coaching Inc</w:t>
      </w:r>
      <w:r w:rsidRPr="00C000C9">
        <w:tab/>
        <w:t>October 2007 to present</w:t>
      </w:r>
    </w:p>
    <w:sdt>
      <w:sdtPr>
        <w:rPr>
          <w:sz w:val="22"/>
        </w:rPr>
        <w:id w:val="1884441651"/>
        <w:placeholder>
          <w:docPart w:val="A919C001D8A65A4DBAF696DB4E2BD05C"/>
        </w:placeholder>
      </w:sdtPr>
      <w:sdtEndPr/>
      <w:sdtContent>
        <w:p w14:paraId="16F749B2" w14:textId="4702C826" w:rsidR="00EE015E" w:rsidRPr="00EE015E" w:rsidRDefault="004622FC" w:rsidP="00EE015E">
          <w:pPr>
            <w:pStyle w:val="ListBullet"/>
            <w:rPr>
              <w:sz w:val="22"/>
            </w:rPr>
          </w:pPr>
          <w:r w:rsidRPr="00C000C9">
            <w:rPr>
              <w:sz w:val="22"/>
            </w:rPr>
            <w:t>Ignite Coaching Inc. was incorporated in 2007 to handle the coach</w:t>
          </w:r>
          <w:r>
            <w:rPr>
              <w:sz w:val="22"/>
            </w:rPr>
            <w:t>i</w:t>
          </w:r>
          <w:r w:rsidRPr="00C000C9">
            <w:rPr>
              <w:sz w:val="22"/>
            </w:rPr>
            <w:t xml:space="preserve">ng business that Karen had developed as a result of her coach training and professional certification as a coach.  Karen is a graduate of the CTI Leadership program.  Through Ignite Coaching, Karen coaches lawyers around the country, as well as executives and the general public.  She presents workshops on personal development, stress management /work-life balance (stillness) and leadership training.  </w:t>
          </w:r>
          <w:r w:rsidR="00A21035">
            <w:rPr>
              <w:sz w:val="22"/>
            </w:rPr>
            <w:t>Karen is a coach consultant to RJohnson Inc, a legal recruitment firm in Vancouver, BC</w:t>
          </w:r>
        </w:p>
        <w:p w14:paraId="355320DB" w14:textId="6555CBFC" w:rsidR="00C000C9" w:rsidRPr="004622FC" w:rsidRDefault="00C9609B" w:rsidP="00EE015E">
          <w:pPr>
            <w:pStyle w:val="ListBullet"/>
            <w:numPr>
              <w:ilvl w:val="0"/>
              <w:numId w:val="0"/>
            </w:numPr>
            <w:ind w:left="288" w:hanging="288"/>
            <w:rPr>
              <w:sz w:val="22"/>
            </w:rPr>
          </w:pPr>
        </w:p>
      </w:sdtContent>
    </w:sdt>
    <w:p w14:paraId="7F76DDA2" w14:textId="75BF43A1" w:rsidR="00C000C9" w:rsidRPr="00C000C9" w:rsidRDefault="006D456B" w:rsidP="00C000C9">
      <w:pPr>
        <w:pStyle w:val="Heading2"/>
      </w:pPr>
      <w:r w:rsidRPr="00C000C9">
        <w:t>Lawyer, Emerald Law Corporation</w:t>
      </w:r>
      <w:r w:rsidR="00086D53" w:rsidRPr="00C000C9">
        <w:tab/>
      </w:r>
      <w:r w:rsidR="00ED62D3">
        <w:t>April 2009 to present</w:t>
      </w:r>
    </w:p>
    <w:sdt>
      <w:sdtPr>
        <w:rPr>
          <w:sz w:val="22"/>
        </w:rPr>
        <w:id w:val="9459741"/>
        <w:placeholder>
          <w:docPart w:val="2C6850C2C6C50A42A0E9480489EFC12D"/>
        </w:placeholder>
      </w:sdtPr>
      <w:sdtEndPr/>
      <w:sdtContent>
        <w:p w14:paraId="0EF01728" w14:textId="77777777" w:rsidR="00C000C9" w:rsidRDefault="004E6612" w:rsidP="004E6612">
          <w:pPr>
            <w:pStyle w:val="ListBullet"/>
            <w:rPr>
              <w:sz w:val="22"/>
            </w:rPr>
          </w:pPr>
          <w:r w:rsidRPr="00C000C9">
            <w:rPr>
              <w:sz w:val="22"/>
            </w:rPr>
            <w:t>Emerald Law Corporation is a real estate law firm focused on personal service and thorough attention to clients’ real estate needs, while ensuring that the transaction is successfully concluded.  Karen Bresler established Emerald in 2009 and continues to represent clients who have been with her for many years, even prior to the establishment of this, her own law firm.  The firm has clients who have testified to the services of both Karen Bresler and Emerald Law Corporation as exceeding expectations.</w:t>
          </w:r>
        </w:p>
        <w:p w14:paraId="39772C2C" w14:textId="5F71EC52" w:rsidR="00D350C9" w:rsidRPr="00C000C9" w:rsidRDefault="00C9609B" w:rsidP="004622FC">
          <w:pPr>
            <w:pStyle w:val="ListBullet"/>
            <w:numPr>
              <w:ilvl w:val="0"/>
              <w:numId w:val="0"/>
            </w:numPr>
            <w:ind w:left="288"/>
            <w:rPr>
              <w:sz w:val="22"/>
            </w:rPr>
          </w:pPr>
        </w:p>
      </w:sdtContent>
    </w:sdt>
    <w:p w14:paraId="6E1F151B" w14:textId="55FE7323" w:rsidR="00D350C9" w:rsidRPr="00C000C9" w:rsidRDefault="00C9609B" w:rsidP="00D350C9">
      <w:pPr>
        <w:pStyle w:val="Heading2"/>
      </w:pPr>
      <w:sdt>
        <w:sdtPr>
          <w:id w:val="961072428"/>
          <w:placeholder>
            <w:docPart w:val="F3735C0BEF8FEF45909B141F898E5312"/>
          </w:placeholder>
        </w:sdtPr>
        <w:sdtEndPr/>
        <w:sdtContent>
          <w:r w:rsidR="0099135E" w:rsidRPr="00C000C9">
            <w:t>Real Estate Lawyer</w:t>
          </w:r>
        </w:sdtContent>
      </w:sdt>
      <w:r w:rsidR="00D350C9" w:rsidRPr="00C000C9">
        <w:tab/>
      </w:r>
      <w:r w:rsidR="0099135E" w:rsidRPr="00C000C9">
        <w:t>July 2002</w:t>
      </w:r>
      <w:r w:rsidR="00D350C9" w:rsidRPr="00C000C9">
        <w:t xml:space="preserve"> to </w:t>
      </w:r>
      <w:r w:rsidR="0099135E" w:rsidRPr="00C000C9">
        <w:t>March 2009</w:t>
      </w:r>
      <w:r w:rsidR="00D350C9" w:rsidRPr="00C000C9">
        <w:t xml:space="preserve"> </w:t>
      </w:r>
    </w:p>
    <w:sdt>
      <w:sdtPr>
        <w:rPr>
          <w:sz w:val="22"/>
        </w:rPr>
        <w:id w:val="1990974508"/>
        <w:placeholder>
          <w:docPart w:val="BC08D81DF2EBE94FB283A6FD4AE3F032"/>
        </w:placeholder>
      </w:sdtPr>
      <w:sdtEndPr/>
      <w:sdtContent>
        <w:p w14:paraId="1D93E40D" w14:textId="6CCE0899" w:rsidR="0099135E" w:rsidRPr="00C000C9" w:rsidRDefault="0099135E" w:rsidP="004E6612">
          <w:pPr>
            <w:pStyle w:val="ListBullet"/>
            <w:rPr>
              <w:sz w:val="22"/>
            </w:rPr>
          </w:pPr>
          <w:r w:rsidRPr="00C000C9">
            <w:rPr>
              <w:sz w:val="22"/>
            </w:rPr>
            <w:t>Real estate law firms in Vancouver and North Vancouver</w:t>
          </w:r>
        </w:p>
        <w:p w14:paraId="3979A49F" w14:textId="4DA0947F" w:rsidR="004E6612" w:rsidRPr="00C000C9" w:rsidRDefault="004E6612" w:rsidP="004E6612">
          <w:pPr>
            <w:pStyle w:val="ListBullet"/>
            <w:rPr>
              <w:sz w:val="22"/>
            </w:rPr>
          </w:pPr>
          <w:r w:rsidRPr="00C000C9">
            <w:rPr>
              <w:sz w:val="22"/>
            </w:rPr>
            <w:t>Real Estate and Corporate Lawyer.</w:t>
          </w:r>
        </w:p>
        <w:p w14:paraId="0AAD2C53" w14:textId="4425547A" w:rsidR="00D350C9" w:rsidRPr="00C000C9" w:rsidRDefault="0099135E" w:rsidP="004E6612">
          <w:pPr>
            <w:pStyle w:val="ListBullet"/>
            <w:rPr>
              <w:sz w:val="22"/>
            </w:rPr>
          </w:pPr>
          <w:r w:rsidRPr="00C000C9">
            <w:rPr>
              <w:sz w:val="22"/>
            </w:rPr>
            <w:t>Staff of 6 to 20</w:t>
          </w:r>
          <w:r w:rsidR="00F30F17" w:rsidRPr="00C000C9">
            <w:rPr>
              <w:sz w:val="22"/>
            </w:rPr>
            <w:t xml:space="preserve"> supp</w:t>
          </w:r>
          <w:r w:rsidR="004E6612" w:rsidRPr="00C000C9">
            <w:rPr>
              <w:sz w:val="22"/>
            </w:rPr>
            <w:t>ort staff.</w:t>
          </w:r>
        </w:p>
      </w:sdtContent>
    </w:sdt>
    <w:p w14:paraId="0814DA07" w14:textId="5895D91A" w:rsidR="00D350C9" w:rsidRPr="00C000C9" w:rsidRDefault="00C9609B" w:rsidP="00D350C9">
      <w:pPr>
        <w:pStyle w:val="Heading2"/>
      </w:pPr>
      <w:sdt>
        <w:sdtPr>
          <w:id w:val="-980386761"/>
          <w:placeholder>
            <w:docPart w:val="3786958C66071F44964ED6E59B9EDB48"/>
          </w:placeholder>
        </w:sdtPr>
        <w:sdtEndPr/>
        <w:sdtContent>
          <w:r w:rsidR="0099135E" w:rsidRPr="00C000C9">
            <w:t>Lawyer,</w:t>
          </w:r>
          <w:r w:rsidR="00D350C9" w:rsidRPr="00C000C9">
            <w:t xml:space="preserve"> A. Cameron Ward &amp; Company</w:t>
          </w:r>
        </w:sdtContent>
      </w:sdt>
      <w:r w:rsidR="00D350C9" w:rsidRPr="00C000C9">
        <w:tab/>
        <w:t>May 2000 to July 2002</w:t>
      </w:r>
    </w:p>
    <w:sdt>
      <w:sdtPr>
        <w:rPr>
          <w:sz w:val="22"/>
        </w:rPr>
        <w:id w:val="-1501045161"/>
        <w:placeholder>
          <w:docPart w:val="575E8E49C985B24EA1AA18BD3430A4DB"/>
        </w:placeholder>
      </w:sdtPr>
      <w:sdtEndPr/>
      <w:sdtContent>
        <w:p w14:paraId="22FCE6A2" w14:textId="2535DA80" w:rsidR="004E6612" w:rsidRPr="00C000C9" w:rsidRDefault="004E6612" w:rsidP="004E6612">
          <w:pPr>
            <w:pStyle w:val="ListBullet"/>
            <w:rPr>
              <w:sz w:val="22"/>
            </w:rPr>
          </w:pPr>
          <w:r w:rsidRPr="00C000C9">
            <w:rPr>
              <w:sz w:val="22"/>
            </w:rPr>
            <w:t>Litigation lawyer in Personal Injury Law, both Plaintif</w:t>
          </w:r>
          <w:r w:rsidR="00C000C9">
            <w:rPr>
              <w:sz w:val="22"/>
            </w:rPr>
            <w:t>f and Defenc</w:t>
          </w:r>
          <w:r w:rsidRPr="00C000C9">
            <w:rPr>
              <w:sz w:val="22"/>
            </w:rPr>
            <w:t>e</w:t>
          </w:r>
        </w:p>
        <w:p w14:paraId="4F9874F4" w14:textId="200D3D11" w:rsidR="004E6612" w:rsidRPr="00C000C9" w:rsidRDefault="004E6612" w:rsidP="004E6612">
          <w:pPr>
            <w:pStyle w:val="ListBullet"/>
            <w:rPr>
              <w:sz w:val="22"/>
            </w:rPr>
          </w:pPr>
          <w:r w:rsidRPr="00C000C9">
            <w:rPr>
              <w:sz w:val="22"/>
            </w:rPr>
            <w:t>Litigation lawyer in general litigation matters, one of which was a ten wee</w:t>
          </w:r>
          <w:r w:rsidR="00C000C9">
            <w:rPr>
              <w:sz w:val="22"/>
            </w:rPr>
            <w:t>k trial in a real estate matter.</w:t>
          </w:r>
        </w:p>
      </w:sdtContent>
    </w:sdt>
    <w:p w14:paraId="348FE3E2" w14:textId="77777777" w:rsidR="00C000C9" w:rsidRDefault="00C000C9">
      <w:pPr>
        <w:pStyle w:val="Heading1"/>
        <w:rPr>
          <w:sz w:val="28"/>
          <w:szCs w:val="28"/>
        </w:rPr>
      </w:pPr>
    </w:p>
    <w:p w14:paraId="26CB94DA" w14:textId="77777777" w:rsidR="00075E2D" w:rsidRPr="00C9609B" w:rsidRDefault="00086D53">
      <w:pPr>
        <w:pStyle w:val="Heading1"/>
        <w:rPr>
          <w:color w:val="4C131C" w:themeColor="accent6" w:themeShade="BF"/>
          <w:sz w:val="28"/>
          <w:szCs w:val="28"/>
        </w:rPr>
      </w:pPr>
      <w:r w:rsidRPr="00C9609B">
        <w:rPr>
          <w:color w:val="4C131C" w:themeColor="accent6" w:themeShade="BF"/>
          <w:sz w:val="28"/>
          <w:szCs w:val="28"/>
        </w:rPr>
        <w:t>Education</w:t>
      </w:r>
    </w:p>
    <w:p w14:paraId="6B1A2B5C" w14:textId="2BB04434" w:rsidR="00075E2D" w:rsidRPr="00C000C9" w:rsidRDefault="00C9609B" w:rsidP="004E6612">
      <w:pPr>
        <w:pStyle w:val="Heading2"/>
      </w:pPr>
      <w:sdt>
        <w:sdtPr>
          <w:id w:val="9459748"/>
          <w:placeholder>
            <w:docPart w:val="34CBD405FC21B04C9B3F3A0FDCE1E5E9"/>
          </w:placeholder>
        </w:sdtPr>
        <w:sdtEndPr/>
        <w:sdtContent>
          <w:r w:rsidR="004E6612" w:rsidRPr="00C000C9">
            <w:t>Leadership Training, Coaches Training Institute</w:t>
          </w:r>
          <w:r w:rsidR="00C000C9">
            <w:t>, USA</w:t>
          </w:r>
        </w:sdtContent>
      </w:sdt>
      <w:r w:rsidR="00086D53" w:rsidRPr="00C000C9">
        <w:tab/>
      </w:r>
      <w:r w:rsidR="004E6612" w:rsidRPr="00C000C9">
        <w:t>2010-2011</w:t>
      </w:r>
    </w:p>
    <w:p w14:paraId="65FE6327" w14:textId="36EC8B7E" w:rsidR="00075E2D" w:rsidRPr="00C000C9" w:rsidRDefault="00C9609B">
      <w:pPr>
        <w:pStyle w:val="Heading2"/>
      </w:pPr>
      <w:sdt>
        <w:sdtPr>
          <w:id w:val="9459752"/>
          <w:placeholder>
            <w:docPart w:val="D366310A186CFD4AA4B30DFD90573291"/>
          </w:placeholder>
        </w:sdtPr>
        <w:sdtEndPr/>
        <w:sdtContent>
          <w:r w:rsidR="004E6612" w:rsidRPr="00C000C9">
            <w:t>Certified Professional Coach</w:t>
          </w:r>
          <w:r w:rsidR="00C000C9">
            <w:t>, Coaches Training Institute, USA</w:t>
          </w:r>
        </w:sdtContent>
      </w:sdt>
      <w:r w:rsidR="00086D53" w:rsidRPr="00C000C9">
        <w:tab/>
      </w:r>
      <w:r w:rsidR="004E6612" w:rsidRPr="00C000C9">
        <w:t>2007-2009</w:t>
      </w:r>
    </w:p>
    <w:p w14:paraId="6B2EBD63" w14:textId="77777777" w:rsidR="004E6612" w:rsidRPr="00C000C9" w:rsidRDefault="00C9609B" w:rsidP="004E6612">
      <w:pPr>
        <w:pStyle w:val="Heading2"/>
      </w:pPr>
      <w:sdt>
        <w:sdtPr>
          <w:id w:val="334344914"/>
          <w:placeholder>
            <w:docPart w:val="E65AF6D0EA9E9E4AADE0C62527C5CC97"/>
          </w:placeholder>
        </w:sdtPr>
        <w:sdtEndPr/>
        <w:sdtContent>
          <w:r w:rsidR="004E6612" w:rsidRPr="00C000C9">
            <w:t>University of Ottawa</w:t>
          </w:r>
        </w:sdtContent>
      </w:sdt>
      <w:r w:rsidR="004E6612" w:rsidRPr="00C000C9">
        <w:tab/>
        <w:t>1998-1999</w:t>
      </w:r>
    </w:p>
    <w:p w14:paraId="7B246038" w14:textId="77777777" w:rsidR="00497A2B" w:rsidRPr="00C000C9" w:rsidRDefault="00497A2B" w:rsidP="00497A2B">
      <w:pPr>
        <w:pStyle w:val="BodyText"/>
        <w:rPr>
          <w:sz w:val="22"/>
        </w:rPr>
      </w:pPr>
      <w:r w:rsidRPr="00C000C9">
        <w:rPr>
          <w:sz w:val="22"/>
        </w:rPr>
        <w:t>National Committee on Accreditation Examinations</w:t>
      </w:r>
    </w:p>
    <w:p w14:paraId="3D8C3BDB" w14:textId="518DD4C7" w:rsidR="004E6612" w:rsidRPr="00C000C9" w:rsidRDefault="00497A2B" w:rsidP="004E6612">
      <w:pPr>
        <w:pStyle w:val="BodyText"/>
        <w:rPr>
          <w:sz w:val="22"/>
        </w:rPr>
      </w:pPr>
      <w:r w:rsidRPr="00C000C9">
        <w:rPr>
          <w:sz w:val="22"/>
        </w:rPr>
        <w:t>Federation of Law Societies of Canada</w:t>
      </w:r>
      <w:r w:rsidR="00F30F17" w:rsidRPr="00C000C9">
        <w:rPr>
          <w:sz w:val="22"/>
        </w:rPr>
        <w:t>,</w:t>
      </w:r>
      <w:r w:rsidRPr="00C000C9">
        <w:rPr>
          <w:sz w:val="22"/>
        </w:rPr>
        <w:t xml:space="preserve"> a</w:t>
      </w:r>
      <w:r w:rsidR="00F30F17" w:rsidRPr="00C000C9">
        <w:rPr>
          <w:sz w:val="22"/>
        </w:rPr>
        <w:t>ccreditation of prior qualifications.</w:t>
      </w:r>
    </w:p>
    <w:p w14:paraId="5ADCBCFB" w14:textId="758CA1D1" w:rsidR="00F30F17" w:rsidRPr="00C000C9" w:rsidRDefault="00C9609B" w:rsidP="00F30F17">
      <w:pPr>
        <w:pStyle w:val="Heading2"/>
      </w:pPr>
      <w:sdt>
        <w:sdtPr>
          <w:id w:val="1219178213"/>
          <w:placeholder>
            <w:docPart w:val="DC8961DDCF47FF4CB7BBB90C2B09B5E1"/>
          </w:placeholder>
        </w:sdtPr>
        <w:sdtEndPr/>
        <w:sdtContent>
          <w:r w:rsidR="00F30F17" w:rsidRPr="00C000C9">
            <w:t>Mediation training</w:t>
          </w:r>
        </w:sdtContent>
      </w:sdt>
      <w:r w:rsidR="0099135E" w:rsidRPr="00C000C9">
        <w:tab/>
      </w:r>
      <w:r w:rsidR="00F30F17" w:rsidRPr="00C000C9">
        <w:t>2000, 2004</w:t>
      </w:r>
    </w:p>
    <w:p w14:paraId="513B6BB4" w14:textId="24355A28" w:rsidR="00F30F17" w:rsidRPr="00C000C9" w:rsidRDefault="00F30F17" w:rsidP="004E6612">
      <w:pPr>
        <w:pStyle w:val="BodyText"/>
        <w:rPr>
          <w:sz w:val="22"/>
        </w:rPr>
      </w:pPr>
      <w:r w:rsidRPr="00C000C9">
        <w:rPr>
          <w:sz w:val="22"/>
        </w:rPr>
        <w:t>Canada</w:t>
      </w:r>
    </w:p>
    <w:p w14:paraId="47E10F9C" w14:textId="77777777" w:rsidR="004E6612" w:rsidRPr="00C000C9" w:rsidRDefault="00C9609B" w:rsidP="004E6612">
      <w:pPr>
        <w:pStyle w:val="Heading2"/>
      </w:pPr>
      <w:sdt>
        <w:sdtPr>
          <w:id w:val="-993029879"/>
          <w:placeholder>
            <w:docPart w:val="FF3958E571C1BD43A27D25F4E1B94986"/>
          </w:placeholder>
        </w:sdtPr>
        <w:sdtEndPr/>
        <w:sdtContent>
          <w:r w:rsidR="004E6612" w:rsidRPr="00C000C9">
            <w:t>Bachelor of Laws</w:t>
          </w:r>
        </w:sdtContent>
      </w:sdt>
      <w:r w:rsidR="004E6612" w:rsidRPr="00C000C9">
        <w:tab/>
        <w:t>1985-1986</w:t>
      </w:r>
    </w:p>
    <w:p w14:paraId="20209F5A" w14:textId="77777777" w:rsidR="00497A2B" w:rsidRPr="00C000C9" w:rsidRDefault="00497A2B" w:rsidP="00497A2B">
      <w:pPr>
        <w:pStyle w:val="BodyText"/>
        <w:rPr>
          <w:sz w:val="22"/>
        </w:rPr>
      </w:pPr>
      <w:r w:rsidRPr="00C000C9">
        <w:rPr>
          <w:sz w:val="22"/>
        </w:rPr>
        <w:t>University of the Witwatersrand, Johannesburg, South Africa</w:t>
      </w:r>
    </w:p>
    <w:p w14:paraId="24025111" w14:textId="77777777" w:rsidR="00F30F17" w:rsidRPr="00C000C9" w:rsidRDefault="00C9609B" w:rsidP="004E6612">
      <w:pPr>
        <w:pStyle w:val="Heading2"/>
      </w:pPr>
      <w:sdt>
        <w:sdtPr>
          <w:id w:val="893938346"/>
          <w:placeholder>
            <w:docPart w:val="F27CDC8823759647A0DD1D87BE2838C7"/>
          </w:placeholder>
        </w:sdtPr>
        <w:sdtEndPr/>
        <w:sdtContent>
          <w:r w:rsidR="004E6612" w:rsidRPr="00C000C9">
            <w:t>Bachelor of Arts</w:t>
          </w:r>
        </w:sdtContent>
      </w:sdt>
      <w:r w:rsidR="004E6612" w:rsidRPr="00C000C9">
        <w:t xml:space="preserve"> </w:t>
      </w:r>
    </w:p>
    <w:p w14:paraId="49575265" w14:textId="4AF83E3C" w:rsidR="004E6612" w:rsidRPr="00C000C9" w:rsidRDefault="004E6612" w:rsidP="004E6612">
      <w:pPr>
        <w:pStyle w:val="Heading2"/>
      </w:pPr>
      <w:r w:rsidRPr="00C000C9">
        <w:t>Majors in Psychology</w:t>
      </w:r>
      <w:r w:rsidR="00497A2B" w:rsidRPr="00C000C9">
        <w:t xml:space="preserve"> (Human Resources</w:t>
      </w:r>
      <w:r w:rsidR="0099135E" w:rsidRPr="00C000C9">
        <w:t>)</w:t>
      </w:r>
      <w:r w:rsidR="00497A2B" w:rsidRPr="00C000C9">
        <w:t xml:space="preserve"> and Law</w:t>
      </w:r>
      <w:r w:rsidR="00497A2B" w:rsidRPr="00C000C9">
        <w:tab/>
        <w:t>1982-1984</w:t>
      </w:r>
    </w:p>
    <w:p w14:paraId="3600C0D6" w14:textId="77777777" w:rsidR="00D350C9" w:rsidRPr="00C000C9" w:rsidRDefault="00497A2B" w:rsidP="00497A2B">
      <w:pPr>
        <w:pStyle w:val="BodyText"/>
        <w:rPr>
          <w:sz w:val="22"/>
        </w:rPr>
      </w:pPr>
      <w:r w:rsidRPr="00C000C9">
        <w:rPr>
          <w:sz w:val="22"/>
        </w:rPr>
        <w:t>University of the Witwatersrand, Johannesburg, South Africa</w:t>
      </w:r>
      <w:r w:rsidR="00D350C9" w:rsidRPr="00C000C9">
        <w:rPr>
          <w:sz w:val="22"/>
        </w:rPr>
        <w:tab/>
      </w:r>
    </w:p>
    <w:p w14:paraId="55F2AAE8" w14:textId="77777777" w:rsidR="00075E2D" w:rsidRPr="00C9609B" w:rsidRDefault="00086D53">
      <w:pPr>
        <w:pStyle w:val="Heading1"/>
        <w:rPr>
          <w:color w:val="4C131C" w:themeColor="accent6" w:themeShade="BF"/>
          <w:sz w:val="28"/>
          <w:szCs w:val="28"/>
        </w:rPr>
      </w:pPr>
      <w:r w:rsidRPr="00C9609B">
        <w:rPr>
          <w:color w:val="4C131C" w:themeColor="accent6" w:themeShade="BF"/>
          <w:sz w:val="28"/>
          <w:szCs w:val="28"/>
        </w:rPr>
        <w:t>Skills</w:t>
      </w:r>
    </w:p>
    <w:sdt>
      <w:sdtPr>
        <w:rPr>
          <w:sz w:val="22"/>
        </w:rPr>
        <w:id w:val="9459754"/>
        <w:placeholder>
          <w:docPart w:val="60BD4430535D7B4FA7CD50A1A3760ADF"/>
        </w:placeholder>
      </w:sdtPr>
      <w:sdtEndPr/>
      <w:sdtContent>
        <w:p w14:paraId="599365F7" w14:textId="0D1E77E7" w:rsidR="00075E2D" w:rsidRPr="00C000C9" w:rsidRDefault="00497A2B">
          <w:pPr>
            <w:pStyle w:val="BodyText"/>
            <w:rPr>
              <w:sz w:val="22"/>
            </w:rPr>
          </w:pPr>
          <w:r w:rsidRPr="00C000C9">
            <w:rPr>
              <w:sz w:val="22"/>
            </w:rPr>
            <w:t xml:space="preserve">Excellent leadership and </w:t>
          </w:r>
          <w:r w:rsidR="00D350C9" w:rsidRPr="00C000C9">
            <w:rPr>
              <w:sz w:val="22"/>
            </w:rPr>
            <w:t>emotional</w:t>
          </w:r>
          <w:r w:rsidR="00ED62D3">
            <w:rPr>
              <w:sz w:val="22"/>
            </w:rPr>
            <w:t xml:space="preserve"> intelligence skills,</w:t>
          </w:r>
          <w:r w:rsidR="00D350C9" w:rsidRPr="00C000C9">
            <w:rPr>
              <w:sz w:val="22"/>
            </w:rPr>
            <w:t xml:space="preserve"> and </w:t>
          </w:r>
          <w:r w:rsidR="003C70C1" w:rsidRPr="00C000C9">
            <w:rPr>
              <w:sz w:val="22"/>
            </w:rPr>
            <w:t>managemen</w:t>
          </w:r>
          <w:r w:rsidRPr="00C000C9">
            <w:rPr>
              <w:sz w:val="22"/>
            </w:rPr>
            <w:t>t of people</w:t>
          </w:r>
          <w:r w:rsidR="0099135E" w:rsidRPr="00C000C9">
            <w:rPr>
              <w:sz w:val="22"/>
            </w:rPr>
            <w:t xml:space="preserve"> and businesses</w:t>
          </w:r>
          <w:r w:rsidRPr="00C000C9">
            <w:rPr>
              <w:sz w:val="22"/>
            </w:rPr>
            <w:t xml:space="preserve">.  </w:t>
          </w:r>
          <w:r w:rsidR="003C70C1" w:rsidRPr="00C000C9">
            <w:rPr>
              <w:sz w:val="22"/>
            </w:rPr>
            <w:t>Excellent wr</w:t>
          </w:r>
          <w:r w:rsidRPr="00C000C9">
            <w:rPr>
              <w:sz w:val="22"/>
            </w:rPr>
            <w:t xml:space="preserve">itten and verbal communication.  </w:t>
          </w:r>
          <w:r w:rsidR="003C70C1" w:rsidRPr="00C000C9">
            <w:rPr>
              <w:sz w:val="22"/>
            </w:rPr>
            <w:t xml:space="preserve"> Proven ability to lead, organize, manage and inspire and motivate; focused on success and results.</w:t>
          </w:r>
          <w:r w:rsidRPr="00C000C9">
            <w:rPr>
              <w:sz w:val="22"/>
            </w:rPr>
            <w:t xml:space="preserve"> </w:t>
          </w:r>
          <w:r w:rsidR="004622FC">
            <w:rPr>
              <w:sz w:val="22"/>
            </w:rPr>
            <w:t xml:space="preserve"> </w:t>
          </w:r>
          <w:r w:rsidR="00ED62D3">
            <w:rPr>
              <w:sz w:val="22"/>
            </w:rPr>
            <w:t xml:space="preserve">Highly intuitive.  </w:t>
          </w:r>
          <w:r w:rsidR="004622FC">
            <w:rPr>
              <w:sz w:val="22"/>
            </w:rPr>
            <w:t xml:space="preserve">Superpower of connection. </w:t>
          </w:r>
          <w:r w:rsidRPr="00C000C9">
            <w:rPr>
              <w:sz w:val="22"/>
            </w:rPr>
            <w:t xml:space="preserve">   Ability to inspire, lead</w:t>
          </w:r>
          <w:r w:rsidR="004622FC">
            <w:rPr>
              <w:sz w:val="22"/>
            </w:rPr>
            <w:t xml:space="preserve"> and influence.  Practices</w:t>
          </w:r>
          <w:r w:rsidRPr="00C000C9">
            <w:rPr>
              <w:sz w:val="22"/>
            </w:rPr>
            <w:t xml:space="preserve"> to highest s</w:t>
          </w:r>
          <w:r w:rsidR="0080273A">
            <w:rPr>
              <w:sz w:val="22"/>
            </w:rPr>
            <w:t>tandards</w:t>
          </w:r>
          <w:r w:rsidRPr="00C000C9">
            <w:rPr>
              <w:sz w:val="22"/>
            </w:rPr>
            <w:t xml:space="preserve">. </w:t>
          </w:r>
          <w:r w:rsidR="0099135E" w:rsidRPr="00C000C9">
            <w:rPr>
              <w:sz w:val="22"/>
            </w:rPr>
            <w:t xml:space="preserve"> </w:t>
          </w:r>
          <w:r w:rsidR="0080273A">
            <w:rPr>
              <w:sz w:val="22"/>
            </w:rPr>
            <w:t xml:space="preserve">   Volunteers with the Minerva Foundation as a Coach.   Creative design of three websites.   Marketing expertise.   References available upon request.</w:t>
          </w:r>
        </w:p>
      </w:sdtContent>
    </w:sdt>
    <w:p w14:paraId="06BB8CDA" w14:textId="77777777" w:rsidR="00075E2D" w:rsidRPr="00C000C9" w:rsidRDefault="00075E2D">
      <w:pPr>
        <w:rPr>
          <w:sz w:val="22"/>
        </w:rPr>
      </w:pPr>
    </w:p>
    <w:p w14:paraId="2F282BC2" w14:textId="77777777" w:rsidR="00C000C9" w:rsidRPr="00C000C9" w:rsidRDefault="00C000C9">
      <w:pPr>
        <w:rPr>
          <w:sz w:val="22"/>
        </w:rPr>
      </w:pPr>
    </w:p>
    <w:p w14:paraId="332378A9" w14:textId="77777777" w:rsidR="00C000C9" w:rsidRPr="00C000C9" w:rsidRDefault="00C000C9">
      <w:pPr>
        <w:rPr>
          <w:sz w:val="22"/>
        </w:rPr>
      </w:pPr>
    </w:p>
    <w:p w14:paraId="72D8B44C" w14:textId="77777777" w:rsidR="00C000C9" w:rsidRPr="00C000C9" w:rsidRDefault="00C000C9">
      <w:pPr>
        <w:rPr>
          <w:sz w:val="22"/>
        </w:rPr>
      </w:pPr>
    </w:p>
    <w:p w14:paraId="7E89BDB1" w14:textId="77777777" w:rsidR="00C000C9" w:rsidRPr="00C000C9" w:rsidRDefault="00C000C9">
      <w:pPr>
        <w:rPr>
          <w:sz w:val="22"/>
        </w:rPr>
      </w:pPr>
    </w:p>
    <w:p w14:paraId="053F39B2" w14:textId="77777777" w:rsidR="00C000C9" w:rsidRPr="00C000C9" w:rsidRDefault="00C000C9">
      <w:pPr>
        <w:rPr>
          <w:sz w:val="22"/>
        </w:rPr>
      </w:pPr>
    </w:p>
    <w:p w14:paraId="65952805" w14:textId="77777777" w:rsidR="00C000C9" w:rsidRPr="00C000C9" w:rsidRDefault="00C000C9">
      <w:pPr>
        <w:rPr>
          <w:sz w:val="22"/>
        </w:rPr>
      </w:pPr>
    </w:p>
    <w:p w14:paraId="262D3729" w14:textId="77777777" w:rsidR="00C000C9" w:rsidRPr="00C000C9" w:rsidRDefault="00C000C9">
      <w:pPr>
        <w:rPr>
          <w:sz w:val="22"/>
        </w:rPr>
      </w:pPr>
    </w:p>
    <w:p w14:paraId="2FA9F696" w14:textId="77777777" w:rsidR="00C000C9" w:rsidRPr="00C000C9" w:rsidRDefault="00C000C9">
      <w:pPr>
        <w:rPr>
          <w:sz w:val="22"/>
        </w:rPr>
      </w:pPr>
    </w:p>
    <w:p w14:paraId="2665B867" w14:textId="77777777" w:rsidR="00C000C9" w:rsidRPr="00C000C9" w:rsidRDefault="00C000C9">
      <w:pPr>
        <w:rPr>
          <w:sz w:val="22"/>
        </w:rPr>
      </w:pPr>
    </w:p>
    <w:p w14:paraId="27600E14" w14:textId="77777777" w:rsidR="00C000C9" w:rsidRPr="00C000C9" w:rsidRDefault="00C000C9">
      <w:pPr>
        <w:rPr>
          <w:sz w:val="22"/>
        </w:rPr>
      </w:pPr>
    </w:p>
    <w:p w14:paraId="2B08D3C2" w14:textId="77777777" w:rsidR="00C000C9" w:rsidRPr="00C000C9" w:rsidRDefault="00C000C9">
      <w:pPr>
        <w:rPr>
          <w:sz w:val="22"/>
        </w:rPr>
      </w:pPr>
    </w:p>
    <w:p w14:paraId="0CB07FB0" w14:textId="77777777" w:rsidR="00C000C9" w:rsidRPr="00C000C9" w:rsidRDefault="00C000C9">
      <w:pPr>
        <w:rPr>
          <w:sz w:val="22"/>
        </w:rPr>
      </w:pPr>
    </w:p>
    <w:p w14:paraId="6A1F3DFB" w14:textId="77777777" w:rsidR="00C000C9" w:rsidRPr="00C000C9" w:rsidRDefault="00C000C9">
      <w:pPr>
        <w:rPr>
          <w:sz w:val="22"/>
        </w:rPr>
      </w:pPr>
    </w:p>
    <w:p w14:paraId="0F261FF5" w14:textId="77777777" w:rsidR="00C000C9" w:rsidRPr="00C000C9" w:rsidRDefault="00C000C9">
      <w:pPr>
        <w:rPr>
          <w:sz w:val="22"/>
        </w:rPr>
      </w:pPr>
    </w:p>
    <w:p w14:paraId="60604F0E" w14:textId="77777777" w:rsidR="00C000C9" w:rsidRPr="00C000C9" w:rsidRDefault="00C000C9">
      <w:pPr>
        <w:rPr>
          <w:sz w:val="22"/>
        </w:rPr>
      </w:pPr>
    </w:p>
    <w:p w14:paraId="69C5C026" w14:textId="77777777" w:rsidR="00C000C9" w:rsidRPr="00C000C9" w:rsidRDefault="00C000C9">
      <w:pPr>
        <w:rPr>
          <w:sz w:val="22"/>
        </w:rPr>
      </w:pPr>
    </w:p>
    <w:p w14:paraId="62695981" w14:textId="77777777" w:rsidR="00C000C9" w:rsidRPr="00C000C9" w:rsidRDefault="00C000C9">
      <w:pPr>
        <w:rPr>
          <w:sz w:val="22"/>
        </w:rPr>
      </w:pPr>
    </w:p>
    <w:p w14:paraId="7E9B92AF" w14:textId="77777777" w:rsidR="00C000C9" w:rsidRPr="00C000C9" w:rsidRDefault="00C000C9">
      <w:pPr>
        <w:rPr>
          <w:sz w:val="22"/>
        </w:rPr>
      </w:pPr>
    </w:p>
    <w:p w14:paraId="31574833" w14:textId="77777777" w:rsidR="00C000C9" w:rsidRPr="00C000C9" w:rsidRDefault="00C000C9">
      <w:pPr>
        <w:rPr>
          <w:sz w:val="22"/>
        </w:rPr>
      </w:pPr>
    </w:p>
    <w:p w14:paraId="7C79937B" w14:textId="77777777" w:rsidR="00C000C9" w:rsidRPr="00C000C9" w:rsidRDefault="00C000C9">
      <w:pPr>
        <w:rPr>
          <w:sz w:val="22"/>
        </w:rPr>
      </w:pPr>
    </w:p>
    <w:p w14:paraId="5F1BD669" w14:textId="77777777" w:rsidR="00C000C9" w:rsidRPr="00C000C9" w:rsidRDefault="00C000C9">
      <w:pPr>
        <w:rPr>
          <w:sz w:val="22"/>
        </w:rPr>
      </w:pPr>
    </w:p>
    <w:p w14:paraId="49FD5662" w14:textId="77777777" w:rsidR="00C000C9" w:rsidRPr="00C000C9" w:rsidRDefault="00C000C9">
      <w:pPr>
        <w:rPr>
          <w:sz w:val="22"/>
        </w:rPr>
      </w:pPr>
    </w:p>
    <w:p w14:paraId="16E7B815" w14:textId="77777777" w:rsidR="00C000C9" w:rsidRPr="00C000C9" w:rsidRDefault="00C000C9">
      <w:pPr>
        <w:rPr>
          <w:sz w:val="22"/>
        </w:rPr>
      </w:pPr>
    </w:p>
    <w:p w14:paraId="528DC63C" w14:textId="77777777" w:rsidR="00C000C9" w:rsidRPr="00C000C9" w:rsidRDefault="00C000C9">
      <w:pPr>
        <w:rPr>
          <w:sz w:val="22"/>
        </w:rPr>
      </w:pPr>
    </w:p>
    <w:p w14:paraId="23FAC603" w14:textId="77777777" w:rsidR="00C000C9" w:rsidRPr="00C000C9" w:rsidRDefault="00C000C9">
      <w:pPr>
        <w:rPr>
          <w:sz w:val="22"/>
        </w:rPr>
      </w:pPr>
    </w:p>
    <w:p w14:paraId="668B2F3D" w14:textId="77777777" w:rsidR="00C000C9" w:rsidRPr="00C000C9" w:rsidRDefault="00C000C9">
      <w:pPr>
        <w:rPr>
          <w:sz w:val="22"/>
        </w:rPr>
      </w:pPr>
    </w:p>
    <w:p w14:paraId="1203D4AB" w14:textId="77777777" w:rsidR="00C000C9" w:rsidRPr="00C000C9" w:rsidRDefault="00C000C9">
      <w:pPr>
        <w:rPr>
          <w:sz w:val="22"/>
        </w:rPr>
      </w:pPr>
    </w:p>
    <w:sectPr w:rsidR="00C000C9" w:rsidRPr="00C000C9" w:rsidSect="00075E2D">
      <w:headerReference w:type="default" r:id="rId8"/>
      <w:footerReference w:type="even" r:id="rId9"/>
      <w:footerReference w:type="default" r:id="rId10"/>
      <w:headerReference w:type="first" r:id="rId11"/>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BE2752" w14:textId="77777777" w:rsidR="004E6612" w:rsidRDefault="004E6612">
      <w:pPr>
        <w:spacing w:line="240" w:lineRule="auto"/>
      </w:pPr>
      <w:r>
        <w:separator/>
      </w:r>
    </w:p>
  </w:endnote>
  <w:endnote w:type="continuationSeparator" w:id="0">
    <w:p w14:paraId="34E96427" w14:textId="77777777" w:rsidR="004E6612" w:rsidRDefault="004E66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Baskerville Old Face">
    <w:panose1 w:val="020206020805050203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3B1A16" w14:textId="77777777" w:rsidR="00C000C9" w:rsidRDefault="00C000C9" w:rsidP="00604FD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58BA4B8" w14:textId="77777777" w:rsidR="00C000C9" w:rsidRDefault="00C000C9" w:rsidP="00C000C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788236" w14:textId="77777777" w:rsidR="00C000C9" w:rsidRDefault="00C000C9" w:rsidP="00604FD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9609B">
      <w:rPr>
        <w:rStyle w:val="PageNumber"/>
        <w:noProof/>
      </w:rPr>
      <w:t>2</w:t>
    </w:r>
    <w:r>
      <w:rPr>
        <w:rStyle w:val="PageNumber"/>
      </w:rPr>
      <w:fldChar w:fldCharType="end"/>
    </w:r>
  </w:p>
  <w:p w14:paraId="54C4BAC7" w14:textId="2B647F68" w:rsidR="004E6612" w:rsidRDefault="004E6612" w:rsidP="00C000C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172BAF" w14:textId="77777777" w:rsidR="004E6612" w:rsidRDefault="004E6612">
      <w:pPr>
        <w:spacing w:line="240" w:lineRule="auto"/>
      </w:pPr>
      <w:r>
        <w:separator/>
      </w:r>
    </w:p>
  </w:footnote>
  <w:footnote w:type="continuationSeparator" w:id="0">
    <w:p w14:paraId="0DB3DFCB" w14:textId="77777777" w:rsidR="004E6612" w:rsidRDefault="004E661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4E6612" w14:paraId="20E0F607" w14:textId="77777777">
      <w:tc>
        <w:tcPr>
          <w:tcW w:w="8298" w:type="dxa"/>
          <w:vAlign w:val="center"/>
        </w:tcPr>
        <w:p w14:paraId="2B604308" w14:textId="77777777" w:rsidR="004E6612" w:rsidRDefault="004E6612">
          <w:pPr>
            <w:pStyle w:val="Title"/>
          </w:pPr>
        </w:p>
      </w:tc>
      <w:tc>
        <w:tcPr>
          <w:tcW w:w="2718" w:type="dxa"/>
          <w:vAlign w:val="center"/>
        </w:tcPr>
        <w:p w14:paraId="26F85BA8" w14:textId="77777777" w:rsidR="004E6612" w:rsidRDefault="004E6612">
          <w:pPr>
            <w:pStyle w:val="Boxes"/>
          </w:pPr>
          <w:r>
            <w:rPr>
              <w:noProof/>
            </w:rPr>
            <w:drawing>
              <wp:inline distT="0" distB="0" distL="0" distR="0" wp14:anchorId="118C06AB" wp14:editId="43E88CB0">
                <wp:extent cx="138569" cy="137160"/>
                <wp:effectExtent l="19050" t="19050" r="13831" b="15240"/>
                <wp:docPr id="2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4B6A091D" wp14:editId="3DEC7AD2">
                <wp:extent cx="138569" cy="137160"/>
                <wp:effectExtent l="19050" t="19050" r="13831" b="15240"/>
                <wp:docPr id="2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3430A999" wp14:editId="49E72E38">
                <wp:extent cx="138569" cy="137160"/>
                <wp:effectExtent l="19050" t="19050" r="13831" b="15240"/>
                <wp:docPr id="2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44E4F9CD" wp14:editId="1F50170D">
                <wp:extent cx="138569" cy="137160"/>
                <wp:effectExtent l="19050" t="19050" r="13831" b="15240"/>
                <wp:docPr id="2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5E90FE93" wp14:editId="7B8337B9">
                <wp:extent cx="138569" cy="137160"/>
                <wp:effectExtent l="19050" t="19050" r="13831" b="15240"/>
                <wp:docPr id="2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714B34A5" w14:textId="77777777" w:rsidR="004E6612" w:rsidRDefault="004E661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4E6612" w14:paraId="0EED0596" w14:textId="77777777">
      <w:tc>
        <w:tcPr>
          <w:tcW w:w="8298" w:type="dxa"/>
          <w:vAlign w:val="center"/>
        </w:tcPr>
        <w:p w14:paraId="649CC516" w14:textId="77777777" w:rsidR="004E6612" w:rsidRPr="00C9609B" w:rsidRDefault="004E6612">
          <w:pPr>
            <w:pStyle w:val="Title"/>
            <w:rPr>
              <w:color w:val="4C131C" w:themeColor="accent6" w:themeShade="BF"/>
            </w:rPr>
          </w:pPr>
          <w:r w:rsidRPr="00C9609B">
            <w:rPr>
              <w:color w:val="4C131C" w:themeColor="accent6" w:themeShade="BF"/>
            </w:rPr>
            <w:fldChar w:fldCharType="begin"/>
          </w:r>
          <w:r w:rsidRPr="00C9609B">
            <w:rPr>
              <w:color w:val="4C131C" w:themeColor="accent6" w:themeShade="BF"/>
            </w:rPr>
            <w:instrText xml:space="preserve"> PLACEHOLDER </w:instrText>
          </w:r>
          <w:r w:rsidRPr="00C9609B">
            <w:rPr>
              <w:color w:val="4C131C" w:themeColor="accent6" w:themeShade="BF"/>
            </w:rPr>
            <w:fldChar w:fldCharType="begin"/>
          </w:r>
          <w:r w:rsidRPr="00C9609B">
            <w:rPr>
              <w:color w:val="4C131C" w:themeColor="accent6" w:themeShade="BF"/>
            </w:rPr>
            <w:instrText xml:space="preserve"> IF </w:instrText>
          </w:r>
          <w:r w:rsidR="00ED62D3" w:rsidRPr="00C9609B">
            <w:rPr>
              <w:color w:val="4C131C" w:themeColor="accent6" w:themeShade="BF"/>
            </w:rPr>
            <w:fldChar w:fldCharType="begin"/>
          </w:r>
          <w:r w:rsidR="00ED62D3" w:rsidRPr="00C9609B">
            <w:rPr>
              <w:color w:val="4C131C" w:themeColor="accent6" w:themeShade="BF"/>
            </w:rPr>
            <w:instrText xml:space="preserve"> USERNAME </w:instrText>
          </w:r>
          <w:r w:rsidR="00ED62D3" w:rsidRPr="00C9609B">
            <w:rPr>
              <w:color w:val="4C131C" w:themeColor="accent6" w:themeShade="BF"/>
            </w:rPr>
            <w:fldChar w:fldCharType="separate"/>
          </w:r>
          <w:r w:rsidRPr="00C9609B">
            <w:rPr>
              <w:noProof/>
              <w:color w:val="4C131C" w:themeColor="accent6" w:themeShade="BF"/>
            </w:rPr>
            <w:instrText>Karen  Bresler</w:instrText>
          </w:r>
          <w:r w:rsidR="00ED62D3" w:rsidRPr="00C9609B">
            <w:rPr>
              <w:noProof/>
              <w:color w:val="4C131C" w:themeColor="accent6" w:themeShade="BF"/>
            </w:rPr>
            <w:fldChar w:fldCharType="end"/>
          </w:r>
          <w:r w:rsidRPr="00C9609B">
            <w:rPr>
              <w:color w:val="4C131C" w:themeColor="accent6" w:themeShade="BF"/>
            </w:rPr>
            <w:instrText xml:space="preserve">="" "[Your Name]" </w:instrText>
          </w:r>
          <w:r w:rsidR="00ED62D3" w:rsidRPr="00C9609B">
            <w:rPr>
              <w:color w:val="4C131C" w:themeColor="accent6" w:themeShade="BF"/>
            </w:rPr>
            <w:fldChar w:fldCharType="begin"/>
          </w:r>
          <w:r w:rsidR="00ED62D3" w:rsidRPr="00C9609B">
            <w:rPr>
              <w:color w:val="4C131C" w:themeColor="accent6" w:themeShade="BF"/>
            </w:rPr>
            <w:instrText xml:space="preserve"> USERNAME </w:instrText>
          </w:r>
          <w:r w:rsidR="00ED62D3" w:rsidRPr="00C9609B">
            <w:rPr>
              <w:color w:val="4C131C" w:themeColor="accent6" w:themeShade="BF"/>
            </w:rPr>
            <w:fldChar w:fldCharType="separate"/>
          </w:r>
          <w:r w:rsidRPr="00C9609B">
            <w:rPr>
              <w:noProof/>
              <w:color w:val="4C131C" w:themeColor="accent6" w:themeShade="BF"/>
            </w:rPr>
            <w:instrText>Karen  Bresler</w:instrText>
          </w:r>
          <w:r w:rsidR="00ED62D3" w:rsidRPr="00C9609B">
            <w:rPr>
              <w:noProof/>
              <w:color w:val="4C131C" w:themeColor="accent6" w:themeShade="BF"/>
            </w:rPr>
            <w:fldChar w:fldCharType="end"/>
          </w:r>
          <w:r w:rsidRPr="00C9609B">
            <w:rPr>
              <w:color w:val="4C131C" w:themeColor="accent6" w:themeShade="BF"/>
            </w:rPr>
            <w:fldChar w:fldCharType="separate"/>
          </w:r>
          <w:r w:rsidRPr="00C9609B">
            <w:rPr>
              <w:noProof/>
              <w:color w:val="4C131C" w:themeColor="accent6" w:themeShade="BF"/>
            </w:rPr>
            <w:instrText>Karen  Bresler</w:instrText>
          </w:r>
          <w:r w:rsidRPr="00C9609B">
            <w:rPr>
              <w:color w:val="4C131C" w:themeColor="accent6" w:themeShade="BF"/>
            </w:rPr>
            <w:fldChar w:fldCharType="end"/>
          </w:r>
          <w:r w:rsidRPr="00C9609B">
            <w:rPr>
              <w:color w:val="4C131C" w:themeColor="accent6" w:themeShade="BF"/>
            </w:rPr>
            <w:instrText xml:space="preserve"> \* MERGEFORMAT</w:instrText>
          </w:r>
          <w:r w:rsidRPr="00C9609B">
            <w:rPr>
              <w:color w:val="4C131C" w:themeColor="accent6" w:themeShade="BF"/>
            </w:rPr>
            <w:fldChar w:fldCharType="separate"/>
          </w:r>
          <w:r w:rsidR="00C9609B" w:rsidRPr="00C9609B">
            <w:rPr>
              <w:color w:val="4C131C" w:themeColor="accent6" w:themeShade="BF"/>
            </w:rPr>
            <w:t xml:space="preserve">Karen  </w:t>
          </w:r>
          <w:r w:rsidR="00C9609B" w:rsidRPr="00C9609B">
            <w:rPr>
              <w:noProof/>
              <w:color w:val="4C131C" w:themeColor="accent6" w:themeShade="BF"/>
            </w:rPr>
            <w:t>Bresler</w:t>
          </w:r>
          <w:r w:rsidRPr="00C9609B">
            <w:rPr>
              <w:color w:val="4C131C" w:themeColor="accent6" w:themeShade="BF"/>
            </w:rPr>
            <w:fldChar w:fldCharType="end"/>
          </w:r>
        </w:p>
      </w:tc>
      <w:tc>
        <w:tcPr>
          <w:tcW w:w="2718" w:type="dxa"/>
          <w:vAlign w:val="center"/>
        </w:tcPr>
        <w:p w14:paraId="6D41C344" w14:textId="77777777" w:rsidR="004E6612" w:rsidRDefault="004E6612">
          <w:pPr>
            <w:pStyle w:val="Boxes"/>
          </w:pPr>
          <w:r>
            <w:rPr>
              <w:noProof/>
            </w:rPr>
            <w:drawing>
              <wp:inline distT="0" distB="0" distL="0" distR="0" wp14:anchorId="73FDAABE" wp14:editId="658C22A6">
                <wp:extent cx="138569" cy="137160"/>
                <wp:effectExtent l="19050" t="19050" r="13831" b="15240"/>
                <wp:docPr id="2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4C1A1C3C" wp14:editId="20BA1326">
                <wp:extent cx="138569" cy="137160"/>
                <wp:effectExtent l="19050" t="19050" r="13831" b="15240"/>
                <wp:docPr id="2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1D7D5B1E" wp14:editId="6D1D5E38">
                <wp:extent cx="138569" cy="137160"/>
                <wp:effectExtent l="19050" t="19050" r="13831" b="15240"/>
                <wp:docPr id="2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1AB47FC2" wp14:editId="1996013B">
                <wp:extent cx="138569" cy="137160"/>
                <wp:effectExtent l="19050" t="19050" r="13831" b="15240"/>
                <wp:docPr id="2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2ABA006A" wp14:editId="3CAE9D07">
                <wp:extent cx="138569" cy="137160"/>
                <wp:effectExtent l="19050" t="19050" r="13831" b="15240"/>
                <wp:docPr id="3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61C08D83" w14:textId="77777777" w:rsidR="00C000C9" w:rsidRDefault="004E6612">
    <w:pPr>
      <w:pStyle w:val="ContactDetails"/>
      <w:rPr>
        <w:b/>
        <w:sz w:val="24"/>
        <w:szCs w:val="24"/>
      </w:rPr>
    </w:pPr>
    <w:r w:rsidRPr="00C000C9">
      <w:rPr>
        <w:b/>
        <w:sz w:val="24"/>
        <w:szCs w:val="24"/>
      </w:rPr>
      <w:t xml:space="preserve">4450 Nottingham Road </w:t>
    </w:r>
    <w:r w:rsidRPr="00C000C9">
      <w:rPr>
        <w:b/>
        <w:sz w:val="24"/>
        <w:szCs w:val="24"/>
      </w:rPr>
      <w:sym w:font="Wingdings 2" w:char="F097"/>
    </w:r>
    <w:r w:rsidRPr="00C000C9">
      <w:rPr>
        <w:b/>
        <w:sz w:val="24"/>
        <w:szCs w:val="24"/>
      </w:rPr>
      <w:t xml:space="preserve"> North Vancouver, B.C. V7K 2N2 </w:t>
    </w:r>
  </w:p>
  <w:p w14:paraId="35FC04F7" w14:textId="3301BACD" w:rsidR="004E6612" w:rsidRPr="00C000C9" w:rsidRDefault="004E6612">
    <w:pPr>
      <w:pStyle w:val="ContactDetails"/>
      <w:rPr>
        <w:b/>
        <w:sz w:val="24"/>
        <w:szCs w:val="24"/>
      </w:rPr>
    </w:pPr>
    <w:r w:rsidRPr="00C000C9">
      <w:rPr>
        <w:b/>
        <w:sz w:val="24"/>
        <w:szCs w:val="24"/>
      </w:rPr>
      <w:sym w:font="Wingdings 2" w:char="F097"/>
    </w:r>
    <w:r w:rsidRPr="00C000C9">
      <w:rPr>
        <w:b/>
        <w:sz w:val="24"/>
        <w:szCs w:val="24"/>
      </w:rPr>
      <w:t xml:space="preserve"> Phone: 604.202.1040 </w:t>
    </w:r>
    <w:r w:rsidRPr="00C000C9">
      <w:rPr>
        <w:b/>
        <w:sz w:val="24"/>
        <w:szCs w:val="24"/>
      </w:rPr>
      <w:sym w:font="Wingdings 2" w:char="F097"/>
    </w:r>
    <w:r w:rsidRPr="00C000C9">
      <w:rPr>
        <w:b/>
        <w:sz w:val="24"/>
        <w:szCs w:val="24"/>
      </w:rPr>
      <w:t xml:space="preserve"> Fax: 604.990.8927 </w:t>
    </w:r>
    <w:r w:rsidRPr="00C000C9">
      <w:rPr>
        <w:b/>
        <w:sz w:val="24"/>
        <w:szCs w:val="24"/>
      </w:rPr>
      <w:sym w:font="Wingdings 2" w:char="F097"/>
    </w:r>
    <w:r w:rsidRPr="00C000C9">
      <w:rPr>
        <w:b/>
        <w:sz w:val="24"/>
        <w:szCs w:val="24"/>
      </w:rPr>
      <w:t xml:space="preserve"> E-Mail: soar@telus.net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nsid w:val="FFFFFF89"/>
    <w:multiLevelType w:val="singleLevel"/>
    <w:tmpl w:val="E3861DE0"/>
    <w:lvl w:ilvl="0">
      <w:start w:val="1"/>
      <w:numFmt w:val="bullet"/>
      <w:pStyle w:val="ListBullet"/>
      <w:lvlText w:val=""/>
      <w:lvlJc w:val="left"/>
      <w:pPr>
        <w:tabs>
          <w:tab w:val="num" w:pos="360"/>
        </w:tabs>
        <w:ind w:left="360" w:hanging="360"/>
      </w:pPr>
      <w:rPr>
        <w:rFonts w:ascii="Symbol" w:hAnsi="Symbol" w:hint="default"/>
        <w:color w:val="377933" w:themeColor="accent2"/>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451391"/>
    <w:rsid w:val="00075E2D"/>
    <w:rsid w:val="00086D53"/>
    <w:rsid w:val="00163A8B"/>
    <w:rsid w:val="00335767"/>
    <w:rsid w:val="003C70C1"/>
    <w:rsid w:val="003D270A"/>
    <w:rsid w:val="00451391"/>
    <w:rsid w:val="004622FC"/>
    <w:rsid w:val="00497A2B"/>
    <w:rsid w:val="004E3669"/>
    <w:rsid w:val="004E6612"/>
    <w:rsid w:val="006D456B"/>
    <w:rsid w:val="0080273A"/>
    <w:rsid w:val="008A1340"/>
    <w:rsid w:val="00974B9C"/>
    <w:rsid w:val="0099135E"/>
    <w:rsid w:val="00A21035"/>
    <w:rsid w:val="00BE2BC8"/>
    <w:rsid w:val="00C000C9"/>
    <w:rsid w:val="00C87FD5"/>
    <w:rsid w:val="00C9609B"/>
    <w:rsid w:val="00D350C9"/>
    <w:rsid w:val="00D548A5"/>
    <w:rsid w:val="00ED62D3"/>
    <w:rsid w:val="00EE015E"/>
    <w:rsid w:val="00F30F17"/>
    <w:rsid w:val="00FA00F5"/>
    <w:rsid w:val="00FC26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823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 w:type="paragraph" w:customStyle="1" w:styleId="60BD4430535D7B4FA7CD50A1A3760ADF">
    <w:name w:val="60BD4430535D7B4FA7CD50A1A3760ADF"/>
    <w:rsid w:val="00D350C9"/>
    <w:rPr>
      <w:sz w:val="24"/>
      <w:szCs w:val="24"/>
      <w:lang w:eastAsia="ja-JP"/>
    </w:rPr>
  </w:style>
  <w:style w:type="character" w:styleId="PageNumber">
    <w:name w:val="page number"/>
    <w:basedOn w:val="DefaultParagraphFont"/>
    <w:uiPriority w:val="99"/>
    <w:semiHidden/>
    <w:unhideWhenUsed/>
    <w:rsid w:val="00C000C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 w:type="paragraph" w:customStyle="1" w:styleId="60BD4430535D7B4FA7CD50A1A3760ADF">
    <w:name w:val="60BD4430535D7B4FA7CD50A1A3760ADF"/>
    <w:rsid w:val="00D350C9"/>
    <w:rPr>
      <w:sz w:val="24"/>
      <w:szCs w:val="24"/>
      <w:lang w:eastAsia="ja-JP"/>
    </w:rPr>
  </w:style>
  <w:style w:type="character" w:styleId="PageNumber">
    <w:name w:val="page number"/>
    <w:basedOn w:val="DefaultParagraphFont"/>
    <w:uiPriority w:val="99"/>
    <w:semiHidden/>
    <w:unhideWhenUsed/>
    <w:rsid w:val="00C000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Blocks%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FF4F6421539914B8873A1FAE3AEF363"/>
        <w:category>
          <w:name w:val="General"/>
          <w:gallery w:val="placeholder"/>
        </w:category>
        <w:types>
          <w:type w:val="bbPlcHdr"/>
        </w:types>
        <w:behaviors>
          <w:behavior w:val="content"/>
        </w:behaviors>
        <w:guid w:val="{3769CCB9-0035-C442-9477-474A6501A576}"/>
      </w:docPartPr>
      <w:docPartBody>
        <w:p w:rsidR="00112340" w:rsidRDefault="00112340">
          <w:pPr>
            <w:pStyle w:val="5FF4F6421539914B8873A1FAE3AEF363"/>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2C6850C2C6C50A42A0E9480489EFC12D"/>
        <w:category>
          <w:name w:val="General"/>
          <w:gallery w:val="placeholder"/>
        </w:category>
        <w:types>
          <w:type w:val="bbPlcHdr"/>
        </w:types>
        <w:behaviors>
          <w:behavior w:val="content"/>
        </w:behaviors>
        <w:guid w:val="{E5FB11A4-3B47-4044-9194-BA8E3006239A}"/>
      </w:docPartPr>
      <w:docPartBody>
        <w:p w:rsidR="00112340" w:rsidRDefault="00112340">
          <w:pPr>
            <w:pStyle w:val="ListBullet"/>
          </w:pPr>
          <w:r>
            <w:t>Etiam cursus suscipit enim. Nulla facilisi. Integer eleifend diam eu diam. Donec dapibus enim sollicitudin nulla. Nam hendrerit. Nunc id nisi. Curabitur sed neque. Pellentesque placerat consequat pede.</w:t>
          </w:r>
        </w:p>
        <w:p w:rsidR="00112340" w:rsidRDefault="00112340">
          <w:pPr>
            <w:pStyle w:val="ListBullet"/>
          </w:pPr>
          <w:r>
            <w:t>Nullam dapibus elementum metus. Aenean libero sem, commodo euismod, imperdiet et, molestie vel, neque. Duis nec sapien eu pede consectetuer placerat.</w:t>
          </w:r>
        </w:p>
        <w:p w:rsidR="00112340" w:rsidRDefault="00112340">
          <w:pPr>
            <w:pStyle w:val="2C6850C2C6C50A42A0E9480489EFC12D"/>
          </w:pPr>
          <w:r>
            <w:t>Pellentesque interdum, tellus non consectetuer mattis, lectus eros volutpat nunc, auctor nonummy nulla lectus nec tellus. Aliquam hendrerit lorem vulputate turpis.</w:t>
          </w:r>
        </w:p>
      </w:docPartBody>
    </w:docPart>
    <w:docPart>
      <w:docPartPr>
        <w:name w:val="34CBD405FC21B04C9B3F3A0FDCE1E5E9"/>
        <w:category>
          <w:name w:val="General"/>
          <w:gallery w:val="placeholder"/>
        </w:category>
        <w:types>
          <w:type w:val="bbPlcHdr"/>
        </w:types>
        <w:behaviors>
          <w:behavior w:val="content"/>
        </w:behaviors>
        <w:guid w:val="{F5B4CB03-170A-BE4A-BA32-00665AEDFFBD}"/>
      </w:docPartPr>
      <w:docPartBody>
        <w:p w:rsidR="00112340" w:rsidRDefault="00112340">
          <w:pPr>
            <w:pStyle w:val="34CBD405FC21B04C9B3F3A0FDCE1E5E9"/>
          </w:pPr>
          <w:r>
            <w:t>Aliquam dapibus.</w:t>
          </w:r>
        </w:p>
      </w:docPartBody>
    </w:docPart>
    <w:docPart>
      <w:docPartPr>
        <w:name w:val="D366310A186CFD4AA4B30DFD90573291"/>
        <w:category>
          <w:name w:val="General"/>
          <w:gallery w:val="placeholder"/>
        </w:category>
        <w:types>
          <w:type w:val="bbPlcHdr"/>
        </w:types>
        <w:behaviors>
          <w:behavior w:val="content"/>
        </w:behaviors>
        <w:guid w:val="{114A2AA3-75EF-8147-A5CA-00D667E34A79}"/>
      </w:docPartPr>
      <w:docPartBody>
        <w:p w:rsidR="00112340" w:rsidRDefault="00112340">
          <w:pPr>
            <w:pStyle w:val="D366310A186CFD4AA4B30DFD90573291"/>
          </w:pPr>
          <w:r>
            <w:t>Aliquam dapibus.</w:t>
          </w:r>
        </w:p>
      </w:docPartBody>
    </w:docPart>
    <w:docPart>
      <w:docPartPr>
        <w:name w:val="60BD4430535D7B4FA7CD50A1A3760ADF"/>
        <w:category>
          <w:name w:val="General"/>
          <w:gallery w:val="placeholder"/>
        </w:category>
        <w:types>
          <w:type w:val="bbPlcHdr"/>
        </w:types>
        <w:behaviors>
          <w:behavior w:val="content"/>
        </w:behaviors>
        <w:guid w:val="{89E58AB1-07AB-9647-808B-222BE3E7AB5F}"/>
      </w:docPartPr>
      <w:docPartBody>
        <w:p w:rsidR="00112340" w:rsidRDefault="00112340">
          <w:pPr>
            <w:pStyle w:val="60BD4430535D7B4FA7CD50A1A3760ADF"/>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3786958C66071F44964ED6E59B9EDB48"/>
        <w:category>
          <w:name w:val="General"/>
          <w:gallery w:val="placeholder"/>
        </w:category>
        <w:types>
          <w:type w:val="bbPlcHdr"/>
        </w:types>
        <w:behaviors>
          <w:behavior w:val="content"/>
        </w:behaviors>
        <w:guid w:val="{534AA849-834F-2447-B706-D912E7C380BF}"/>
      </w:docPartPr>
      <w:docPartBody>
        <w:p w:rsidR="00112340" w:rsidRDefault="00112340" w:rsidP="00112340">
          <w:pPr>
            <w:pStyle w:val="3786958C66071F44964ED6E59B9EDB48"/>
          </w:pPr>
          <w:r>
            <w:t>Lorem ipsum dolor</w:t>
          </w:r>
        </w:p>
      </w:docPartBody>
    </w:docPart>
    <w:docPart>
      <w:docPartPr>
        <w:name w:val="575E8E49C985B24EA1AA18BD3430A4DB"/>
        <w:category>
          <w:name w:val="General"/>
          <w:gallery w:val="placeholder"/>
        </w:category>
        <w:types>
          <w:type w:val="bbPlcHdr"/>
        </w:types>
        <w:behaviors>
          <w:behavior w:val="content"/>
        </w:behaviors>
        <w:guid w:val="{691B5761-D33F-A54B-B12B-FDB4CB3AEE4E}"/>
      </w:docPartPr>
      <w:docPartBody>
        <w:p w:rsidR="00112340" w:rsidRDefault="00112340">
          <w:pPr>
            <w:pStyle w:val="ListBullet"/>
          </w:pPr>
          <w:r>
            <w:t>Etiam cursus suscipit enim. Nulla facilisi. Integer eleifend diam eu diam. Donec dapibus enim sollicitudin nulla. Nam hendrerit. Nunc id nisi. Curabitur sed neque. Pellentesque placerat consequat pede.</w:t>
          </w:r>
        </w:p>
        <w:p w:rsidR="00112340" w:rsidRDefault="00112340">
          <w:pPr>
            <w:pStyle w:val="ListBullet"/>
          </w:pPr>
          <w:r>
            <w:t>Nullam dapibus elementum metus. Aenean libero sem, commodo euismod, imperdiet et, molestie vel, neque. Duis nec sapien eu pede consectetuer placerat.</w:t>
          </w:r>
        </w:p>
        <w:p w:rsidR="00112340" w:rsidRDefault="00112340" w:rsidP="00112340">
          <w:pPr>
            <w:pStyle w:val="575E8E49C985B24EA1AA18BD3430A4DB"/>
          </w:pPr>
          <w:r>
            <w:t>Pellentesque interdum, tellus non consectetuer mattis, lectus eros volutpat nunc, auctor nonummy nulla lectus nec tellus. Aliquam hendrerit lorem vulputate turpis.</w:t>
          </w:r>
        </w:p>
      </w:docPartBody>
    </w:docPart>
    <w:docPart>
      <w:docPartPr>
        <w:name w:val="F3735C0BEF8FEF45909B141F898E5312"/>
        <w:category>
          <w:name w:val="General"/>
          <w:gallery w:val="placeholder"/>
        </w:category>
        <w:types>
          <w:type w:val="bbPlcHdr"/>
        </w:types>
        <w:behaviors>
          <w:behavior w:val="content"/>
        </w:behaviors>
        <w:guid w:val="{8D86DB7E-DEE8-5741-BC8A-D1451347399F}"/>
      </w:docPartPr>
      <w:docPartBody>
        <w:p w:rsidR="00112340" w:rsidRDefault="00112340" w:rsidP="00112340">
          <w:pPr>
            <w:pStyle w:val="F3735C0BEF8FEF45909B141F898E5312"/>
          </w:pPr>
          <w:r>
            <w:t>Lorem ipsum dolor</w:t>
          </w:r>
        </w:p>
      </w:docPartBody>
    </w:docPart>
    <w:docPart>
      <w:docPartPr>
        <w:name w:val="BC08D81DF2EBE94FB283A6FD4AE3F032"/>
        <w:category>
          <w:name w:val="General"/>
          <w:gallery w:val="placeholder"/>
        </w:category>
        <w:types>
          <w:type w:val="bbPlcHdr"/>
        </w:types>
        <w:behaviors>
          <w:behavior w:val="content"/>
        </w:behaviors>
        <w:guid w:val="{E0D1C774-1975-FE4E-978D-E91589715482}"/>
      </w:docPartPr>
      <w:docPartBody>
        <w:p w:rsidR="00112340" w:rsidRDefault="00112340">
          <w:pPr>
            <w:pStyle w:val="ListBullet"/>
          </w:pPr>
          <w:r>
            <w:t>Etiam cursus suscipit enim. Nulla facilisi. Integer eleifend diam eu diam. Donec dapibus enim sollicitudin nulla. Nam hendrerit. Nunc id nisi. Curabitur sed neque. Pellentesque placerat consequat pede.</w:t>
          </w:r>
        </w:p>
        <w:p w:rsidR="00112340" w:rsidRDefault="00112340">
          <w:pPr>
            <w:pStyle w:val="ListBullet"/>
          </w:pPr>
          <w:r>
            <w:t>Nullam dapibus elementum metus. Aenean libero sem, commodo euismod, imperdiet et, molestie vel, neque. Duis nec sapien eu pede consectetuer placerat.</w:t>
          </w:r>
        </w:p>
        <w:p w:rsidR="00112340" w:rsidRDefault="00112340" w:rsidP="00112340">
          <w:pPr>
            <w:pStyle w:val="BC08D81DF2EBE94FB283A6FD4AE3F032"/>
          </w:pPr>
          <w:r>
            <w:t>Pellentesque interdum, tellus non consectetuer mattis, lectus eros volutpat nunc, auctor nonummy nulla lectus nec tellus. Aliquam hendrerit lorem vulputate turpis.</w:t>
          </w:r>
        </w:p>
      </w:docPartBody>
    </w:docPart>
    <w:docPart>
      <w:docPartPr>
        <w:name w:val="F27CDC8823759647A0DD1D87BE2838C7"/>
        <w:category>
          <w:name w:val="General"/>
          <w:gallery w:val="placeholder"/>
        </w:category>
        <w:types>
          <w:type w:val="bbPlcHdr"/>
        </w:types>
        <w:behaviors>
          <w:behavior w:val="content"/>
        </w:behaviors>
        <w:guid w:val="{F326714C-0809-F549-A4E5-E2401E9199D0}"/>
      </w:docPartPr>
      <w:docPartBody>
        <w:p w:rsidR="00112340" w:rsidRDefault="00112340" w:rsidP="00112340">
          <w:pPr>
            <w:pStyle w:val="F27CDC8823759647A0DD1D87BE2838C7"/>
          </w:pPr>
          <w:r>
            <w:t>Aliquam dapibus.</w:t>
          </w:r>
        </w:p>
      </w:docPartBody>
    </w:docPart>
    <w:docPart>
      <w:docPartPr>
        <w:name w:val="FF3958E571C1BD43A27D25F4E1B94986"/>
        <w:category>
          <w:name w:val="General"/>
          <w:gallery w:val="placeholder"/>
        </w:category>
        <w:types>
          <w:type w:val="bbPlcHdr"/>
        </w:types>
        <w:behaviors>
          <w:behavior w:val="content"/>
        </w:behaviors>
        <w:guid w:val="{42409AAA-D0AC-104B-BDF9-42CD127B293D}"/>
      </w:docPartPr>
      <w:docPartBody>
        <w:p w:rsidR="003C316F" w:rsidRDefault="003C316F" w:rsidP="003C316F">
          <w:pPr>
            <w:pStyle w:val="FF3958E571C1BD43A27D25F4E1B94986"/>
          </w:pPr>
          <w:r>
            <w:t>Aliquam dapibus.</w:t>
          </w:r>
        </w:p>
      </w:docPartBody>
    </w:docPart>
    <w:docPart>
      <w:docPartPr>
        <w:name w:val="E65AF6D0EA9E9E4AADE0C62527C5CC97"/>
        <w:category>
          <w:name w:val="General"/>
          <w:gallery w:val="placeholder"/>
        </w:category>
        <w:types>
          <w:type w:val="bbPlcHdr"/>
        </w:types>
        <w:behaviors>
          <w:behavior w:val="content"/>
        </w:behaviors>
        <w:guid w:val="{AE759753-F3F8-8644-A127-81ACB00B10AA}"/>
      </w:docPartPr>
      <w:docPartBody>
        <w:p w:rsidR="003C316F" w:rsidRDefault="003C316F" w:rsidP="003C316F">
          <w:pPr>
            <w:pStyle w:val="E65AF6D0EA9E9E4AADE0C62527C5CC97"/>
          </w:pPr>
          <w:r>
            <w:t>Aliquam dapibus.</w:t>
          </w:r>
        </w:p>
      </w:docPartBody>
    </w:docPart>
    <w:docPart>
      <w:docPartPr>
        <w:name w:val="DC8961DDCF47FF4CB7BBB90C2B09B5E1"/>
        <w:category>
          <w:name w:val="General"/>
          <w:gallery w:val="placeholder"/>
        </w:category>
        <w:types>
          <w:type w:val="bbPlcHdr"/>
        </w:types>
        <w:behaviors>
          <w:behavior w:val="content"/>
        </w:behaviors>
        <w:guid w:val="{0104DEF7-A06D-3544-8A3F-761D3F8E0850}"/>
      </w:docPartPr>
      <w:docPartBody>
        <w:p w:rsidR="00B8383D" w:rsidRDefault="003C316F" w:rsidP="003C316F">
          <w:pPr>
            <w:pStyle w:val="DC8961DDCF47FF4CB7BBB90C2B09B5E1"/>
          </w:pPr>
          <w:r>
            <w:t>Aliquam dapibus.</w:t>
          </w:r>
        </w:p>
      </w:docPartBody>
    </w:docPart>
    <w:docPart>
      <w:docPartPr>
        <w:name w:val="A919C001D8A65A4DBAF696DB4E2BD05C"/>
        <w:category>
          <w:name w:val="General"/>
          <w:gallery w:val="placeholder"/>
        </w:category>
        <w:types>
          <w:type w:val="bbPlcHdr"/>
        </w:types>
        <w:behaviors>
          <w:behavior w:val="content"/>
        </w:behaviors>
        <w:guid w:val="{E9B68047-6B2B-2B43-B33F-ED2004006690}"/>
      </w:docPartPr>
      <w:docPartBody>
        <w:p w:rsidR="003779DD" w:rsidRDefault="003779DD">
          <w:pPr>
            <w:pStyle w:val="ListBullet"/>
          </w:pPr>
          <w:r>
            <w:t>Etiam cursus suscipit enim. Nulla facilisi. Integer eleifend diam eu diam. Donec dapibus enim sollicitudin nulla. Nam hendrerit. Nunc id nisi. Curabitur sed neque. Pellentesque placerat consequat pede.</w:t>
          </w:r>
        </w:p>
        <w:p w:rsidR="003779DD" w:rsidRDefault="003779DD">
          <w:pPr>
            <w:pStyle w:val="ListBullet"/>
          </w:pPr>
          <w:r>
            <w:t>Nullam dapibus elementum metus. Aenean libero sem, commodo euismod, imperdiet et, molestie vel, neque. Duis nec sapien eu pede consectetuer placerat.</w:t>
          </w:r>
        </w:p>
        <w:p w:rsidR="003767FC" w:rsidRDefault="003779DD" w:rsidP="003779DD">
          <w:pPr>
            <w:pStyle w:val="A919C001D8A65A4DBAF696DB4E2BD05C"/>
          </w:pPr>
          <w:r>
            <w:t>Pellentesque interdum, tellus non consectetuer mattis, lectus eros volutpat nunc, auctor nonummy nulla lectus nec tellus. Aliquam hendrerit lorem vulputate turpis.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Baskerville Old Face">
    <w:panose1 w:val="020206020805050203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C0504D"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340"/>
    <w:rsid w:val="00112340"/>
    <w:rsid w:val="003767FC"/>
    <w:rsid w:val="003779DD"/>
    <w:rsid w:val="003C316F"/>
    <w:rsid w:val="00B838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5FF4F6421539914B8873A1FAE3AEF363">
    <w:name w:val="5FF4F6421539914B8873A1FAE3AEF363"/>
  </w:style>
  <w:style w:type="paragraph" w:customStyle="1" w:styleId="AAEF5149CB3B0B428AE60564D1F5322F">
    <w:name w:val="AAEF5149CB3B0B428AE60564D1F5322F"/>
  </w:style>
  <w:style w:type="paragraph" w:styleId="ListBullet">
    <w:name w:val="List Bullet"/>
    <w:basedOn w:val="Normal"/>
    <w:rsid w:val="003779DD"/>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2C6850C2C6C50A42A0E9480489EFC12D">
    <w:name w:val="2C6850C2C6C50A42A0E9480489EFC12D"/>
  </w:style>
  <w:style w:type="paragraph" w:customStyle="1" w:styleId="8B1487732E3F7C4C9241EEA396B82767">
    <w:name w:val="8B1487732E3F7C4C9241EEA396B82767"/>
  </w:style>
  <w:style w:type="paragraph" w:customStyle="1" w:styleId="46F54386C025AD44B6B6D9FD049F77EF">
    <w:name w:val="46F54386C025AD44B6B6D9FD049F77EF"/>
  </w:style>
  <w:style w:type="paragraph" w:customStyle="1" w:styleId="34CBD405FC21B04C9B3F3A0FDCE1E5E9">
    <w:name w:val="34CBD405FC21B04C9B3F3A0FDCE1E5E9"/>
  </w:style>
  <w:style w:type="paragraph" w:customStyle="1" w:styleId="0A6B3739A5142447AF4132CC9A10B2F9">
    <w:name w:val="0A6B3739A5142447AF4132CC9A10B2F9"/>
  </w:style>
  <w:style w:type="paragraph" w:customStyle="1" w:styleId="D366310A186CFD4AA4B30DFD90573291">
    <w:name w:val="D366310A186CFD4AA4B30DFD90573291"/>
  </w:style>
  <w:style w:type="paragraph" w:customStyle="1" w:styleId="7E9345FA143F7549BF267952F882B17C">
    <w:name w:val="7E9345FA143F7549BF267952F882B17C"/>
  </w:style>
  <w:style w:type="paragraph" w:customStyle="1" w:styleId="60BD4430535D7B4FA7CD50A1A3760ADF">
    <w:name w:val="60BD4430535D7B4FA7CD50A1A3760ADF"/>
  </w:style>
  <w:style w:type="paragraph" w:customStyle="1" w:styleId="ADF63ADC31285940B70E134E817E7C82">
    <w:name w:val="ADF63ADC31285940B70E134E817E7C82"/>
    <w:rsid w:val="00112340"/>
  </w:style>
  <w:style w:type="paragraph" w:customStyle="1" w:styleId="300B0C6EE2940144A0E5F414459197F0">
    <w:name w:val="300B0C6EE2940144A0E5F414459197F0"/>
    <w:rsid w:val="00112340"/>
  </w:style>
  <w:style w:type="paragraph" w:customStyle="1" w:styleId="F1F1374B06A1AF40ACCE2D1ADC82A6E2">
    <w:name w:val="F1F1374B06A1AF40ACCE2D1ADC82A6E2"/>
    <w:rsid w:val="00112340"/>
  </w:style>
  <w:style w:type="paragraph" w:customStyle="1" w:styleId="22C60BA60C59B345A7E9BB41241FE560">
    <w:name w:val="22C60BA60C59B345A7E9BB41241FE560"/>
    <w:rsid w:val="00112340"/>
  </w:style>
  <w:style w:type="paragraph" w:customStyle="1" w:styleId="3786958C66071F44964ED6E59B9EDB48">
    <w:name w:val="3786958C66071F44964ED6E59B9EDB48"/>
    <w:rsid w:val="00112340"/>
  </w:style>
  <w:style w:type="paragraph" w:customStyle="1" w:styleId="575E8E49C985B24EA1AA18BD3430A4DB">
    <w:name w:val="575E8E49C985B24EA1AA18BD3430A4DB"/>
    <w:rsid w:val="00112340"/>
  </w:style>
  <w:style w:type="paragraph" w:customStyle="1" w:styleId="16355D8E7D96B64E898DF08122A65468">
    <w:name w:val="16355D8E7D96B64E898DF08122A65468"/>
    <w:rsid w:val="00112340"/>
  </w:style>
  <w:style w:type="paragraph" w:customStyle="1" w:styleId="0C4BF9F376E1F340B60B910048E73316">
    <w:name w:val="0C4BF9F376E1F340B60B910048E73316"/>
    <w:rsid w:val="00112340"/>
  </w:style>
  <w:style w:type="paragraph" w:customStyle="1" w:styleId="5D9CFABE7EAF8D4D99AF7D03F49864E7">
    <w:name w:val="5D9CFABE7EAF8D4D99AF7D03F49864E7"/>
    <w:rsid w:val="00112340"/>
  </w:style>
  <w:style w:type="paragraph" w:customStyle="1" w:styleId="7C3AD62E68BE4E4B976FBAF07F2084D5">
    <w:name w:val="7C3AD62E68BE4E4B976FBAF07F2084D5"/>
    <w:rsid w:val="00112340"/>
  </w:style>
  <w:style w:type="paragraph" w:customStyle="1" w:styleId="B0C56D7D267685488BD75621373CD6F7">
    <w:name w:val="B0C56D7D267685488BD75621373CD6F7"/>
    <w:rsid w:val="00112340"/>
  </w:style>
  <w:style w:type="paragraph" w:customStyle="1" w:styleId="AE633FC17AE2704B82F01F20CC6AC6C7">
    <w:name w:val="AE633FC17AE2704B82F01F20CC6AC6C7"/>
    <w:rsid w:val="00112340"/>
  </w:style>
  <w:style w:type="paragraph" w:customStyle="1" w:styleId="F3735C0BEF8FEF45909B141F898E5312">
    <w:name w:val="F3735C0BEF8FEF45909B141F898E5312"/>
    <w:rsid w:val="00112340"/>
  </w:style>
  <w:style w:type="paragraph" w:customStyle="1" w:styleId="BC08D81DF2EBE94FB283A6FD4AE3F032">
    <w:name w:val="BC08D81DF2EBE94FB283A6FD4AE3F032"/>
    <w:rsid w:val="00112340"/>
  </w:style>
  <w:style w:type="paragraph" w:customStyle="1" w:styleId="B0FE9B32AE4D78469E94B1AB409FE11B">
    <w:name w:val="B0FE9B32AE4D78469E94B1AB409FE11B"/>
    <w:rsid w:val="00112340"/>
  </w:style>
  <w:style w:type="paragraph" w:customStyle="1" w:styleId="735E24A0B9A11641B7CDCC682390C0A8">
    <w:name w:val="735E24A0B9A11641B7CDCC682390C0A8"/>
    <w:rsid w:val="00112340"/>
  </w:style>
  <w:style w:type="paragraph" w:customStyle="1" w:styleId="F0B7119810D2ED4880FE02947AEF0E16">
    <w:name w:val="F0B7119810D2ED4880FE02947AEF0E16"/>
    <w:rsid w:val="00112340"/>
  </w:style>
  <w:style w:type="paragraph" w:customStyle="1" w:styleId="5D905963E7BB8945BAD87A35D8FDF7D7">
    <w:name w:val="5D905963E7BB8945BAD87A35D8FDF7D7"/>
    <w:rsid w:val="00112340"/>
  </w:style>
  <w:style w:type="paragraph" w:customStyle="1" w:styleId="A68B879DF349DE48B0E261A5505DEB5B">
    <w:name w:val="A68B879DF349DE48B0E261A5505DEB5B"/>
    <w:rsid w:val="00112340"/>
  </w:style>
  <w:style w:type="paragraph" w:customStyle="1" w:styleId="368EDF668F54074C8A7C5A797AD89363">
    <w:name w:val="368EDF668F54074C8A7C5A797AD89363"/>
    <w:rsid w:val="00112340"/>
  </w:style>
  <w:style w:type="paragraph" w:customStyle="1" w:styleId="6A317CA230B33041BD59FDF1F01CCA2C">
    <w:name w:val="6A317CA230B33041BD59FDF1F01CCA2C"/>
    <w:rsid w:val="00112340"/>
  </w:style>
  <w:style w:type="paragraph" w:customStyle="1" w:styleId="C700C10C9F5F5C41BF9A1ABBBEC09B65">
    <w:name w:val="C700C10C9F5F5C41BF9A1ABBBEC09B65"/>
    <w:rsid w:val="00112340"/>
  </w:style>
  <w:style w:type="paragraph" w:customStyle="1" w:styleId="F27CDC8823759647A0DD1D87BE2838C7">
    <w:name w:val="F27CDC8823759647A0DD1D87BE2838C7"/>
    <w:rsid w:val="00112340"/>
  </w:style>
  <w:style w:type="paragraph" w:customStyle="1" w:styleId="E78E532CE80A56468087F3946828E7CC">
    <w:name w:val="E78E532CE80A56468087F3946828E7CC"/>
    <w:rsid w:val="00112340"/>
  </w:style>
  <w:style w:type="paragraph" w:customStyle="1" w:styleId="4A2C6AFD641CF042B054832B78886B30">
    <w:name w:val="4A2C6AFD641CF042B054832B78886B30"/>
    <w:rsid w:val="00112340"/>
  </w:style>
  <w:style w:type="paragraph" w:customStyle="1" w:styleId="704358F03D890049BE96047879ED0FC2">
    <w:name w:val="704358F03D890049BE96047879ED0FC2"/>
    <w:rsid w:val="00112340"/>
  </w:style>
  <w:style w:type="paragraph" w:customStyle="1" w:styleId="C6ABD1C7874BFB4BAC563CEA9674A228">
    <w:name w:val="C6ABD1C7874BFB4BAC563CEA9674A228"/>
    <w:rsid w:val="00112340"/>
  </w:style>
  <w:style w:type="paragraph" w:customStyle="1" w:styleId="44B2BB4C25A3354982C49AAAA845C58C">
    <w:name w:val="44B2BB4C25A3354982C49AAAA845C58C"/>
    <w:rsid w:val="00112340"/>
  </w:style>
  <w:style w:type="paragraph" w:customStyle="1" w:styleId="FF3958E571C1BD43A27D25F4E1B94986">
    <w:name w:val="FF3958E571C1BD43A27D25F4E1B94986"/>
    <w:rsid w:val="003C316F"/>
  </w:style>
  <w:style w:type="paragraph" w:customStyle="1" w:styleId="E65AF6D0EA9E9E4AADE0C62527C5CC97">
    <w:name w:val="E65AF6D0EA9E9E4AADE0C62527C5CC97"/>
    <w:rsid w:val="003C316F"/>
  </w:style>
  <w:style w:type="paragraph" w:customStyle="1" w:styleId="DC8961DDCF47FF4CB7BBB90C2B09B5E1">
    <w:name w:val="DC8961DDCF47FF4CB7BBB90C2B09B5E1"/>
    <w:rsid w:val="003C316F"/>
  </w:style>
  <w:style w:type="paragraph" w:customStyle="1" w:styleId="A919C001D8A65A4DBAF696DB4E2BD05C">
    <w:name w:val="A919C001D8A65A4DBAF696DB4E2BD05C"/>
    <w:rsid w:val="003779DD"/>
  </w:style>
  <w:style w:type="paragraph" w:customStyle="1" w:styleId="BE75717802FF124FAAED490FD1AFCDA5">
    <w:name w:val="BE75717802FF124FAAED490FD1AFCDA5"/>
    <w:rsid w:val="003779D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5FF4F6421539914B8873A1FAE3AEF363">
    <w:name w:val="5FF4F6421539914B8873A1FAE3AEF363"/>
  </w:style>
  <w:style w:type="paragraph" w:customStyle="1" w:styleId="AAEF5149CB3B0B428AE60564D1F5322F">
    <w:name w:val="AAEF5149CB3B0B428AE60564D1F5322F"/>
  </w:style>
  <w:style w:type="paragraph" w:styleId="ListBullet">
    <w:name w:val="List Bullet"/>
    <w:basedOn w:val="Normal"/>
    <w:rsid w:val="003779DD"/>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2C6850C2C6C50A42A0E9480489EFC12D">
    <w:name w:val="2C6850C2C6C50A42A0E9480489EFC12D"/>
  </w:style>
  <w:style w:type="paragraph" w:customStyle="1" w:styleId="8B1487732E3F7C4C9241EEA396B82767">
    <w:name w:val="8B1487732E3F7C4C9241EEA396B82767"/>
  </w:style>
  <w:style w:type="paragraph" w:customStyle="1" w:styleId="46F54386C025AD44B6B6D9FD049F77EF">
    <w:name w:val="46F54386C025AD44B6B6D9FD049F77EF"/>
  </w:style>
  <w:style w:type="paragraph" w:customStyle="1" w:styleId="34CBD405FC21B04C9B3F3A0FDCE1E5E9">
    <w:name w:val="34CBD405FC21B04C9B3F3A0FDCE1E5E9"/>
  </w:style>
  <w:style w:type="paragraph" w:customStyle="1" w:styleId="0A6B3739A5142447AF4132CC9A10B2F9">
    <w:name w:val="0A6B3739A5142447AF4132CC9A10B2F9"/>
  </w:style>
  <w:style w:type="paragraph" w:customStyle="1" w:styleId="D366310A186CFD4AA4B30DFD90573291">
    <w:name w:val="D366310A186CFD4AA4B30DFD90573291"/>
  </w:style>
  <w:style w:type="paragraph" w:customStyle="1" w:styleId="7E9345FA143F7549BF267952F882B17C">
    <w:name w:val="7E9345FA143F7549BF267952F882B17C"/>
  </w:style>
  <w:style w:type="paragraph" w:customStyle="1" w:styleId="60BD4430535D7B4FA7CD50A1A3760ADF">
    <w:name w:val="60BD4430535D7B4FA7CD50A1A3760ADF"/>
  </w:style>
  <w:style w:type="paragraph" w:customStyle="1" w:styleId="ADF63ADC31285940B70E134E817E7C82">
    <w:name w:val="ADF63ADC31285940B70E134E817E7C82"/>
    <w:rsid w:val="00112340"/>
  </w:style>
  <w:style w:type="paragraph" w:customStyle="1" w:styleId="300B0C6EE2940144A0E5F414459197F0">
    <w:name w:val="300B0C6EE2940144A0E5F414459197F0"/>
    <w:rsid w:val="00112340"/>
  </w:style>
  <w:style w:type="paragraph" w:customStyle="1" w:styleId="F1F1374B06A1AF40ACCE2D1ADC82A6E2">
    <w:name w:val="F1F1374B06A1AF40ACCE2D1ADC82A6E2"/>
    <w:rsid w:val="00112340"/>
  </w:style>
  <w:style w:type="paragraph" w:customStyle="1" w:styleId="22C60BA60C59B345A7E9BB41241FE560">
    <w:name w:val="22C60BA60C59B345A7E9BB41241FE560"/>
    <w:rsid w:val="00112340"/>
  </w:style>
  <w:style w:type="paragraph" w:customStyle="1" w:styleId="3786958C66071F44964ED6E59B9EDB48">
    <w:name w:val="3786958C66071F44964ED6E59B9EDB48"/>
    <w:rsid w:val="00112340"/>
  </w:style>
  <w:style w:type="paragraph" w:customStyle="1" w:styleId="575E8E49C985B24EA1AA18BD3430A4DB">
    <w:name w:val="575E8E49C985B24EA1AA18BD3430A4DB"/>
    <w:rsid w:val="00112340"/>
  </w:style>
  <w:style w:type="paragraph" w:customStyle="1" w:styleId="16355D8E7D96B64E898DF08122A65468">
    <w:name w:val="16355D8E7D96B64E898DF08122A65468"/>
    <w:rsid w:val="00112340"/>
  </w:style>
  <w:style w:type="paragraph" w:customStyle="1" w:styleId="0C4BF9F376E1F340B60B910048E73316">
    <w:name w:val="0C4BF9F376E1F340B60B910048E73316"/>
    <w:rsid w:val="00112340"/>
  </w:style>
  <w:style w:type="paragraph" w:customStyle="1" w:styleId="5D9CFABE7EAF8D4D99AF7D03F49864E7">
    <w:name w:val="5D9CFABE7EAF8D4D99AF7D03F49864E7"/>
    <w:rsid w:val="00112340"/>
  </w:style>
  <w:style w:type="paragraph" w:customStyle="1" w:styleId="7C3AD62E68BE4E4B976FBAF07F2084D5">
    <w:name w:val="7C3AD62E68BE4E4B976FBAF07F2084D5"/>
    <w:rsid w:val="00112340"/>
  </w:style>
  <w:style w:type="paragraph" w:customStyle="1" w:styleId="B0C56D7D267685488BD75621373CD6F7">
    <w:name w:val="B0C56D7D267685488BD75621373CD6F7"/>
    <w:rsid w:val="00112340"/>
  </w:style>
  <w:style w:type="paragraph" w:customStyle="1" w:styleId="AE633FC17AE2704B82F01F20CC6AC6C7">
    <w:name w:val="AE633FC17AE2704B82F01F20CC6AC6C7"/>
    <w:rsid w:val="00112340"/>
  </w:style>
  <w:style w:type="paragraph" w:customStyle="1" w:styleId="F3735C0BEF8FEF45909B141F898E5312">
    <w:name w:val="F3735C0BEF8FEF45909B141F898E5312"/>
    <w:rsid w:val="00112340"/>
  </w:style>
  <w:style w:type="paragraph" w:customStyle="1" w:styleId="BC08D81DF2EBE94FB283A6FD4AE3F032">
    <w:name w:val="BC08D81DF2EBE94FB283A6FD4AE3F032"/>
    <w:rsid w:val="00112340"/>
  </w:style>
  <w:style w:type="paragraph" w:customStyle="1" w:styleId="B0FE9B32AE4D78469E94B1AB409FE11B">
    <w:name w:val="B0FE9B32AE4D78469E94B1AB409FE11B"/>
    <w:rsid w:val="00112340"/>
  </w:style>
  <w:style w:type="paragraph" w:customStyle="1" w:styleId="735E24A0B9A11641B7CDCC682390C0A8">
    <w:name w:val="735E24A0B9A11641B7CDCC682390C0A8"/>
    <w:rsid w:val="00112340"/>
  </w:style>
  <w:style w:type="paragraph" w:customStyle="1" w:styleId="F0B7119810D2ED4880FE02947AEF0E16">
    <w:name w:val="F0B7119810D2ED4880FE02947AEF0E16"/>
    <w:rsid w:val="00112340"/>
  </w:style>
  <w:style w:type="paragraph" w:customStyle="1" w:styleId="5D905963E7BB8945BAD87A35D8FDF7D7">
    <w:name w:val="5D905963E7BB8945BAD87A35D8FDF7D7"/>
    <w:rsid w:val="00112340"/>
  </w:style>
  <w:style w:type="paragraph" w:customStyle="1" w:styleId="A68B879DF349DE48B0E261A5505DEB5B">
    <w:name w:val="A68B879DF349DE48B0E261A5505DEB5B"/>
    <w:rsid w:val="00112340"/>
  </w:style>
  <w:style w:type="paragraph" w:customStyle="1" w:styleId="368EDF668F54074C8A7C5A797AD89363">
    <w:name w:val="368EDF668F54074C8A7C5A797AD89363"/>
    <w:rsid w:val="00112340"/>
  </w:style>
  <w:style w:type="paragraph" w:customStyle="1" w:styleId="6A317CA230B33041BD59FDF1F01CCA2C">
    <w:name w:val="6A317CA230B33041BD59FDF1F01CCA2C"/>
    <w:rsid w:val="00112340"/>
  </w:style>
  <w:style w:type="paragraph" w:customStyle="1" w:styleId="C700C10C9F5F5C41BF9A1ABBBEC09B65">
    <w:name w:val="C700C10C9F5F5C41BF9A1ABBBEC09B65"/>
    <w:rsid w:val="00112340"/>
  </w:style>
  <w:style w:type="paragraph" w:customStyle="1" w:styleId="F27CDC8823759647A0DD1D87BE2838C7">
    <w:name w:val="F27CDC8823759647A0DD1D87BE2838C7"/>
    <w:rsid w:val="00112340"/>
  </w:style>
  <w:style w:type="paragraph" w:customStyle="1" w:styleId="E78E532CE80A56468087F3946828E7CC">
    <w:name w:val="E78E532CE80A56468087F3946828E7CC"/>
    <w:rsid w:val="00112340"/>
  </w:style>
  <w:style w:type="paragraph" w:customStyle="1" w:styleId="4A2C6AFD641CF042B054832B78886B30">
    <w:name w:val="4A2C6AFD641CF042B054832B78886B30"/>
    <w:rsid w:val="00112340"/>
  </w:style>
  <w:style w:type="paragraph" w:customStyle="1" w:styleId="704358F03D890049BE96047879ED0FC2">
    <w:name w:val="704358F03D890049BE96047879ED0FC2"/>
    <w:rsid w:val="00112340"/>
  </w:style>
  <w:style w:type="paragraph" w:customStyle="1" w:styleId="C6ABD1C7874BFB4BAC563CEA9674A228">
    <w:name w:val="C6ABD1C7874BFB4BAC563CEA9674A228"/>
    <w:rsid w:val="00112340"/>
  </w:style>
  <w:style w:type="paragraph" w:customStyle="1" w:styleId="44B2BB4C25A3354982C49AAAA845C58C">
    <w:name w:val="44B2BB4C25A3354982C49AAAA845C58C"/>
    <w:rsid w:val="00112340"/>
  </w:style>
  <w:style w:type="paragraph" w:customStyle="1" w:styleId="FF3958E571C1BD43A27D25F4E1B94986">
    <w:name w:val="FF3958E571C1BD43A27D25F4E1B94986"/>
    <w:rsid w:val="003C316F"/>
  </w:style>
  <w:style w:type="paragraph" w:customStyle="1" w:styleId="E65AF6D0EA9E9E4AADE0C62527C5CC97">
    <w:name w:val="E65AF6D0EA9E9E4AADE0C62527C5CC97"/>
    <w:rsid w:val="003C316F"/>
  </w:style>
  <w:style w:type="paragraph" w:customStyle="1" w:styleId="DC8961DDCF47FF4CB7BBB90C2B09B5E1">
    <w:name w:val="DC8961DDCF47FF4CB7BBB90C2B09B5E1"/>
    <w:rsid w:val="003C316F"/>
  </w:style>
  <w:style w:type="paragraph" w:customStyle="1" w:styleId="A919C001D8A65A4DBAF696DB4E2BD05C">
    <w:name w:val="A919C001D8A65A4DBAF696DB4E2BD05C"/>
    <w:rsid w:val="003779DD"/>
  </w:style>
  <w:style w:type="paragraph" w:customStyle="1" w:styleId="BE75717802FF124FAAED490FD1AFCDA5">
    <w:name w:val="BE75717802FF124FAAED490FD1AFCDA5"/>
    <w:rsid w:val="003779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Blocks Resume">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Blocks Resume.dotx</Template>
  <TotalTime>2</TotalTime>
  <Pages>3</Pages>
  <Words>480</Words>
  <Characters>2742</Characters>
  <Application>Microsoft Macintosh Word</Application>
  <DocSecurity>0</DocSecurity>
  <Lines>22</Lines>
  <Paragraphs>6</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3216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Bresler</dc:creator>
  <cp:keywords/>
  <dc:description/>
  <cp:lastModifiedBy>Karen  Bresler</cp:lastModifiedBy>
  <cp:revision>2</cp:revision>
  <dcterms:created xsi:type="dcterms:W3CDTF">2013-07-08T00:27:00Z</dcterms:created>
  <dcterms:modified xsi:type="dcterms:W3CDTF">2013-07-08T00:27:00Z</dcterms:modified>
  <cp:category/>
</cp:coreProperties>
</file>
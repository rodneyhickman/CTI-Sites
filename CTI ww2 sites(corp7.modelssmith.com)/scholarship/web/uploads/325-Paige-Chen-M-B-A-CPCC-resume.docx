
<file path=[Content_Types].xml><?xml version="1.0" encoding="utf-8"?>
<Types xmlns="http://schemas.openxmlformats.org/package/2006/content-types">
  <Default Extension="tiff" ContentType="image/tif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50" w:rsidRPr="00721A50" w:rsidRDefault="00721A50" w:rsidP="00721A50">
      <w:pPr>
        <w:keepNext/>
        <w:pBdr>
          <w:top w:val="single" w:sz="4" w:space="1" w:color="auto"/>
        </w:pBd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Education &amp; Certifications</w:t>
      </w:r>
    </w:p>
    <w:p w:rsidR="00721A50" w:rsidRPr="00721A50" w:rsidRDefault="00721A50" w:rsidP="00721A5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STANFORD UNIVERSITY, GRADUATE SCHOOL OF BUSINESS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M.B.A.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 2000</w:t>
      </w:r>
    </w:p>
    <w:p w:rsidR="00721A50" w:rsidRPr="00721A50" w:rsidRDefault="00721A50" w:rsidP="00721A50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PRINCETON UNIVERSITY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B.S.E.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Operations Research, </w:t>
      </w:r>
      <w:r w:rsidRPr="00721A5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magna cum laude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1994 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Honors:  Tau Beta Pi National Engineering Society, Society of Sigma Xi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F06877" w:rsidRDefault="00F06877" w:rsidP="00721A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INTERNATIONAL COACH FEDERATION (ICF)</w:t>
      </w:r>
    </w:p>
    <w:p w:rsidR="00F06877" w:rsidRDefault="00F06877" w:rsidP="000C46FA">
      <w:pPr>
        <w:spacing w:after="0" w:line="240" w:lineRule="auto"/>
        <w:rPr>
          <w:rFonts w:ascii="Times New Roman" w:eastAsia="Times New Roman" w:hAnsi="Times New Roman" w:cs="Times New Roman"/>
          <w:caps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Certified Leadership &amp; Executive coach</w:t>
      </w:r>
      <w:r w:rsidR="00940B0D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 ICF-member</w:t>
      </w:r>
    </w:p>
    <w:p w:rsidR="00F06877" w:rsidRDefault="00F06877" w:rsidP="00721A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THE COACHES TRAINING INSTITUTE (CTI)</w:t>
      </w:r>
    </w:p>
    <w:p w:rsidR="004F6330" w:rsidRDefault="00721A50" w:rsidP="000C46FA">
      <w:pPr>
        <w:spacing w:after="0" w:line="240" w:lineRule="auto"/>
        <w:rPr>
          <w:rFonts w:ascii="Times New Roman" w:eastAsia="Times New Roman" w:hAnsi="Times New Roman" w:cs="Times New Roman"/>
          <w:caps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Certified Leadership &amp; Executive coach, </w:t>
      </w:r>
      <w:r w:rsidR="004F633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through </w:t>
      </w:r>
      <w:proofErr w:type="spellStart"/>
      <w:r w:rsidR="00F0687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CTI’s</w:t>
      </w:r>
      <w:proofErr w:type="spellEnd"/>
      <w:r w:rsidR="00F0687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ICF-accredited training and certification program </w:t>
      </w:r>
    </w:p>
    <w:p w:rsidR="00721A50" w:rsidRPr="004F6330" w:rsidRDefault="00721A50" w:rsidP="000C46FA">
      <w:pPr>
        <w:spacing w:after="0" w:line="240" w:lineRule="auto"/>
        <w:rPr>
          <w:rFonts w:ascii="Times New Roman" w:eastAsia="Times New Roman" w:hAnsi="Times New Roman" w:cs="Times New Roman"/>
          <w:caps/>
          <w:sz w:val="20"/>
          <w:szCs w:val="20"/>
          <w:lang w:val="en-US" w:eastAsia="en-US"/>
        </w:rPr>
      </w:pPr>
      <w:r w:rsidRPr="004F633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Graduate of the CTI Leadership program, intensive 10-month program focused on leadership</w:t>
      </w:r>
      <w:r w:rsidRPr="004F633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4F633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4F633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4F633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4F633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4F633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  <w:t xml:space="preserve">    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THE LEADERSHIP CIRCLE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 certified to administer:</w:t>
      </w:r>
    </w:p>
    <w:p w:rsidR="00721A50" w:rsidRPr="00721A50" w:rsidRDefault="00721A50" w:rsidP="000C46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The Leadership Circle Profile, a 360 assessment for building leadership effectiveness</w:t>
      </w:r>
    </w:p>
    <w:p w:rsidR="006E0F5F" w:rsidRDefault="00721A50" w:rsidP="000C46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The Leadership Culture Survey, a team assessment tool</w:t>
      </w:r>
    </w:p>
    <w:p w:rsidR="006E0F5F" w:rsidRDefault="006E0F5F" w:rsidP="006E0F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6E0F5F" w:rsidRPr="006E0F5F" w:rsidRDefault="006E0F5F" w:rsidP="006E0F5F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COMMUNITY AT WORK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authors of </w:t>
      </w:r>
      <w:r w:rsidR="003B29BA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the popular and classic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“</w:t>
      </w:r>
      <w:r w:rsidRPr="006E0F5F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The Facilitator's Guide to Participatory Decision–Making</w:t>
      </w: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”</w:t>
      </w:r>
    </w:p>
    <w:p w:rsidR="00365501" w:rsidRDefault="006E0F5F" w:rsidP="000C46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0C46FA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Trained in Group Facilitation </w:t>
      </w:r>
    </w:p>
    <w:p w:rsidR="00365501" w:rsidRDefault="00365501" w:rsidP="000C46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365501" w:rsidRDefault="00365501" w:rsidP="0036550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THE MIND GYM</w:t>
      </w:r>
    </w:p>
    <w:p w:rsidR="00365501" w:rsidRPr="00365501" w:rsidRDefault="00365501" w:rsidP="00365501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en-US"/>
        </w:rPr>
      </w:pPr>
      <w:r w:rsidRPr="0036550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Trained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to deliver high impact workshops</w:t>
      </w:r>
      <w:r w:rsidR="00D00F0A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as a Mind Gym coach and trainer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</w:p>
    <w:p w:rsidR="00721A50" w:rsidRPr="00721A50" w:rsidRDefault="00721A50" w:rsidP="00721A50">
      <w:pPr>
        <w:keepNext/>
        <w:pBdr>
          <w:top w:val="single" w:sz="4" w:space="1" w:color="auto"/>
        </w:pBdr>
        <w:spacing w:after="0" w:line="360" w:lineRule="auto"/>
        <w:outlineLvl w:val="1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Experience</w:t>
      </w:r>
    </w:p>
    <w:p w:rsidR="00721A50" w:rsidRPr="00721A50" w:rsidRDefault="00E536A6" w:rsidP="00721A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2009</w:t>
      </w:r>
      <w:r w:rsidR="00721A50"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- Present</w:t>
      </w:r>
      <w:r w:rsidR="00721A50"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="00721A50"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PAIGE CHEN LEADERSHIP COACHING &amp; CONSULTING</w:t>
      </w:r>
      <w:r w:rsidR="00721A50"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="00721A50"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  <w:t xml:space="preserve">            </w:t>
      </w:r>
      <w:r w:rsidR="00721A50"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San Francisco, CA</w:t>
      </w:r>
    </w:p>
    <w:p w:rsidR="00721A50" w:rsidRPr="00721A50" w:rsidRDefault="004F6330" w:rsidP="00721A50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Certified </w:t>
      </w:r>
      <w:r w:rsidR="00721A50" w:rsidRPr="00721A50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Leadership &amp; Executive Coach, Facilitator, and Trainer</w:t>
      </w:r>
    </w:p>
    <w:p w:rsidR="00721A50" w:rsidRPr="00721A50" w:rsidRDefault="00721A50" w:rsidP="00721A50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Partnering with professionals to expand their leadership capacity, </w:t>
      </w:r>
      <w:r w:rsidR="00DC181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increasing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their effectiveness and satisfaction </w:t>
      </w:r>
      <w:r w:rsidR="00DC181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and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contributing at a higher level both professionally and personally.</w:t>
      </w:r>
    </w:p>
    <w:p w:rsidR="00721A50" w:rsidRPr="00721A50" w:rsidRDefault="00721A50" w:rsidP="00721A5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Providing customized one-on-one interactions through leadership coaching; encouraging pu</w:t>
      </w:r>
      <w:r w:rsidR="00DC181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rposeful dialogue and </w:t>
      </w:r>
      <w:r w:rsidR="0009377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awareness building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while accelerating growth and transformation.</w:t>
      </w:r>
    </w:p>
    <w:p w:rsidR="00721A50" w:rsidRPr="00721A50" w:rsidRDefault="00721A50" w:rsidP="00721A5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Leveraging certifications in powerful assessment tools for individuals and teams </w:t>
      </w:r>
      <w:r w:rsidR="00DC181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to gain deep insights and 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to </w:t>
      </w:r>
      <w:r w:rsidR="00DC181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identify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focus areas for change.</w:t>
      </w:r>
    </w:p>
    <w:p w:rsidR="00721A50" w:rsidRPr="00721A50" w:rsidRDefault="00721A50" w:rsidP="00721A5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Providing facilitation and training services to support managers and t</w:t>
      </w:r>
      <w:r w:rsidR="00DC181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heir teams in acquiring skills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, </w:t>
      </w:r>
      <w:r w:rsidR="00DC181C"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working together,</w:t>
      </w:r>
      <w:r w:rsidR="00DC181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strategic thinking and planning, 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and working through critical business issues.</w:t>
      </w:r>
    </w:p>
    <w:p w:rsidR="00721A50" w:rsidRPr="00721A50" w:rsidRDefault="00721A50" w:rsidP="00721A5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Also, a </w:t>
      </w:r>
      <w:r w:rsidR="003B29BA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trainer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for </w:t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The Mind Gym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, delivering </w:t>
      </w:r>
      <w:r w:rsidR="002234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high impact 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proprietary workshops to clients such as Genentech, Wal-Mart, and Hasbro.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2006 - 2010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WELLS FARGO &amp; COMPANY</w:t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  <w:t xml:space="preserve">            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San Francisco, CA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Vice President, Strategic Planning</w:t>
      </w:r>
    </w:p>
    <w:p w:rsidR="00721A50" w:rsidRPr="00721A50" w:rsidRDefault="00721A50" w:rsidP="00721A50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gramStart"/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Key member of the strategy team for Wells Fargo’s Internet Banking line of business.</w:t>
      </w:r>
      <w:proofErr w:type="gramEnd"/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 </w:t>
      </w:r>
    </w:p>
    <w:p w:rsidR="00BA7559" w:rsidRPr="00BA7559" w:rsidRDefault="004B00CC" w:rsidP="00721A5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Worked with head of </w:t>
      </w:r>
      <w:r w:rsidR="00E3339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the</w:t>
      </w:r>
      <w:r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Internet banking group to develop and articulate </w:t>
      </w:r>
      <w:r w:rsidR="00E3339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Wells Fargo’s </w:t>
      </w:r>
      <w:r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Internet banking strategy to both internal teams and external partners.  </w:t>
      </w:r>
    </w:p>
    <w:p w:rsidR="00E33394" w:rsidRPr="00E33394" w:rsidRDefault="00E33394" w:rsidP="00721A5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Managed annual strategic planning process </w:t>
      </w:r>
      <w:r w:rsidR="000004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00AB2EAB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the setting of 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goals and objectives</w:t>
      </w:r>
      <w:r w:rsidR="000004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to final reporting of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financial results, customer-focused metrics, and projects completed</w:t>
      </w:r>
      <w:r w:rsidR="000004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</w:t>
      </w:r>
    </w:p>
    <w:p w:rsidR="000A1333" w:rsidRPr="00E33394" w:rsidRDefault="004B00CC" w:rsidP="00E3339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Facilitated 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strategy discussion</w:t>
      </w:r>
      <w:r w:rsidR="000004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</w:t>
      </w:r>
      <w:r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with each </w:t>
      </w:r>
      <w:r w:rsidR="00E3339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Internet </w:t>
      </w:r>
      <w:r w:rsidR="000004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division</w:t>
      </w:r>
      <w:r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to ensure </w:t>
      </w:r>
      <w:r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goals and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objectives align</w:t>
      </w:r>
      <w:r w:rsidR="000004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ed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with </w:t>
      </w:r>
      <w:r w:rsidR="00AB2EAB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the line of business’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vision</w:t>
      </w:r>
      <w:r w:rsidR="000004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</w:t>
      </w:r>
      <w:r w:rsidR="00E3339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that</w:t>
      </w:r>
      <w:r w:rsidR="00E3339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strategies </w:t>
      </w:r>
      <w:r w:rsidR="00E3339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and plans adequately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support</w:t>
      </w:r>
      <w:r w:rsidR="00E3339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ed </w:t>
      </w:r>
      <w:r w:rsidR="000004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set goals,</w:t>
      </w:r>
      <w:r w:rsidR="00E3339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that </w:t>
      </w:r>
      <w:r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collaboration 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between </w:t>
      </w:r>
      <w:r w:rsidR="000004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divisions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occurred where</w:t>
      </w:r>
      <w:r w:rsidR="00E3339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and when</w:t>
      </w:r>
      <w:r w:rsidR="00BA7559" w:rsidRPr="00BA755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necessary</w:t>
      </w:r>
      <w:r w:rsidR="000004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</w:t>
      </w:r>
    </w:p>
    <w:p w:rsidR="00721A50" w:rsidRPr="00721A50" w:rsidRDefault="007A59CE" w:rsidP="00721A5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Led targeted strategic </w:t>
      </w:r>
      <w:r w:rsidR="000A1333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projects 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focused on issues such as </w:t>
      </w:r>
      <w:r w:rsidR="000A1333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resource allocation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, staffing and organizational structures, </w:t>
      </w:r>
      <w:r w:rsidR="002145BB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operational efficienc</w:t>
      </w:r>
      <w:r w:rsidR="002145BB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ies.</w:t>
      </w:r>
      <w:r w:rsidR="000A1333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</w:p>
    <w:p w:rsidR="0057633E" w:rsidRDefault="00721A50" w:rsidP="0057633E">
      <w:pPr>
        <w:spacing w:after="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2004 - 2006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INDEPENDENT CONSULTANT</w:t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="0057633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ab/>
      </w:r>
      <w:r w:rsidR="0057633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ab/>
        <w:t xml:space="preserve">    </w:t>
      </w:r>
      <w:r w:rsidRPr="00721A5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 xml:space="preserve"> </w:t>
      </w:r>
      <w:r w:rsidR="0057633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 xml:space="preserve">         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San Francisco, CA</w:t>
      </w:r>
    </w:p>
    <w:p w:rsidR="00721A50" w:rsidRPr="00721A50" w:rsidRDefault="00721A50" w:rsidP="0057633E">
      <w:pPr>
        <w:ind w:left="144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gramStart"/>
      <w:r w:rsidRPr="00721A50">
        <w:rPr>
          <w:rFonts w:ascii="Times New Roman" w:eastAsia="Times New Roman" w:hAnsi="Times New Roman" w:cs="Times New Roman"/>
          <w:iCs/>
          <w:sz w:val="20"/>
          <w:szCs w:val="20"/>
          <w:lang w:val="en-US" w:eastAsia="en-US"/>
        </w:rPr>
        <w:t>Advised start-up companies in strategy, marketing, product and operations.</w:t>
      </w:r>
      <w:proofErr w:type="gramEnd"/>
      <w:r w:rsidRPr="00721A50">
        <w:rPr>
          <w:rFonts w:ascii="Times New Roman" w:eastAsia="Times New Roman" w:hAnsi="Times New Roman" w:cs="Times New Roman"/>
          <w:iCs/>
          <w:sz w:val="20"/>
          <w:szCs w:val="20"/>
          <w:lang w:val="en-US" w:eastAsia="en-US"/>
        </w:rPr>
        <w:t xml:space="preserve">  Clients included </w:t>
      </w:r>
      <w:r w:rsidR="00B936A1" w:rsidRPr="00721A50">
        <w:rPr>
          <w:rFonts w:ascii="Times New Roman" w:eastAsia="Times New Roman" w:hAnsi="Times New Roman" w:cs="Times New Roman"/>
          <w:iCs/>
          <w:sz w:val="20"/>
          <w:szCs w:val="20"/>
          <w:lang w:val="en-US" w:eastAsia="en-US"/>
        </w:rPr>
        <w:t>Internet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start-up in Southern California, business-to-business start-up in </w:t>
      </w:r>
      <w:proofErr w:type="spellStart"/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Helderberg</w:t>
      </w:r>
      <w:proofErr w:type="spellEnd"/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 South Africa, and non-profit organization in the Bay Area.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2000 - 2004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HOMEGAIN, INC.</w:t>
      </w:r>
      <w:r w:rsidRPr="00721A5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ab/>
        <w:t xml:space="preserve">   </w:t>
      </w:r>
      <w:r w:rsidR="0057633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 xml:space="preserve">  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Emeryville, CA</w:t>
      </w:r>
    </w:p>
    <w:p w:rsidR="00721A50" w:rsidRPr="00721A50" w:rsidRDefault="00721A50" w:rsidP="00721A50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Director/Business Line Owner</w:t>
      </w:r>
    </w:p>
    <w:p w:rsidR="00721A50" w:rsidRPr="00721A50" w:rsidRDefault="00721A50" w:rsidP="00721A50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gramStart"/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Key member of the executive team responsible for fastest growing line of business.</w:t>
      </w:r>
      <w:proofErr w:type="gramEnd"/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 </w:t>
      </w:r>
      <w:proofErr w:type="spellStart"/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HomeGain</w:t>
      </w:r>
      <w:proofErr w:type="spellEnd"/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was a start-up and leader in online real estate services, now a part of Classified Ventures’ family of businesses.</w:t>
      </w:r>
    </w:p>
    <w:p w:rsidR="00721A50" w:rsidRPr="00721A50" w:rsidRDefault="00721A50" w:rsidP="00721A5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Built business line from concept to $6M</w:t>
      </w:r>
      <w:r w:rsidR="00B936A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 dollar business in year one and projected $10MM for year two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  Managed full product life cycle, from concept definition through design, development, implementation and ongoing program management.</w:t>
      </w:r>
    </w:p>
    <w:p w:rsidR="00721A50" w:rsidRPr="00721A50" w:rsidRDefault="00721A50" w:rsidP="00721A5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Set strategic direction for business line, established business processes and operations, navigated difficult industry politics and non-market forces and managed internal/external partner relationships.</w:t>
      </w:r>
    </w:p>
    <w:p w:rsidR="00721A50" w:rsidRPr="00721A50" w:rsidRDefault="00721A50" w:rsidP="00721A5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Created business plans, business cases, and financial models to assess and prioritize new initiatives, including complex product development efforts.</w:t>
      </w:r>
    </w:p>
    <w:p w:rsidR="00721A50" w:rsidRPr="00721A50" w:rsidRDefault="00721A50" w:rsidP="00721A5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Developed marketing and acquisition strategies and training programs to increase customer adoption, retention, and satisfaction.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1996 - 1998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R.R. DONNELLEY &amp; SONS, CO.</w:t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ab/>
        <w:t xml:space="preserve">        </w:t>
      </w:r>
      <w:r w:rsidR="0057633E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 </w:t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 xml:space="preserve"> 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Chicago, IL</w:t>
      </w:r>
    </w:p>
    <w:p w:rsidR="00721A50" w:rsidRPr="00721A50" w:rsidRDefault="00721A50" w:rsidP="00721A50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Senior Marketing Associate,</w:t>
      </w:r>
      <w:r w:rsidRPr="00721A50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  <w:t xml:space="preserve"> </w:t>
      </w:r>
      <w:r w:rsidRPr="00721A50"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Domestic and International Market Development</w:t>
      </w:r>
    </w:p>
    <w:p w:rsidR="00721A50" w:rsidRPr="00721A50" w:rsidRDefault="00721A50" w:rsidP="00721A50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gramStart"/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Consultant to Yellow Page publishers on business-to-business and business-to-consumer marketing.</w:t>
      </w:r>
      <w:proofErr w:type="gramEnd"/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 RRD, a Fortune 200 company, is the largest commercial printer in North America.</w:t>
      </w:r>
    </w:p>
    <w:p w:rsidR="00721A50" w:rsidRPr="00721A50" w:rsidRDefault="00721A50" w:rsidP="00721A5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Partnered with domestic and international sales teams to win new business and increase customer retention.  Developed marketing programs for world wide marketing efforts.  </w:t>
      </w:r>
    </w:p>
    <w:p w:rsidR="00721A50" w:rsidRPr="00721A50" w:rsidRDefault="00721A50" w:rsidP="00721A5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Provided consulting services to client base on acquisition and retention techniques.  Developed and delivered on-site trainings in selling new products to drive adoption and increase revenues.</w:t>
      </w:r>
    </w:p>
    <w:p w:rsidR="00721A50" w:rsidRPr="00721A50" w:rsidRDefault="00721A50" w:rsidP="00721A5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Built relationships with key publishers in Asia; made customer site visits throughout China to train publishers on how to implement an advertising-supported business model; organized and managed annual 14-day training program held in the US for publishers in China.</w:t>
      </w: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1994 - 1996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M</w:t>
      </w:r>
      <w:r w:rsidRPr="00721A50">
        <w:rPr>
          <w:rFonts w:ascii="Times New Roman" w:eastAsia="Times New Roman" w:hAnsi="Times New Roman" w:cs="Times New Roman"/>
          <w:b/>
          <w:sz w:val="16"/>
          <w:szCs w:val="20"/>
          <w:lang w:val="en-US" w:eastAsia="en-US"/>
        </w:rPr>
        <w:t>C</w:t>
      </w:r>
      <w:r w:rsidRPr="00721A50"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  <w:t>KINSEY &amp; COMPANY, INC.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  <w:t xml:space="preserve">         </w:t>
      </w:r>
      <w:r w:rsidR="0057633E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 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Chicago, IL</w:t>
      </w:r>
    </w:p>
    <w:p w:rsidR="00721A50" w:rsidRPr="00721A50" w:rsidRDefault="0076380F" w:rsidP="00721A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US"/>
        </w:rPr>
        <w:t>Business Analyst/Management Consultant</w:t>
      </w:r>
    </w:p>
    <w:p w:rsidR="00721A50" w:rsidRPr="00721A50" w:rsidRDefault="00721A50" w:rsidP="00721A50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 foremost global management consulting firm advising the world’s leading businesses on their most challenging issues.</w:t>
      </w:r>
    </w:p>
    <w:p w:rsidR="00721A50" w:rsidRPr="00721A50" w:rsidRDefault="00721A50" w:rsidP="00721A5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" w:eastAsia="Times New Roman" w:hAnsi="Times" w:cs="Times New Roman"/>
          <w:sz w:val="20"/>
          <w:szCs w:val="20"/>
          <w:lang w:val="en-US" w:eastAsia="en-US"/>
        </w:rPr>
        <w:t>Redesigned and i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mproved insurance claims processes resulting in increased efficiency, accuracy and customer satisfaction.  Managed client team members to test and measure impact of recommendations.</w:t>
      </w:r>
    </w:p>
    <w:p w:rsidR="00721A50" w:rsidRPr="00721A50" w:rsidRDefault="00721A50" w:rsidP="00721A5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Developed catalog strategy for large consumer retailer serving 3.5MM customers with over $1BB in annual revenues to increase consumer response and sales.</w:t>
      </w:r>
    </w:p>
    <w:p w:rsidR="00721A50" w:rsidRPr="00721A50" w:rsidRDefault="00721A50" w:rsidP="00721A5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" w:eastAsia="Times New Roman" w:hAnsi="Times" w:cs="Times New Roman"/>
          <w:sz w:val="20"/>
          <w:szCs w:val="20"/>
          <w:lang w:val="en-US" w:eastAsia="en-US"/>
        </w:rPr>
        <w:t xml:space="preserve">Defined corporate strategy for engine manufacturer and built financial modeling tool to drive prioritization of strategic initiatives.  </w:t>
      </w:r>
    </w:p>
    <w:p w:rsidR="00721A50" w:rsidRPr="00721A50" w:rsidRDefault="00721A50" w:rsidP="00721A5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Determined viability of a contemporary art museum's aggressive growth and relocation plans.</w:t>
      </w:r>
    </w:p>
    <w:p w:rsidR="00721A50" w:rsidRPr="00721A50" w:rsidRDefault="00721A50" w:rsidP="00721A50">
      <w:pPr>
        <w:spacing w:after="0" w:line="200" w:lineRule="exact"/>
        <w:ind w:left="720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</w:p>
    <w:p w:rsidR="00721A50" w:rsidRPr="00721A50" w:rsidRDefault="00721A50" w:rsidP="00721A50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</w:p>
    <w:p w:rsidR="00721A50" w:rsidRPr="00721A50" w:rsidRDefault="00721A50" w:rsidP="00721A50">
      <w:pPr>
        <w:keepNext/>
        <w:pBdr>
          <w:top w:val="single" w:sz="4" w:space="1" w:color="auto"/>
        </w:pBdr>
        <w:spacing w:after="0" w:line="360" w:lineRule="auto"/>
        <w:outlineLvl w:val="1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Volunteerism</w:t>
      </w:r>
    </w:p>
    <w:tbl>
      <w:tblPr>
        <w:tblW w:w="8838" w:type="dxa"/>
        <w:tblInd w:w="1440" w:type="dxa"/>
        <w:tblLook w:val="00BF"/>
      </w:tblPr>
      <w:tblGrid>
        <w:gridCol w:w="7038"/>
        <w:gridCol w:w="1800"/>
      </w:tblGrid>
      <w:tr w:rsidR="00721A50" w:rsidRPr="00721A50">
        <w:tc>
          <w:tcPr>
            <w:tcW w:w="8838" w:type="dxa"/>
            <w:gridSpan w:val="2"/>
          </w:tcPr>
          <w:p w:rsidR="00721A50" w:rsidRPr="00721A50" w:rsidRDefault="00721A50" w:rsidP="00721A50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Committed to non-profit volunteerism serving both NGOs and small businesses, including:</w:t>
            </w:r>
          </w:p>
        </w:tc>
      </w:tr>
      <w:tr w:rsidR="00721A50" w:rsidRPr="00721A50">
        <w:tc>
          <w:tcPr>
            <w:tcW w:w="7038" w:type="dxa"/>
          </w:tcPr>
          <w:p w:rsidR="00721A50" w:rsidRPr="00721A50" w:rsidRDefault="00721A50" w:rsidP="00721A50">
            <w:pPr>
              <w:numPr>
                <w:ilvl w:val="0"/>
                <w:numId w:val="8"/>
              </w:num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n-US"/>
              </w:rPr>
              <w:t>Reading Partners</w:t>
            </w: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 building the reading skills of elementary school students</w:t>
            </w:r>
          </w:p>
        </w:tc>
        <w:tc>
          <w:tcPr>
            <w:tcW w:w="1800" w:type="dxa"/>
          </w:tcPr>
          <w:p w:rsidR="00721A50" w:rsidRPr="00721A50" w:rsidRDefault="00721A50" w:rsidP="00721A50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San Francisco, CA</w:t>
            </w:r>
          </w:p>
        </w:tc>
      </w:tr>
      <w:tr w:rsidR="00721A50" w:rsidRPr="00721A50">
        <w:tc>
          <w:tcPr>
            <w:tcW w:w="7038" w:type="dxa"/>
          </w:tcPr>
          <w:p w:rsidR="00721A50" w:rsidRPr="00721A50" w:rsidRDefault="00721A50" w:rsidP="00721A50">
            <w:pPr>
              <w:numPr>
                <w:ilvl w:val="0"/>
                <w:numId w:val="8"/>
              </w:num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n-US"/>
              </w:rPr>
              <w:t>Craigslist Foundation</w:t>
            </w: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 empowering local communities</w:t>
            </w:r>
          </w:p>
        </w:tc>
        <w:tc>
          <w:tcPr>
            <w:tcW w:w="1800" w:type="dxa"/>
          </w:tcPr>
          <w:p w:rsidR="00721A50" w:rsidRPr="00721A50" w:rsidRDefault="00721A50" w:rsidP="00721A50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San Francisco, CA </w:t>
            </w:r>
          </w:p>
        </w:tc>
      </w:tr>
      <w:tr w:rsidR="00721A50" w:rsidRPr="00721A50">
        <w:tc>
          <w:tcPr>
            <w:tcW w:w="7038" w:type="dxa"/>
          </w:tcPr>
          <w:p w:rsidR="00721A50" w:rsidRPr="00721A50" w:rsidRDefault="00721A50" w:rsidP="00721A50">
            <w:pPr>
              <w:numPr>
                <w:ilvl w:val="0"/>
                <w:numId w:val="8"/>
              </w:num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n-US"/>
              </w:rPr>
              <w:t>Harvesters Reaching the Nations</w:t>
            </w: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 orphanage and school</w:t>
            </w:r>
          </w:p>
        </w:tc>
        <w:tc>
          <w:tcPr>
            <w:tcW w:w="1800" w:type="dxa"/>
          </w:tcPr>
          <w:p w:rsidR="00721A50" w:rsidRPr="00721A50" w:rsidRDefault="00721A50" w:rsidP="00721A50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Southern Sudan</w:t>
            </w:r>
          </w:p>
        </w:tc>
      </w:tr>
      <w:tr w:rsidR="00721A50" w:rsidRPr="00721A50">
        <w:tc>
          <w:tcPr>
            <w:tcW w:w="7038" w:type="dxa"/>
          </w:tcPr>
          <w:p w:rsidR="00721A50" w:rsidRPr="00721A50" w:rsidRDefault="00721A50" w:rsidP="00721A50">
            <w:pPr>
              <w:numPr>
                <w:ilvl w:val="0"/>
                <w:numId w:val="8"/>
              </w:num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721A5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n-US"/>
              </w:rPr>
              <w:t>Rafiki</w:t>
            </w:r>
            <w:proofErr w:type="spellEnd"/>
            <w:r w:rsidRPr="00721A5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n-US"/>
              </w:rPr>
              <w:t xml:space="preserve"> Foundation</w:t>
            </w: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 local orphanage and school</w:t>
            </w: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ab/>
            </w:r>
          </w:p>
        </w:tc>
        <w:tc>
          <w:tcPr>
            <w:tcW w:w="1800" w:type="dxa"/>
          </w:tcPr>
          <w:p w:rsidR="00721A50" w:rsidRPr="00721A50" w:rsidRDefault="00721A50" w:rsidP="00721A50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Ghana</w:t>
            </w:r>
          </w:p>
        </w:tc>
      </w:tr>
      <w:tr w:rsidR="00721A50" w:rsidRPr="00721A50">
        <w:tc>
          <w:tcPr>
            <w:tcW w:w="7038" w:type="dxa"/>
          </w:tcPr>
          <w:p w:rsidR="00721A50" w:rsidRPr="00721A50" w:rsidRDefault="00721A50" w:rsidP="00721A50">
            <w:pPr>
              <w:numPr>
                <w:ilvl w:val="0"/>
                <w:numId w:val="8"/>
              </w:num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n-US"/>
              </w:rPr>
              <w:t>URDT</w:t>
            </w: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, facilitating self-generated development in rural communities of </w:t>
            </w:r>
            <w:proofErr w:type="gramStart"/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Uganda  </w:t>
            </w:r>
            <w:proofErr w:type="gramEnd"/>
          </w:p>
        </w:tc>
        <w:tc>
          <w:tcPr>
            <w:tcW w:w="1800" w:type="dxa"/>
          </w:tcPr>
          <w:p w:rsidR="00721A50" w:rsidRPr="00721A50" w:rsidRDefault="00721A50" w:rsidP="00721A50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Uganda</w:t>
            </w:r>
          </w:p>
        </w:tc>
      </w:tr>
      <w:tr w:rsidR="00721A50" w:rsidRPr="00721A50">
        <w:tc>
          <w:tcPr>
            <w:tcW w:w="7038" w:type="dxa"/>
          </w:tcPr>
          <w:p w:rsidR="00721A50" w:rsidRPr="00721A50" w:rsidRDefault="00721A50" w:rsidP="00721A50">
            <w:pPr>
              <w:numPr>
                <w:ilvl w:val="0"/>
                <w:numId w:val="8"/>
              </w:num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Variety of entrepreneurs and small businesses</w:t>
            </w: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ab/>
            </w:r>
          </w:p>
        </w:tc>
        <w:tc>
          <w:tcPr>
            <w:tcW w:w="1800" w:type="dxa"/>
          </w:tcPr>
          <w:p w:rsidR="00721A50" w:rsidRPr="00721A50" w:rsidRDefault="00721A50" w:rsidP="00721A50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21A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South Africa</w:t>
            </w:r>
          </w:p>
        </w:tc>
      </w:tr>
    </w:tbl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721A50" w:rsidRPr="00721A50" w:rsidRDefault="00721A50" w:rsidP="00721A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721A50" w:rsidRPr="00721A50" w:rsidRDefault="00721A50" w:rsidP="00721A50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Interests</w:t>
      </w:r>
    </w:p>
    <w:p w:rsidR="00045F11" w:rsidRDefault="00721A50" w:rsidP="0057633E">
      <w:pPr>
        <w:spacing w:after="0" w:line="240" w:lineRule="auto"/>
        <w:ind w:left="1440" w:right="-6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Advocate of plant-based cuisine, avid reader, half-marathoner, yoga enthusiast, and lover of dark chocolate.  </w:t>
      </w:r>
      <w:r w:rsidR="00E67CB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Well-traveled</w:t>
      </w:r>
      <w:r w:rsidRPr="00721A5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adventurer, including diving the Great Barrier Reef, summiting Kilimanjaro, hang gliding in Rio de Janeiro, and trekking for mountain gorillas in Rwanda.</w:t>
      </w:r>
    </w:p>
    <w:p w:rsidR="00045F11" w:rsidRDefault="00045F11">
      <w:p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br w:type="page"/>
      </w:r>
    </w:p>
    <w:p w:rsidR="00045F11" w:rsidRDefault="00045F11">
      <w:p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045F11" w:rsidRDefault="00045F11">
      <w:p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045F11" w:rsidRDefault="00045F11">
      <w:p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This is the “About” section from my website www.paigechen.com/about.</w:t>
      </w:r>
    </w:p>
    <w:p w:rsidR="004B00CC" w:rsidRPr="00760FB7" w:rsidRDefault="00045F11" w:rsidP="0057633E">
      <w:pPr>
        <w:spacing w:after="0" w:line="240" w:lineRule="auto"/>
        <w:ind w:left="1440" w:right="-6"/>
        <w:rPr>
          <w:rFonts w:ascii="Cambria" w:hAnsi="Cambria" w:cs="Helvetica"/>
          <w:b/>
          <w:color w:val="000000"/>
          <w:szCs w:val="23"/>
          <w:u w:val="single"/>
        </w:rPr>
      </w:pPr>
      <w:r w:rsidRPr="00045F11">
        <w:rPr>
          <w:rFonts w:ascii="Cambria" w:hAnsi="Cambria" w:cs="Helvetica"/>
          <w:b/>
          <w:color w:val="000000"/>
          <w:szCs w:val="23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6460066" cy="5147734"/>
            <wp:effectExtent l="25400" t="0" r="0" b="0"/>
            <wp:wrapNone/>
            <wp:docPr id="3" name="Picture 0" descr="abou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tif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0066" cy="514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0CC" w:rsidRPr="00760FB7" w:rsidSect="00583FA8">
      <w:headerReference w:type="default" r:id="rId7"/>
      <w:footerReference w:type="default" r:id="rId8"/>
      <w:pgSz w:w="11906" w:h="16838"/>
      <w:pgMar w:top="2250" w:right="926" w:bottom="1080" w:left="8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criptina Pro">
    <w:panose1 w:val="02000505020000020004"/>
    <w:charset w:val="00"/>
    <w:family w:val="auto"/>
    <w:pitch w:val="variable"/>
    <w:sig w:usb0="00000003" w:usb1="00000000" w:usb2="00000000" w:usb3="00000000" w:csb0="00000001" w:csb1="00000000"/>
  </w:font>
  <w:font w:name="OptimusPrincepsSemiBold">
    <w:panose1 w:val="02000805060000020004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9CE" w:rsidRDefault="007A59CE" w:rsidP="00583FA8">
    <w:pPr>
      <w:pStyle w:val="Footer"/>
      <w:jc w:val="right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9CE" w:rsidRPr="002A006B" w:rsidRDefault="00F16DED" w:rsidP="00721A50">
    <w:pPr>
      <w:spacing w:after="0" w:line="240" w:lineRule="auto"/>
      <w:jc w:val="right"/>
      <w:rPr>
        <w:rFonts w:ascii="Times New Roman" w:eastAsia="Times New Roman" w:hAnsi="Times New Roman" w:cs="Times New Roman"/>
        <w:b/>
        <w:szCs w:val="20"/>
        <w:lang w:val="en-US" w:eastAsia="en-US"/>
      </w:rPr>
    </w:pPr>
    <w:r w:rsidRPr="00F16DED">
      <w:rPr>
        <w:b/>
        <w:noProof/>
        <w:sz w:val="24"/>
        <w:lang w:val="en-US" w:eastAsia="en-US"/>
      </w:rPr>
      <w:pict>
        <v:group id="_x0000_s9230" style="position:absolute;left:0;text-align:left;margin-left:-45pt;margin-top:-12.9pt;width:306pt;height:152pt;z-index:251663360" coordorigin="-180,161" coordsize="6120,304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9223" type="#_x0000_t202" style="position:absolute;left:-180;top:276;width:6030;height:2925;mso-position-horizontal-relative:margin" o:regroupid="2" filled="f" stroked="f">
            <v:textbox style="mso-next-textbox:#_x0000_s9223">
              <w:txbxContent>
                <w:p w:rsidR="007A59CE" w:rsidRPr="00C3462D" w:rsidRDefault="007A59CE" w:rsidP="004B00CC">
                  <w:pPr>
                    <w:jc w:val="center"/>
                    <w:rPr>
                      <w:rFonts w:ascii="Scriptina Pro" w:hAnsi="Scriptina Pro"/>
                      <w:color w:val="008000"/>
                      <w:sz w:val="20"/>
                    </w:rPr>
                  </w:pPr>
                  <w:r w:rsidRPr="00C3462D">
                    <w:rPr>
                      <w:rFonts w:ascii="Scriptina Pro" w:hAnsi="Scriptina Pro"/>
                      <w:color w:val="008000"/>
                      <w:sz w:val="56"/>
                      <w:szCs w:val="72"/>
                    </w:rPr>
                    <w:t>Paige Chen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9229" type="#_x0000_t75" alt="Essence_Logo_cropped-011.png" style="position:absolute;left:444;top:161;width:999;height:1402;visibility:visible;mso-wrap-distance-top:2.4pt;mso-wrap-distance-right:9.1pt;mso-wrap-distance-bottom:9059emu" o:gfxdata="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">
            <v:imagedata r:id="rId1" o:title=""/>
            <o:lock v:ext="edit" aspectratio="f"/>
          </v:shape>
          <v:shape id="_x0000_s9225" type="#_x0000_t202" style="position:absolute;left:930;top:1145;width:5010;height:525;mso-position-horizontal-relative:margin" o:regroupid="2" filled="f" stroked="f">
            <v:textbox style="mso-next-textbox:#_x0000_s9225">
              <w:txbxContent>
                <w:p w:rsidR="007A59CE" w:rsidRPr="00B45F08" w:rsidRDefault="007A59CE" w:rsidP="004B00CC">
                  <w:pPr>
                    <w:jc w:val="center"/>
                    <w:rPr>
                      <w:rFonts w:ascii="OptimusPrincepsSemiBold" w:hAnsi="OptimusPrincepsSemiBold" w:cs="Aparajita"/>
                      <w:sz w:val="18"/>
                    </w:rPr>
                  </w:pPr>
                  <w:r w:rsidRPr="00B45F08">
                    <w:rPr>
                      <w:rFonts w:ascii="OptimusPrincepsSemiBold" w:hAnsi="OptimusPrincepsSemiBold" w:cs="Aparajita"/>
                      <w:sz w:val="18"/>
                    </w:rPr>
                    <w:t>LEADERSHIP COACHING &amp; CONSULTING</w:t>
                  </w:r>
                </w:p>
              </w:txbxContent>
            </v:textbox>
          </v:shape>
        </v:group>
      </w:pict>
    </w:r>
    <w:r w:rsidR="007A59CE" w:rsidRPr="002A006B">
      <w:rPr>
        <w:rFonts w:ascii="Times New Roman" w:eastAsia="Times New Roman" w:hAnsi="Times New Roman" w:cs="Times New Roman"/>
        <w:b/>
        <w:szCs w:val="20"/>
        <w:lang w:val="en-US" w:eastAsia="en-US"/>
      </w:rPr>
      <w:t>Paige Chen</w:t>
    </w:r>
  </w:p>
  <w:p w:rsidR="007A59CE" w:rsidRPr="00721A50" w:rsidRDefault="007A59CE" w:rsidP="00721A50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 w:eastAsia="en-US"/>
      </w:rPr>
    </w:pPr>
    <w:r w:rsidRPr="00721A50">
      <w:rPr>
        <w:rFonts w:ascii="Times New Roman" w:eastAsia="Times New Roman" w:hAnsi="Times New Roman" w:cs="Times New Roman"/>
        <w:sz w:val="20"/>
        <w:szCs w:val="20"/>
        <w:lang w:val="en-US" w:eastAsia="en-US"/>
      </w:rPr>
      <w:t>Certified Leadership &amp; Executive Coach, Facilitator, and Trainer</w:t>
    </w:r>
  </w:p>
  <w:p w:rsidR="007A59CE" w:rsidRDefault="007A59CE" w:rsidP="005B2010">
    <w:pPr>
      <w:spacing w:after="0" w:line="240" w:lineRule="auto"/>
      <w:jc w:val="right"/>
      <w:rPr>
        <w:rFonts w:ascii="Times New Roman" w:eastAsia="Times New Roman" w:hAnsi="Times New Roman"/>
        <w:sz w:val="20"/>
        <w:lang w:val="en-US" w:eastAsia="en-US"/>
      </w:rPr>
    </w:pPr>
    <w:proofErr w:type="gramStart"/>
    <w:r w:rsidRPr="005B2010">
      <w:rPr>
        <w:rFonts w:ascii="Times New Roman" w:eastAsia="Times New Roman" w:hAnsi="Times New Roman"/>
        <w:sz w:val="20"/>
        <w:lang w:val="en-US" w:eastAsia="en-US"/>
      </w:rPr>
      <w:t>coaching@paigechen.com</w:t>
    </w:r>
    <w:proofErr w:type="gramEnd"/>
    <w:r w:rsidRPr="005B2010">
      <w:rPr>
        <w:rFonts w:ascii="Times New Roman" w:eastAsia="Times New Roman" w:hAnsi="Times New Roman"/>
        <w:sz w:val="20"/>
        <w:lang w:val="en-US" w:eastAsia="en-US"/>
      </w:rPr>
      <w:t xml:space="preserve">  |  415.763.8399</w:t>
    </w:r>
  </w:p>
  <w:p w:rsidR="007A59CE" w:rsidRPr="005B2010" w:rsidRDefault="007A59CE" w:rsidP="005B2010">
    <w:pPr>
      <w:spacing w:after="0" w:line="240" w:lineRule="auto"/>
      <w:jc w:val="right"/>
      <w:rPr>
        <w:rFonts w:ascii="Times New Roman" w:hAnsi="Times New Roman"/>
        <w:sz w:val="20"/>
      </w:rPr>
    </w:pPr>
    <w:r>
      <w:rPr>
        <w:rFonts w:ascii="Times New Roman" w:eastAsia="Times New Roman" w:hAnsi="Times New Roman"/>
        <w:sz w:val="20"/>
        <w:lang w:val="en-US" w:eastAsia="en-US"/>
      </w:rPr>
      <w:t>www.paigechen.com</w:t>
    </w:r>
    <w:r w:rsidRPr="005B2010">
      <w:rPr>
        <w:rFonts w:ascii="Times New Roman" w:eastAsia="Times New Roman" w:hAnsi="Times New Roman"/>
        <w:sz w:val="20"/>
        <w:lang w:val="en-US" w:eastAsia="en-US"/>
      </w:rPr>
      <w:t xml:space="preserve"> 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5C4"/>
    <w:multiLevelType w:val="hybridMultilevel"/>
    <w:tmpl w:val="77961F62"/>
    <w:lvl w:ilvl="0" w:tplc="634610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>
    <w:nsid w:val="15093621"/>
    <w:multiLevelType w:val="hybridMultilevel"/>
    <w:tmpl w:val="AA6CA09A"/>
    <w:lvl w:ilvl="0" w:tplc="2F367B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D3BA4"/>
    <w:multiLevelType w:val="hybridMultilevel"/>
    <w:tmpl w:val="95489866"/>
    <w:lvl w:ilvl="0" w:tplc="2F367B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823EF2"/>
    <w:multiLevelType w:val="hybridMultilevel"/>
    <w:tmpl w:val="140A1C9A"/>
    <w:lvl w:ilvl="0" w:tplc="2F367B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F33D90"/>
    <w:multiLevelType w:val="hybridMultilevel"/>
    <w:tmpl w:val="1DEC552A"/>
    <w:lvl w:ilvl="0" w:tplc="2F367B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3C0D8C"/>
    <w:multiLevelType w:val="hybridMultilevel"/>
    <w:tmpl w:val="BEE2733E"/>
    <w:lvl w:ilvl="0" w:tplc="96E07D9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133E1"/>
    <w:multiLevelType w:val="multilevel"/>
    <w:tmpl w:val="77961F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478B6141"/>
    <w:multiLevelType w:val="hybridMultilevel"/>
    <w:tmpl w:val="7BE46924"/>
    <w:lvl w:ilvl="0" w:tplc="96E07D98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D226A1"/>
    <w:multiLevelType w:val="hybridMultilevel"/>
    <w:tmpl w:val="40BC0084"/>
    <w:lvl w:ilvl="0" w:tplc="2F367B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1B05C95"/>
    <w:multiLevelType w:val="hybridMultilevel"/>
    <w:tmpl w:val="F4920EB4"/>
    <w:lvl w:ilvl="0" w:tplc="2F367B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413C0"/>
    <w:multiLevelType w:val="hybridMultilevel"/>
    <w:tmpl w:val="DF28BF00"/>
    <w:lvl w:ilvl="0" w:tplc="634610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>
    <w:nsid w:val="68BC5261"/>
    <w:multiLevelType w:val="hybridMultilevel"/>
    <w:tmpl w:val="BB4CE6CA"/>
    <w:lvl w:ilvl="0" w:tplc="2F367B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6957D9"/>
    <w:multiLevelType w:val="hybridMultilevel"/>
    <w:tmpl w:val="E634DB36"/>
    <w:lvl w:ilvl="0" w:tplc="2F367B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951A7"/>
    <w:multiLevelType w:val="hybridMultilevel"/>
    <w:tmpl w:val="A356860C"/>
    <w:lvl w:ilvl="0" w:tplc="96E07D9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20051"/>
    <w:multiLevelType w:val="hybridMultilevel"/>
    <w:tmpl w:val="C9AA0A48"/>
    <w:lvl w:ilvl="0" w:tplc="2F367B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14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oNotTrackMoves/>
  <w:defaultTabStop w:val="720"/>
  <w:characterSpacingControl w:val="doNotCompress"/>
  <w:hdrShapeDefaults>
    <o:shapedefaults v:ext="edit" spidmax="9240">
      <o:colormru v:ext="edit" colors="#005800,#bad6ad,#464646,#fffff5"/>
      <o:colormenu v:ext="edit" fillcolor="#fffff5" strokecolor="none"/>
    </o:shapedefaults>
    <o:shapelayout v:ext="edit">
      <o:idmap v:ext="edit" data="9"/>
      <o:regrouptable v:ext="edit">
        <o:entry new="1" old="0"/>
        <o:entry new="2" old="0"/>
      </o:regrouptable>
    </o:shapelayout>
  </w:hdrShapeDefaults>
  <w:compat>
    <w:useFELayout/>
  </w:compat>
  <w:rsids>
    <w:rsidRoot w:val="00721A50"/>
    <w:rsid w:val="000004E5"/>
    <w:rsid w:val="00045F11"/>
    <w:rsid w:val="00093775"/>
    <w:rsid w:val="000A1333"/>
    <w:rsid w:val="000C46FA"/>
    <w:rsid w:val="002145BB"/>
    <w:rsid w:val="00223486"/>
    <w:rsid w:val="002263A6"/>
    <w:rsid w:val="002A006B"/>
    <w:rsid w:val="00365501"/>
    <w:rsid w:val="003B29BA"/>
    <w:rsid w:val="004B00CC"/>
    <w:rsid w:val="004C2390"/>
    <w:rsid w:val="004C4937"/>
    <w:rsid w:val="004F6330"/>
    <w:rsid w:val="0052007A"/>
    <w:rsid w:val="0057633E"/>
    <w:rsid w:val="00583FA8"/>
    <w:rsid w:val="0058422F"/>
    <w:rsid w:val="005B2010"/>
    <w:rsid w:val="00610089"/>
    <w:rsid w:val="00625534"/>
    <w:rsid w:val="006E0F5F"/>
    <w:rsid w:val="00721A50"/>
    <w:rsid w:val="0076380F"/>
    <w:rsid w:val="007A59CE"/>
    <w:rsid w:val="00940B0D"/>
    <w:rsid w:val="009F5355"/>
    <w:rsid w:val="00AB2EAB"/>
    <w:rsid w:val="00B92C13"/>
    <w:rsid w:val="00B936A1"/>
    <w:rsid w:val="00BA7559"/>
    <w:rsid w:val="00D00F0A"/>
    <w:rsid w:val="00D24E10"/>
    <w:rsid w:val="00D43F61"/>
    <w:rsid w:val="00D5472D"/>
    <w:rsid w:val="00DA7DB0"/>
    <w:rsid w:val="00DC181C"/>
    <w:rsid w:val="00E33394"/>
    <w:rsid w:val="00E536A6"/>
    <w:rsid w:val="00E67CB4"/>
    <w:rsid w:val="00F06877"/>
    <w:rsid w:val="00F16DED"/>
    <w:rsid w:val="00F91A70"/>
  </w:rsids>
  <m:mathPr>
    <m:mathFont m:val="Scriptina Pro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40">
      <o:colormru v:ext="edit" colors="#005800,#bad6ad,#464646,#fffff5"/>
      <o:colormenu v:ext="edit" fillcolor="#fffff5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C6F9D"/>
  </w:style>
  <w:style w:type="paragraph" w:styleId="Heading5">
    <w:name w:val="heading 5"/>
    <w:basedOn w:val="Normal"/>
    <w:next w:val="Normal"/>
    <w:link w:val="Heading5Char"/>
    <w:qFormat/>
    <w:rsid w:val="00A578E5"/>
    <w:pPr>
      <w:keepNext/>
      <w:spacing w:after="0" w:line="240" w:lineRule="auto"/>
      <w:jc w:val="center"/>
      <w:outlineLvl w:val="4"/>
    </w:pPr>
    <w:rPr>
      <w:rFonts w:ascii="New York" w:eastAsia="Times New Roman" w:hAnsi="New York" w:cs="Times New Roman"/>
      <w:b/>
      <w:color w:val="000000"/>
      <w:sz w:val="32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9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220E2"/>
  </w:style>
  <w:style w:type="character" w:customStyle="1" w:styleId="apple-converted-space">
    <w:name w:val="apple-converted-space"/>
    <w:basedOn w:val="DefaultParagraphFont"/>
    <w:rsid w:val="007220E2"/>
  </w:style>
  <w:style w:type="character" w:styleId="Hyperlink">
    <w:name w:val="Hyperlink"/>
    <w:basedOn w:val="DefaultParagraphFont"/>
    <w:uiPriority w:val="99"/>
    <w:semiHidden/>
    <w:unhideWhenUsed/>
    <w:rsid w:val="007220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78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8E5"/>
  </w:style>
  <w:style w:type="paragraph" w:styleId="Footer">
    <w:name w:val="footer"/>
    <w:basedOn w:val="Normal"/>
    <w:link w:val="FooterChar"/>
    <w:uiPriority w:val="99"/>
    <w:semiHidden/>
    <w:unhideWhenUsed/>
    <w:rsid w:val="00A578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8E5"/>
  </w:style>
  <w:style w:type="character" w:customStyle="1" w:styleId="Heading5Char">
    <w:name w:val="Heading 5 Char"/>
    <w:basedOn w:val="DefaultParagraphFont"/>
    <w:link w:val="Heading5"/>
    <w:rsid w:val="00A578E5"/>
    <w:rPr>
      <w:rFonts w:ascii="New York" w:eastAsia="Times New Roman" w:hAnsi="New York" w:cs="Times New Roman"/>
      <w:b/>
      <w:color w:val="000000"/>
      <w:sz w:val="32"/>
      <w:szCs w:val="24"/>
      <w:lang w:val="en-US" w:eastAsia="en-US"/>
    </w:rPr>
  </w:style>
  <w:style w:type="paragraph" w:styleId="ListParagraph">
    <w:name w:val="List Paragraph"/>
    <w:basedOn w:val="Normal"/>
    <w:rsid w:val="006E0F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igechen:Documents:3)%20Coaching%20Business:Branding:Letterhead:Main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291E4-8413-2E46-AC51-44A7206C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MainLetterhead.dotx</Template>
  <TotalTime>2</TotalTime>
  <Pages>3</Pages>
  <Words>1000</Words>
  <Characters>5702</Characters>
  <Application>Microsoft Macintosh Word</Application>
  <DocSecurity>0</DocSecurity>
  <Lines>47</Lines>
  <Paragraphs>11</Paragraphs>
  <ScaleCrop>false</ScaleCrop>
  <Company> </Company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Chen</dc:creator>
  <cp:keywords/>
  <dc:description/>
  <cp:lastModifiedBy>Paige Chen</cp:lastModifiedBy>
  <cp:revision>2</cp:revision>
  <cp:lastPrinted>2012-02-08T05:31:00Z</cp:lastPrinted>
  <dcterms:created xsi:type="dcterms:W3CDTF">2012-06-07T22:10:00Z</dcterms:created>
  <dcterms:modified xsi:type="dcterms:W3CDTF">2012-06-07T22:10:00Z</dcterms:modified>
</cp:coreProperties>
</file>
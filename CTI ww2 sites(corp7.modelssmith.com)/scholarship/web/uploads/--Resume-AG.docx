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753D0" w14:textId="5698B52E" w:rsidR="00597B76" w:rsidRDefault="00765EAC" w:rsidP="00597B76">
      <w:r>
        <w:rPr>
          <w:noProof/>
        </w:rPr>
        <mc:AlternateContent>
          <mc:Choice Requires="wps">
            <w:drawing>
              <wp:anchor distT="0" distB="0" distL="114300" distR="114300" simplePos="0" relativeHeight="251669508" behindDoc="0" locked="0" layoutInCell="1" allowOverlap="1" wp14:anchorId="20749376" wp14:editId="434E3E23">
                <wp:simplePos x="0" y="0"/>
                <wp:positionH relativeFrom="page">
                  <wp:posOffset>290830</wp:posOffset>
                </wp:positionH>
                <wp:positionV relativeFrom="page">
                  <wp:posOffset>2788285</wp:posOffset>
                </wp:positionV>
                <wp:extent cx="7223760" cy="16002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51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1C3776" w14:textId="77777777" w:rsidR="00117D7D" w:rsidRPr="00117D7D" w:rsidRDefault="00117D7D" w:rsidP="00597B76">
                            <w:pPr>
                              <w:pStyle w:val="Title"/>
                              <w:rPr>
                                <w:rFonts w:ascii="American Typewriter" w:hAnsi="American Typewriter" w:cs="American Typewriter"/>
                              </w:rPr>
                            </w:pPr>
                            <w:r w:rsidRPr="00117D7D">
                              <w:rPr>
                                <w:rFonts w:ascii="American Typewriter" w:hAnsi="American Typewriter" w:cs="American Typewriter"/>
                              </w:rPr>
                              <w:t>Arlene Gascoine</w:t>
                            </w:r>
                          </w:p>
                          <w:p w14:paraId="12889937" w14:textId="77777777" w:rsidR="00117D7D" w:rsidRPr="00117D7D" w:rsidRDefault="00117D7D" w:rsidP="00597B76">
                            <w:pPr>
                              <w:pStyle w:val="Title"/>
                              <w:rPr>
                                <w:rFonts w:ascii="American Typewriter" w:hAnsi="American Typewriter" w:cs="American Typewriter"/>
                              </w:rPr>
                            </w:pPr>
                            <w:r w:rsidRPr="00117D7D">
                              <w:rPr>
                                <w:rFonts w:ascii="American Typewriter" w:hAnsi="American Typewriter" w:cs="American Typewriter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2.9pt;margin-top:219.55pt;width:568.8pt;height:126pt;z-index:2516695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" fillcolor="#2d2f2d [3204]" stroked="f">
                <v:fill opacity="33410f"/>
                <v:textbox>
                  <w:txbxContent>
                    <w:p w14:paraId="611C3776" w14:textId="77777777" w:rsidR="00117D7D" w:rsidRPr="00117D7D" w:rsidRDefault="00117D7D" w:rsidP="00597B76">
                      <w:pPr>
                        <w:pStyle w:val="Title"/>
                        <w:rPr>
                          <w:rFonts w:ascii="American Typewriter" w:hAnsi="American Typewriter" w:cs="American Typewriter"/>
                        </w:rPr>
                      </w:pPr>
                      <w:r w:rsidRPr="00117D7D">
                        <w:rPr>
                          <w:rFonts w:ascii="American Typewriter" w:hAnsi="American Typewriter" w:cs="American Typewriter"/>
                        </w:rPr>
                        <w:t>Arlene Gascoine</w:t>
                      </w:r>
                    </w:p>
                    <w:p w14:paraId="12889937" w14:textId="77777777" w:rsidR="00117D7D" w:rsidRPr="00117D7D" w:rsidRDefault="00117D7D" w:rsidP="00597B76">
                      <w:pPr>
                        <w:pStyle w:val="Title"/>
                        <w:rPr>
                          <w:rFonts w:ascii="American Typewriter" w:hAnsi="American Typewriter" w:cs="American Typewriter"/>
                        </w:rPr>
                      </w:pPr>
                      <w:r w:rsidRPr="00117D7D">
                        <w:rPr>
                          <w:rFonts w:ascii="American Typewriter" w:hAnsi="American Typewriter" w:cs="American Typewriter"/>
                        </w:rPr>
                        <w:t>cc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8ECDCC" wp14:editId="4211E36A">
            <wp:simplePos x="0" y="0"/>
            <wp:positionH relativeFrom="page">
              <wp:posOffset>1164590</wp:posOffset>
            </wp:positionH>
            <wp:positionV relativeFrom="page">
              <wp:posOffset>730885</wp:posOffset>
            </wp:positionV>
            <wp:extent cx="5486400" cy="3657600"/>
            <wp:effectExtent l="0" t="0" r="0" b="0"/>
            <wp:wrapThrough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hrough>
            <wp:docPr id="10" name="Picture 10" descr="Macintosh HD:Users:arlenegascoine:Desktop:Photo on 3-18-13 at 1.09 PM 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lenegascoine:Desktop:Photo on 3-18-13 at 1.09 PM #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3CF">
        <w:rPr>
          <w:noProof/>
        </w:rPr>
        <mc:AlternateContent>
          <mc:Choice Requires="wpg">
            <w:drawing>
              <wp:anchor distT="0" distB="0" distL="114300" distR="114300" simplePos="1" relativeHeight="251663360" behindDoc="0" locked="0" layoutInCell="1" allowOverlap="1" wp14:anchorId="3B6B8A7D" wp14:editId="38E8D48A">
                <wp:simplePos x="511810" y="5029200"/>
                <wp:positionH relativeFrom="page">
                  <wp:posOffset>511810</wp:posOffset>
                </wp:positionH>
                <wp:positionV relativeFrom="page">
                  <wp:posOffset>5029200</wp:posOffset>
                </wp:positionV>
                <wp:extent cx="6949440" cy="2515235"/>
                <wp:effectExtent l="0" t="0" r="0" b="24765"/>
                <wp:wrapThrough wrapText="bothSides">
                  <wp:wrapPolygon edited="0">
                    <wp:start x="79" y="0"/>
                    <wp:lineTo x="79" y="21595"/>
                    <wp:lineTo x="21395" y="21595"/>
                    <wp:lineTo x="21395" y="0"/>
                    <wp:lineTo x="79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2515235"/>
                          <a:chOff x="0" y="0"/>
                          <a:chExt cx="6949440" cy="251523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49440" cy="251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676656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66371B5E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Cardinal Dougherty High School 1985</w:t>
                              </w:r>
                            </w:p>
                            <w:p w14:paraId="6B21D1B8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Legal Secretary/Paralegal/Office Manager from 83–93</w:t>
                              </w:r>
                            </w:p>
                            <w:p w14:paraId="0B776141" w14:textId="12934B87" w:rsidR="00117D7D" w:rsidRPr="00117D7D" w:rsidRDefault="00117D7D" w:rsidP="00D228A8">
                              <w:pPr>
                                <w:pStyle w:val="Heading2"/>
                                <w:jc w:val="left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 xml:space="preserve">     Art Institute of Philadelphia Associates Degree in Interior Design 1993</w:t>
                              </w:r>
                            </w:p>
                            <w:p w14:paraId="7DDAB32E" w14:textId="391F7D8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Interior Designer in London 93–</w:t>
                              </w:r>
                              <w:r w:rsidR="007A38FC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94; Muscat</w:t>
                              </w: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 xml:space="preserve"> 94-95, Dubai 95-97</w:t>
                              </w:r>
                            </w:p>
                            <w:p w14:paraId="4A18F13C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Married in 94, Mother of 4 – 97, 98, 04, 06</w:t>
                              </w:r>
                            </w:p>
                            <w:p w14:paraId="39EB58A6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>CTI COACHING CORE CURRICULUM 06-07</w:t>
                              </w:r>
                            </w:p>
                            <w:p w14:paraId="14B4A795" w14:textId="77777777" w:rsidR="00117D7D" w:rsidRPr="00117D7D" w:rsidRDefault="00117D7D" w:rsidP="00B97F1E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>CTI LEADERSHIP SPAIN 07–08</w:t>
                              </w:r>
                            </w:p>
                            <w:p w14:paraId="718DB958" w14:textId="77777777" w:rsidR="00117D7D" w:rsidRPr="00117D7D" w:rsidRDefault="00117D7D" w:rsidP="00B97F1E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 xml:space="preserve">CTI </w:t>
                              </w:r>
                              <w:proofErr w:type="gramStart"/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>CERTIFICATION  09</w:t>
                              </w:r>
                              <w:proofErr w:type="gramEnd"/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>-10</w:t>
                              </w:r>
                            </w:p>
                            <w:p w14:paraId="650C6A57" w14:textId="77777777" w:rsidR="00117D7D" w:rsidRPr="00117D7D" w:rsidRDefault="00117D7D" w:rsidP="009D5F36">
                              <w:pPr>
                                <w:pStyle w:val="Heading2"/>
                                <w:ind w:left="1440" w:firstLine="720"/>
                                <w:jc w:val="left"/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color w:val="000000"/>
                                  <w:sz w:val="28"/>
                                  <w:szCs w:val="28"/>
                                </w:rPr>
                                <w:t>PRIVATE LIFE COACHING PRACTISE FROM 06 - PRESENT</w:t>
                              </w:r>
                            </w:p>
                            <w:p w14:paraId="285871BC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Ccerc</w:t>
                              </w:r>
                              <w:proofErr w:type="spellEnd"/>
                            </w:p>
                            <w:p w14:paraId="641002E0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LEA</w:t>
                              </w:r>
                            </w:p>
                            <w:p w14:paraId="554B3373" w14:textId="77777777" w:rsidR="00117D7D" w:rsidRPr="00117D7D" w:rsidRDefault="00117D7D" w:rsidP="00597B76">
                              <w:pPr>
                                <w:pStyle w:val="Heading2"/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117D7D">
                                <w:rPr>
                                  <w:rFonts w:ascii="American Typewriter" w:hAnsi="American Typewriter" w:cs="American Typewriter"/>
                                  <w:sz w:val="28"/>
                                  <w:szCs w:val="28"/>
                                </w:rPr>
                                <w:t>leaLEA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301625"/>
                            <a:ext cx="676656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1440" y="603885"/>
                            <a:ext cx="676656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905510"/>
                            <a:ext cx="676656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1207770"/>
                            <a:ext cx="676656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1440" y="1509395"/>
                            <a:ext cx="676656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1440" y="1811655"/>
                            <a:ext cx="676656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2113280"/>
                            <a:ext cx="676656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7" style="position:absolute;margin-left:40.3pt;margin-top:396pt;width:547.2pt;height:198.05pt;z-index:251663360;mso-position-horizontal-relative:page;mso-position-vertical-relative:page" coordsize="6949440,2515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" mv:complextextbox="1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28" type="#_x0000_t202" style="position:absolute;width:6949440;height:2515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8imwQAA&#10;ANoAAAAPAAAAZHJzL2Rvd25yZXYueG1sRE9Na8JAEL0L/Q/LFLyZTT1USbNKKAQsVIi29DzNjklo&#10;djbJbk3aX+8Kgqfh8T4n3U6mFWcaXGNZwVMUgyAurW64UvD5kS/WIJxH1thaJgV/5GC7eZilmGg7&#10;8oHOR1+JEMIuQQW1910ipStrMugi2xEH7mQHgz7AoZJ6wDGEm1Yu4/hZGmw4NNTY0WtN5c/x1yjY&#10;F9/9/1vsTJv5PF9lRf9++uqVmj9O2QsIT5O/i2/unQ7z4frK9crN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8vIpsEAAADaAAAADwAAAAAAAAAAAAAAAACXAgAAZHJzL2Rvd25y&#10;ZXYueG1sUEsFBgAAAAAEAAQA9QAAAIUDAAAAAA==&#10;" mv:complextextbox="1" filled="f" stroked="f">
                  <v:textbox inset=",0,,0"/>
                </v:shape>
                <v:shape id="Text Box 13" o:spid="_x0000_s1029" type="#_x0000_t202" style="position:absolute;left:91440;width:6766560;height:302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style="mso-next-textbox:#Text Box 14" inset="0,0,0,0">
                    <w:txbxContent>
                      <w:p w14:paraId="66371B5E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Cardinal Dougherty High School 1985</w:t>
                        </w:r>
                      </w:p>
                      <w:p w14:paraId="6B21D1B8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Legal Secretary/Paralegal/Office Manager from 83–93</w:t>
                        </w:r>
                      </w:p>
                      <w:p w14:paraId="0B776141" w14:textId="12934B87" w:rsidR="00117D7D" w:rsidRPr="00117D7D" w:rsidRDefault="00117D7D" w:rsidP="00D228A8">
                        <w:pPr>
                          <w:pStyle w:val="Heading2"/>
                          <w:jc w:val="left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 xml:space="preserve">  </w:t>
                        </w: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 xml:space="preserve">     Art Institute of Philadelphia Associates Degree in Interior Design 1993</w:t>
                        </w:r>
                      </w:p>
                      <w:p w14:paraId="7DDAB32E" w14:textId="391F7D8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Interior Designer in London 93–</w:t>
                        </w:r>
                        <w:r w:rsidR="007A38FC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94; Muscat</w:t>
                        </w: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 xml:space="preserve"> 94-95, Dubai 95-97</w:t>
                        </w:r>
                      </w:p>
                      <w:p w14:paraId="4A18F13C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Married in 94, Mother of 4 – 97, 98, 04, 06</w:t>
                        </w:r>
                      </w:p>
                      <w:p w14:paraId="39EB58A6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>CTI COACHING CORE CURRICULUM 06-07</w:t>
                        </w:r>
                      </w:p>
                      <w:p w14:paraId="14B4A795" w14:textId="77777777" w:rsidR="00117D7D" w:rsidRPr="00117D7D" w:rsidRDefault="00117D7D" w:rsidP="00B97F1E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>CTI LEADERSHIP SPAIN 07–08</w:t>
                        </w:r>
                      </w:p>
                      <w:p w14:paraId="718DB958" w14:textId="77777777" w:rsidR="00117D7D" w:rsidRPr="00117D7D" w:rsidRDefault="00117D7D" w:rsidP="00B97F1E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 xml:space="preserve">CTI </w:t>
                        </w:r>
                        <w:proofErr w:type="gramStart"/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>CERTIFICATION  09</w:t>
                        </w:r>
                        <w:proofErr w:type="gramEnd"/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>-10</w:t>
                        </w:r>
                      </w:p>
                      <w:p w14:paraId="650C6A57" w14:textId="77777777" w:rsidR="00117D7D" w:rsidRPr="00117D7D" w:rsidRDefault="00117D7D" w:rsidP="009D5F36">
                        <w:pPr>
                          <w:pStyle w:val="Heading2"/>
                          <w:ind w:left="1440" w:firstLine="720"/>
                          <w:jc w:val="left"/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color w:val="000000"/>
                            <w:sz w:val="28"/>
                            <w:szCs w:val="28"/>
                          </w:rPr>
                          <w:t>PRIVATE LIFE COACHING PRACTISE FROM 06 - PRESENT</w:t>
                        </w:r>
                      </w:p>
                      <w:p w14:paraId="285871BC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proofErr w:type="spellStart"/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Ccerc</w:t>
                        </w:r>
                        <w:proofErr w:type="spellEnd"/>
                      </w:p>
                      <w:p w14:paraId="641002E0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LEA</w:t>
                        </w:r>
                      </w:p>
                      <w:p w14:paraId="554B3373" w14:textId="77777777" w:rsidR="00117D7D" w:rsidRPr="00117D7D" w:rsidRDefault="00117D7D" w:rsidP="00597B76">
                        <w:pPr>
                          <w:pStyle w:val="Heading2"/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117D7D">
                          <w:rPr>
                            <w:rFonts w:ascii="American Typewriter" w:hAnsi="American Typewriter" w:cs="American Typewriter"/>
                            <w:sz w:val="28"/>
                            <w:szCs w:val="28"/>
                          </w:rPr>
                          <w:t>leaLEA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" o:spid="_x0000_s1030" type="#_x0000_t202" style="position:absolute;left:91440;top:301625;width:6766560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style="mso-next-textbox:#Text Box 15" inset="0,0,0,0">
                    <w:txbxContent/>
                  </v:textbox>
                </v:shape>
                <v:shape id="Text Box 15" o:spid="_x0000_s1031" type="#_x0000_t202" style="position:absolute;left:91440;top:603885;width:6766560;height:302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style="mso-next-textbox:#_x0000_s1032" inset="0,0,0,0">
                    <w:txbxContent/>
                  </v:textbox>
                </v:shape>
                <v:shape id="_x0000_s1032" type="#_x0000_t202" style="position:absolute;left:91440;top:905510;width:6766560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_x0000_s1033" inset="0,0,0,0">
                    <w:txbxContent/>
                  </v:textbox>
                </v:shape>
                <v:shape id="_x0000_s1033" type="#_x0000_t202" style="position:absolute;left:91440;top:1207770;width:6766560;height:302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18" inset="0,0,0,0">
                    <w:txbxContent/>
                  </v:textbox>
                </v:shape>
                <v:shape id="Text Box 18" o:spid="_x0000_s1034" type="#_x0000_t202" style="position:absolute;left:91440;top:1509395;width:6766560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style="mso-next-textbox:#Text Box 19" inset="0,0,0,0">
                    <w:txbxContent/>
                  </v:textbox>
                </v:shape>
                <v:shape id="Text Box 19" o:spid="_x0000_s1035" type="#_x0000_t202" style="position:absolute;left:91440;top:1811655;width:6766560;height:302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style="mso-next-textbox:#Text Box 20" inset="0,0,0,0">
                    <w:txbxContent/>
                  </v:textbox>
                </v:shape>
                <v:shape id="Text Box 20" o:spid="_x0000_s1036" type="#_x0000_t202" style="position:absolute;left:91440;top:2113280;width:6766560;height:302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6F417A">
        <w:rPr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4522730B" wp14:editId="19A99EF6">
                <wp:simplePos x="0" y="0"/>
                <wp:positionH relativeFrom="page">
                  <wp:posOffset>511810</wp:posOffset>
                </wp:positionH>
                <wp:positionV relativeFrom="page">
                  <wp:posOffset>4648835</wp:posOffset>
                </wp:positionV>
                <wp:extent cx="6949440" cy="380365"/>
                <wp:effectExtent l="0" t="0" r="0" b="635"/>
                <wp:wrapTight wrapText="bothSides">
                  <wp:wrapPolygon edited="0">
                    <wp:start x="79" y="0"/>
                    <wp:lineTo x="79" y="20194"/>
                    <wp:lineTo x="21395" y="20194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3C4D9C" w14:textId="77777777" w:rsidR="00117D7D" w:rsidRPr="00117D7D" w:rsidRDefault="00117D7D" w:rsidP="00597B76">
                            <w:pPr>
                              <w:pStyle w:val="Heading1"/>
                              <w:rPr>
                                <w:rFonts w:ascii="American Typewriter" w:hAnsi="American Typewriter" w:cs="American Typewriter"/>
                                <w:color w:val="000000"/>
                              </w:rPr>
                            </w:pPr>
                            <w:r w:rsidRPr="00117D7D">
                              <w:rPr>
                                <w:rFonts w:ascii="American Typewriter" w:hAnsi="American Typewriter" w:cs="American Typewriter"/>
                                <w:color w:val="000000"/>
                              </w:rPr>
                              <w:t>Objective:  CTI FORL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40.3pt;margin-top:366.05pt;width:547.2pt;height:29.95pt;z-index:2516684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60aPECAABU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" filled="f" stroked="f">
                <v:textbox inset=",0,,0">
                  <w:txbxContent>
                    <w:p w14:paraId="1A3C4D9C" w14:textId="77777777" w:rsidR="00117D7D" w:rsidRPr="00117D7D" w:rsidRDefault="00117D7D" w:rsidP="00597B76">
                      <w:pPr>
                        <w:pStyle w:val="Heading1"/>
                        <w:rPr>
                          <w:rFonts w:ascii="American Typewriter" w:hAnsi="American Typewriter" w:cs="American Typewriter"/>
                          <w:color w:val="000000"/>
                        </w:rPr>
                      </w:pPr>
                      <w:r w:rsidRPr="00117D7D">
                        <w:rPr>
                          <w:rFonts w:ascii="American Typewriter" w:hAnsi="American Typewriter" w:cs="American Typewriter"/>
                          <w:color w:val="000000"/>
                        </w:rPr>
                        <w:t>Objective:  CTI FORL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46D6D">
        <w:rPr>
          <w:noProof/>
        </w:rPr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25E95C29" wp14:editId="1B43FFB0">
                <wp:simplePos x="0" y="0"/>
                <wp:positionH relativeFrom="page">
                  <wp:posOffset>2510790</wp:posOffset>
                </wp:positionH>
                <wp:positionV relativeFrom="page">
                  <wp:posOffset>8356600</wp:posOffset>
                </wp:positionV>
                <wp:extent cx="2768600" cy="330200"/>
                <wp:effectExtent l="0" t="0" r="0" b="0"/>
                <wp:wrapThrough wrapText="bothSides">
                  <wp:wrapPolygon edited="0">
                    <wp:start x="198" y="0"/>
                    <wp:lineTo x="198" y="19938"/>
                    <wp:lineTo x="21204" y="19938"/>
                    <wp:lineTo x="21204" y="0"/>
                    <wp:lineTo x="198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9F748" w14:textId="77777777" w:rsidR="00117D7D" w:rsidRDefault="00117D7D">
                            <w:r>
                              <w:t>References Available Upon Request</w:t>
                            </w:r>
                          </w:p>
                          <w:p w14:paraId="68B07433" w14:textId="77777777" w:rsidR="00117D7D" w:rsidRDefault="00117D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197.7pt;margin-top:658pt;width:218pt;height:26pt;z-index:2516705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" mv:complextextbox="1" filled="f" stroked="f">
                <v:textbox>
                  <w:txbxContent>
                    <w:p w14:paraId="7799F748" w14:textId="77777777" w:rsidR="00117D7D" w:rsidRDefault="00117D7D">
                      <w:r>
                        <w:t>References Available Upon Request</w:t>
                      </w:r>
                    </w:p>
                    <w:p w14:paraId="68B07433" w14:textId="77777777" w:rsidR="00117D7D" w:rsidRDefault="00117D7D"/>
                  </w:txbxContent>
                </v:textbox>
                <w10:wrap type="through" anchorx="page" anchory="page"/>
              </v:shape>
            </w:pict>
          </mc:Fallback>
        </mc:AlternateContent>
      </w:r>
      <w:r w:rsidR="00C4496E">
        <w:rPr>
          <w:noProof/>
        </w:rPr>
        <mc:AlternateContent>
          <mc:Choice Requires="wps">
            <w:drawing>
              <wp:anchor distT="0" distB="0" distL="114300" distR="114300" simplePos="0" relativeHeight="251671556" behindDoc="0" locked="0" layoutInCell="1" allowOverlap="1" wp14:anchorId="71DD5781" wp14:editId="1AB4BEE2">
                <wp:simplePos x="0" y="0"/>
                <wp:positionH relativeFrom="page">
                  <wp:posOffset>290830</wp:posOffset>
                </wp:positionH>
                <wp:positionV relativeFrom="page">
                  <wp:posOffset>7766050</wp:posOffset>
                </wp:positionV>
                <wp:extent cx="7217410" cy="590550"/>
                <wp:effectExtent l="0" t="25400" r="0" b="19050"/>
                <wp:wrapThrough wrapText="bothSides">
                  <wp:wrapPolygon edited="0">
                    <wp:start x="76" y="-929"/>
                    <wp:lineTo x="76" y="21368"/>
                    <wp:lineTo x="21437" y="21368"/>
                    <wp:lineTo x="21437" y="-929"/>
                    <wp:lineTo x="76" y="-929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41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34E4" w14:textId="25EDD3CF" w:rsidR="00117D7D" w:rsidRPr="00F46D6D" w:rsidRDefault="00117D7D">
                            <w:pP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R</w:t>
                            </w:r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econnective Healer</w:t>
                            </w: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certified </w:t>
                            </w: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Matrix Energetics</w:t>
                            </w:r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practisioner </w:t>
                            </w:r>
                            <w:proofErr w:type="spellStart"/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Pranic</w:t>
                            </w:r>
                            <w:proofErr w:type="spellEnd"/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Healer</w:t>
                            </w: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, Psychotherapy</w:t>
                            </w:r>
                            <w:proofErr w:type="gramStart"/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,</w:t>
                            </w:r>
                            <w:r w:rsidR="007A38FC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Hypnotherapy</w:t>
                            </w:r>
                            <w:proofErr w:type="gramEnd"/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="007A38FC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46D6D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NLP</w:t>
                            </w:r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="007A38FC"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  <w:color w:val="2D2F2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triathlete, crossfitter, raw food vegan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22.9pt;margin-top:611.5pt;width:568.3pt;height:46.5pt;z-index:2516715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" mv:complextextbox="1" filled="f" stroked="f">
                <v:textbox>
                  <w:txbxContent>
                    <w:p w14:paraId="018F34E4" w14:textId="25EDD3CF" w:rsidR="00117D7D" w:rsidRPr="00F46D6D" w:rsidRDefault="00117D7D">
                      <w:pP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R</w:t>
                      </w:r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econnective Healer</w:t>
                      </w: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certified </w:t>
                      </w: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Matrix Energetics</w:t>
                      </w:r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practisioner </w:t>
                      </w:r>
                      <w:proofErr w:type="spellStart"/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Pranic</w:t>
                      </w:r>
                      <w:proofErr w:type="spellEnd"/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Healer</w:t>
                      </w: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, Psychotherapy</w:t>
                      </w:r>
                      <w:proofErr w:type="gramStart"/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,</w:t>
                      </w:r>
                      <w:r w:rsidR="007A38FC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Hypnotherapy</w:t>
                      </w:r>
                      <w:proofErr w:type="gramEnd"/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="007A38FC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46D6D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NLP</w:t>
                      </w:r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="007A38FC"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aps/>
                          <w:color w:val="2D2F2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triathlete, crossfitter, raw food vegan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44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A2C71" wp14:editId="230BA391">
                <wp:simplePos x="0" y="0"/>
                <wp:positionH relativeFrom="page">
                  <wp:posOffset>275590</wp:posOffset>
                </wp:positionH>
                <wp:positionV relativeFrom="page">
                  <wp:posOffset>5029835</wp:posOffset>
                </wp:positionV>
                <wp:extent cx="7223760" cy="25146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51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7pt;margin-top:396.05pt;width:568.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" fillcolor="#949994 [1620]" stroked="f">
                <w10:wrap anchorx="page" anchory="page"/>
              </v:rect>
            </w:pict>
          </mc:Fallback>
        </mc:AlternateContent>
      </w:r>
      <w:r w:rsidR="00D228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8AE1E" wp14:editId="108EC5C0">
                <wp:simplePos x="0" y="0"/>
                <wp:positionH relativeFrom="page">
                  <wp:posOffset>556260</wp:posOffset>
                </wp:positionH>
                <wp:positionV relativeFrom="page">
                  <wp:posOffset>8880475</wp:posOffset>
                </wp:positionV>
                <wp:extent cx="3567430" cy="688340"/>
                <wp:effectExtent l="0" t="0" r="0" b="0"/>
                <wp:wrapTight wrapText="bothSides">
                  <wp:wrapPolygon edited="0">
                    <wp:start x="154" y="797"/>
                    <wp:lineTo x="154" y="19926"/>
                    <wp:lineTo x="21223" y="19926"/>
                    <wp:lineTo x="21223" y="797"/>
                    <wp:lineTo x="154" y="797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4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CEEE" w14:textId="77777777" w:rsidR="00117D7D" w:rsidRPr="00D228A8" w:rsidRDefault="00117D7D" w:rsidP="00597B76">
                            <w:pPr>
                              <w:pStyle w:val="Footer-Left"/>
                              <w:rPr>
                                <w:sz w:val="36"/>
                                <w:szCs w:val="36"/>
                              </w:rPr>
                            </w:pPr>
                            <w:hyperlink r:id="rId9" w:history="1">
                              <w:r w:rsidRPr="00D228A8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Arlene-lifecoach@live.com</w:t>
                              </w:r>
                            </w:hyperlink>
                          </w:p>
                          <w:p w14:paraId="1EC53E94" w14:textId="77777777" w:rsidR="00117D7D" w:rsidRPr="00D228A8" w:rsidRDefault="00117D7D" w:rsidP="00597B76">
                            <w:pPr>
                              <w:pStyle w:val="Footer-Left"/>
                              <w:rPr>
                                <w:sz w:val="36"/>
                                <w:szCs w:val="36"/>
                              </w:rPr>
                            </w:pPr>
                            <w:r w:rsidRPr="00D228A8">
                              <w:rPr>
                                <w:sz w:val="36"/>
                                <w:szCs w:val="36"/>
                              </w:rPr>
                              <w:t xml:space="preserve">SKYPE: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D228A8">
                              <w:rPr>
                                <w:sz w:val="36"/>
                                <w:szCs w:val="36"/>
                              </w:rPr>
                              <w:t>ArleneLifeCoach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3.8pt;margin-top:699.25pt;width:280.9pt;height:54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" filled="f" stroked="f">
                <v:textbox inset=",7.2pt,,7.2pt">
                  <w:txbxContent>
                    <w:p w14:paraId="002ECEEE" w14:textId="77777777" w:rsidR="00117D7D" w:rsidRPr="00D228A8" w:rsidRDefault="00117D7D" w:rsidP="00597B76">
                      <w:pPr>
                        <w:pStyle w:val="Footer-Left"/>
                        <w:rPr>
                          <w:sz w:val="36"/>
                          <w:szCs w:val="36"/>
                        </w:rPr>
                      </w:pPr>
                      <w:hyperlink r:id="rId10" w:history="1">
                        <w:r w:rsidRPr="00D228A8">
                          <w:rPr>
                            <w:rStyle w:val="Hyperlink"/>
                            <w:sz w:val="36"/>
                            <w:szCs w:val="36"/>
                          </w:rPr>
                          <w:t>Arlene-lifecoach@live.com</w:t>
                        </w:r>
                      </w:hyperlink>
                    </w:p>
                    <w:p w14:paraId="1EC53E94" w14:textId="77777777" w:rsidR="00117D7D" w:rsidRPr="00D228A8" w:rsidRDefault="00117D7D" w:rsidP="00597B76">
                      <w:pPr>
                        <w:pStyle w:val="Footer-Left"/>
                        <w:rPr>
                          <w:sz w:val="36"/>
                          <w:szCs w:val="36"/>
                        </w:rPr>
                      </w:pPr>
                      <w:r w:rsidRPr="00D228A8">
                        <w:rPr>
                          <w:sz w:val="36"/>
                          <w:szCs w:val="36"/>
                        </w:rPr>
                        <w:t xml:space="preserve">SKYPE:  </w:t>
                      </w: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Pr="00D228A8">
                        <w:rPr>
                          <w:sz w:val="36"/>
                          <w:szCs w:val="36"/>
                        </w:rPr>
                        <w:t>ArleneLifeCoach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228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98DD8" wp14:editId="50450295">
                <wp:simplePos x="0" y="0"/>
                <wp:positionH relativeFrom="page">
                  <wp:posOffset>269240</wp:posOffset>
                </wp:positionH>
                <wp:positionV relativeFrom="page">
                  <wp:posOffset>8801100</wp:posOffset>
                </wp:positionV>
                <wp:extent cx="7223760" cy="982980"/>
                <wp:effectExtent l="0" t="0" r="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82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2pt;margin-top:693pt;width:568.8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" fillcolor="#2d2f2d [3204]" stroked="f">
                <w10:wrap anchorx="page" anchory="page"/>
              </v:rect>
            </w:pict>
          </mc:Fallback>
        </mc:AlternateContent>
      </w:r>
      <w:r w:rsidR="009D5F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A0281" wp14:editId="0280F1F0">
                <wp:simplePos x="0" y="0"/>
                <wp:positionH relativeFrom="page">
                  <wp:posOffset>4123690</wp:posOffset>
                </wp:positionH>
                <wp:positionV relativeFrom="page">
                  <wp:posOffset>9091295</wp:posOffset>
                </wp:positionV>
                <wp:extent cx="3237230" cy="688340"/>
                <wp:effectExtent l="0" t="0" r="0" b="0"/>
                <wp:wrapTight wrapText="bothSides">
                  <wp:wrapPolygon edited="0">
                    <wp:start x="169" y="797"/>
                    <wp:lineTo x="169" y="19926"/>
                    <wp:lineTo x="21185" y="19926"/>
                    <wp:lineTo x="21185" y="797"/>
                    <wp:lineTo x="169" y="797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5E5251" w14:textId="77777777" w:rsidR="00117D7D" w:rsidRDefault="00117D7D" w:rsidP="00597B76">
                            <w:pPr>
                              <w:pStyle w:val="Footer-Right"/>
                            </w:pPr>
                            <w:r>
                              <w:t>+971 50 735 4004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324.7pt;margin-top:715.85pt;width:254.9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" filled="f" stroked="f">
                <v:textbox inset=",7.2pt,,7.2pt">
                  <w:txbxContent>
                    <w:p w14:paraId="555E5251" w14:textId="77777777" w:rsidR="00117D7D" w:rsidRDefault="00117D7D" w:rsidP="00597B76">
                      <w:pPr>
                        <w:pStyle w:val="Footer-Right"/>
                      </w:pPr>
                      <w:r>
                        <w:t>+971 50 735 4004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C62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CF0CE" wp14:editId="27CE3591">
                <wp:simplePos x="0" y="0"/>
                <wp:positionH relativeFrom="page">
                  <wp:posOffset>7620000</wp:posOffset>
                </wp:positionH>
                <wp:positionV relativeFrom="page">
                  <wp:posOffset>9940290</wp:posOffset>
                </wp:positionV>
                <wp:extent cx="6949440" cy="391795"/>
                <wp:effectExtent l="0" t="0" r="0" b="14605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1214F2C" w14:textId="77777777" w:rsidR="00117D7D" w:rsidRDefault="00117D7D" w:rsidP="00597B76">
                            <w:pPr>
                              <w:pStyle w:val="Date"/>
                            </w:pPr>
                            <w:r>
                              <w:t>[Date and Time]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600pt;margin-top:782.7pt;width:547.2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" filled="f" stroked="f">
                <v:stroke o:forcedash="t"/>
                <v:textbox inset=",0,,0">
                  <w:txbxContent>
                    <w:p w14:paraId="31214F2C" w14:textId="77777777" w:rsidR="00117D7D" w:rsidRDefault="00117D7D" w:rsidP="00597B76">
                      <w:pPr>
                        <w:pStyle w:val="Date"/>
                      </w:pPr>
                      <w:r>
                        <w:t>[Date and Time]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2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0588E" wp14:editId="3EF216A7">
                <wp:simplePos x="0" y="0"/>
                <wp:positionH relativeFrom="page">
                  <wp:posOffset>7461250</wp:posOffset>
                </wp:positionH>
                <wp:positionV relativeFrom="page">
                  <wp:posOffset>9435465</wp:posOffset>
                </wp:positionV>
                <wp:extent cx="6949440" cy="406400"/>
                <wp:effectExtent l="0" t="0" r="0" b="0"/>
                <wp:wrapTight wrapText="bothSides">
                  <wp:wrapPolygon edited="0">
                    <wp:start x="79" y="0"/>
                    <wp:lineTo x="79" y="20250"/>
                    <wp:lineTo x="21395" y="20250"/>
                    <wp:lineTo x="21395" y="0"/>
                    <wp:lineTo x="79" y="0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0270A" w14:textId="77777777" w:rsidR="00117D7D" w:rsidRDefault="00117D7D" w:rsidP="00597B76">
                            <w:pPr>
                              <w:pStyle w:val="ContactDetails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"[Street Address]"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separate"/>
                            </w:r>
                            <w:r>
                              <w:instrText>93 Perry Street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[Street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87.5pt;margin-top:742.95pt;width:547.2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" filled="f" stroked="f">
                <v:textbox inset=",0,,0">
                  <w:txbxContent>
                    <w:p w14:paraId="6F40270A" w14:textId="77777777" w:rsidR="00117D7D" w:rsidRDefault="00117D7D" w:rsidP="00597B76">
                      <w:pPr>
                        <w:pStyle w:val="ContactDetails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end"/>
                      </w:r>
                      <w:r>
                        <w:instrText xml:space="preserve">="" "[Street Address]"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separate"/>
                      </w:r>
                      <w:r>
                        <w:instrText>93 Perry Street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[Street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597B76" w:rsidSect="00597B76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B26B7" w14:textId="77777777" w:rsidR="000F53CF" w:rsidRDefault="000F53CF">
      <w:r>
        <w:separator/>
      </w:r>
    </w:p>
  </w:endnote>
  <w:endnote w:type="continuationSeparator" w:id="0">
    <w:p w14:paraId="5D1A4386" w14:textId="77777777" w:rsidR="000F53CF" w:rsidRDefault="000F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54342" w14:textId="77777777" w:rsidR="000F53CF" w:rsidRDefault="000F53CF">
      <w:r>
        <w:separator/>
      </w:r>
    </w:p>
  </w:footnote>
  <w:footnote w:type="continuationSeparator" w:id="0">
    <w:p w14:paraId="28195F83" w14:textId="77777777" w:rsidR="000F53CF" w:rsidRDefault="000F5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597B76"/>
    <w:rsid w:val="000F53CF"/>
    <w:rsid w:val="00117D7D"/>
    <w:rsid w:val="001B3F6E"/>
    <w:rsid w:val="00234C14"/>
    <w:rsid w:val="002F4EA1"/>
    <w:rsid w:val="00403549"/>
    <w:rsid w:val="004C625E"/>
    <w:rsid w:val="00597B76"/>
    <w:rsid w:val="006F417A"/>
    <w:rsid w:val="00765EAC"/>
    <w:rsid w:val="007A38FC"/>
    <w:rsid w:val="00882A6C"/>
    <w:rsid w:val="009D5F36"/>
    <w:rsid w:val="00AE3A85"/>
    <w:rsid w:val="00B97F1E"/>
    <w:rsid w:val="00C4496E"/>
    <w:rsid w:val="00CE1EAD"/>
    <w:rsid w:val="00D228A8"/>
    <w:rsid w:val="00D671F4"/>
    <w:rsid w:val="00DA4094"/>
    <w:rsid w:val="00E732E5"/>
    <w:rsid w:val="00F46D6D"/>
    <w:rsid w:val="00FC06CA"/>
    <w:rsid w:val="00FD1F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2E1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character" w:styleId="Hyperlink">
    <w:name w:val="Hyperlink"/>
    <w:basedOn w:val="DefaultParagraphFont"/>
    <w:rsid w:val="009D5F36"/>
    <w:rPr>
      <w:color w:val="BFD32C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character" w:styleId="Hyperlink">
    <w:name w:val="Hyperlink"/>
    <w:basedOn w:val="DefaultParagraphFont"/>
    <w:rsid w:val="009D5F36"/>
    <w:rPr>
      <w:color w:val="BFD32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rlene-lifecoach@live.com" TargetMode="External"/><Relationship Id="rId10" Type="http://schemas.openxmlformats.org/officeDocument/2006/relationships/hyperlink" Target="mailto:Arlene-lifecoach@liv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Photo Flyer">
      <a:dk1>
        <a:sysClr val="windowText" lastClr="000000"/>
      </a:dk1>
      <a:lt1>
        <a:sysClr val="window" lastClr="FFFFFF"/>
      </a:lt1>
      <a:dk2>
        <a:srgbClr val="C7C6C1"/>
      </a:dk2>
      <a:lt2>
        <a:srgbClr val="5E615E"/>
      </a:lt2>
      <a:accent1>
        <a:srgbClr val="2D2F2D"/>
      </a:accent1>
      <a:accent2>
        <a:srgbClr val="BA1521"/>
      </a:accent2>
      <a:accent3>
        <a:srgbClr val="DD5F25"/>
      </a:accent3>
      <a:accent4>
        <a:srgbClr val="F6CA2E"/>
      </a:accent4>
      <a:accent5>
        <a:srgbClr val="98C5DF"/>
      </a:accent5>
      <a:accent6>
        <a:srgbClr val="5D5D84"/>
      </a:accent6>
      <a:hlink>
        <a:srgbClr val="BFD32C"/>
      </a:hlink>
      <a:folHlink>
        <a:srgbClr val="FEFBCD"/>
      </a:folHlink>
    </a:clrScheme>
    <a:fontScheme name="Photo Flyer">
      <a:majorFont>
        <a:latin typeface="News Gothic MT"/>
        <a:ea typeface=""/>
        <a:cs typeface=""/>
        <a:font script="Jpan" typeface="ＭＳ 明朝"/>
      </a:majorFont>
      <a:minorFont>
        <a:latin typeface="News Gothic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120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Gascoine</dc:creator>
  <cp:keywords/>
  <dc:description/>
  <cp:lastModifiedBy>Arlene Gascoine</cp:lastModifiedBy>
  <cp:revision>5</cp:revision>
  <dcterms:created xsi:type="dcterms:W3CDTF">2013-06-11T13:42:00Z</dcterms:created>
  <dcterms:modified xsi:type="dcterms:W3CDTF">2013-06-12T03:40:00Z</dcterms:modified>
  <cp:category/>
</cp:coreProperties>
</file>
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5"/>
        <w:gridCol w:w="7998"/>
      </w:tblGrid>
      <w:tr w:rsidR="00E51E14" w:rsidTr="005B6425">
        <w:trPr>
          <w:trHeight w:val="513"/>
        </w:trPr>
        <w:tc>
          <w:tcPr>
            <w:tcW w:w="2405" w:type="dxa"/>
            <w:shd w:val="clear" w:color="auto" w:fill="8C81A3" w:themeFill="text2"/>
            <w:vAlign w:val="center"/>
          </w:tcPr>
          <w:p w:rsidR="005202BB" w:rsidRDefault="005202BB">
            <w:pPr>
              <w:pStyle w:val="PersonalName"/>
            </w:pPr>
          </w:p>
        </w:tc>
        <w:tc>
          <w:tcPr>
            <w:tcW w:w="7998" w:type="dxa"/>
            <w:shd w:val="clear" w:color="auto" w:fill="8C81A3" w:themeFill="text2"/>
            <w:vAlign w:val="center"/>
          </w:tcPr>
          <w:p w:rsidR="005202BB" w:rsidRDefault="004C10BA">
            <w:pPr>
              <w:pStyle w:val="PersonalName"/>
            </w:pPr>
            <w:proofErr w:type="spellStart"/>
            <w:r>
              <w:t>Jeanny</w:t>
            </w:r>
            <w:proofErr w:type="spellEnd"/>
            <w:r>
              <w:t xml:space="preserve"> V. House, </w:t>
            </w:r>
            <w:proofErr w:type="spellStart"/>
            <w:r>
              <w:t>MDiv</w:t>
            </w:r>
            <w:proofErr w:type="spellEnd"/>
            <w:r>
              <w:t>,</w:t>
            </w:r>
            <w:r w:rsidR="0072013F">
              <w:t xml:space="preserve"> CPCC</w:t>
            </w:r>
          </w:p>
        </w:tc>
      </w:tr>
      <w:tr w:rsidR="00E51E14" w:rsidTr="005B6425">
        <w:trPr>
          <w:trHeight w:val="114"/>
        </w:trPr>
        <w:tc>
          <w:tcPr>
            <w:tcW w:w="2405" w:type="dxa"/>
            <w:shd w:val="clear" w:color="auto" w:fill="5F906E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sdt>
            <w:sdtPr>
              <w:alias w:val="Date"/>
              <w:id w:val="809184598"/>
              <w:placeholder>
                <w:docPart w:val="18E53EA4F71D4019B2FF0BF802AE1988"/>
              </w:placeholder>
              <w:date w:fullDate="2013-07-08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5202BB" w:rsidRDefault="004C10BA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7/8/2013</w:t>
                </w:r>
              </w:p>
            </w:sdtContent>
          </w:sdt>
        </w:tc>
        <w:tc>
          <w:tcPr>
            <w:tcW w:w="7998" w:type="dxa"/>
            <w:shd w:val="clear" w:color="auto" w:fill="324C3A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202BB" w:rsidRDefault="005202BB"/>
        </w:tc>
      </w:tr>
      <w:tr w:rsidR="00E51E14" w:rsidTr="005B6425">
        <w:trPr>
          <w:trHeight w:val="203"/>
        </w:trPr>
        <w:tc>
          <w:tcPr>
            <w:tcW w:w="2405" w:type="dxa"/>
            <w:shd w:val="clear" w:color="auto" w:fill="auto"/>
            <w:vAlign w:val="center"/>
          </w:tcPr>
          <w:p w:rsidR="005202BB" w:rsidRDefault="00E51E14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850462" cy="1000819"/>
                  <wp:effectExtent l="76200" t="38100" r="140138" b="104081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462" cy="1000819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8" w:type="dxa"/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5202BB" w:rsidRPr="005B6425" w:rsidRDefault="004C10BA">
            <w:pPr>
              <w:pStyle w:val="SenderAddress"/>
              <w:rPr>
                <w:color w:val="453D54" w:themeColor="text2" w:themeShade="80"/>
              </w:rPr>
            </w:pPr>
            <w:r w:rsidRPr="005B6425">
              <w:rPr>
                <w:color w:val="453D54" w:themeColor="text2" w:themeShade="80"/>
              </w:rPr>
              <w:t>1727 16</w:t>
            </w:r>
            <w:r w:rsidRPr="005B6425">
              <w:rPr>
                <w:color w:val="453D54" w:themeColor="text2" w:themeShade="80"/>
                <w:vertAlign w:val="superscript"/>
              </w:rPr>
              <w:t>th</w:t>
            </w:r>
            <w:r w:rsidRPr="005B6425">
              <w:rPr>
                <w:color w:val="453D54" w:themeColor="text2" w:themeShade="80"/>
              </w:rPr>
              <w:t xml:space="preserve"> Street, Eau Claire, WI</w:t>
            </w:r>
            <w:r w:rsidR="00E51E14" w:rsidRPr="005B6425">
              <w:rPr>
                <w:color w:val="453D54" w:themeColor="text2" w:themeShade="80"/>
              </w:rPr>
              <w:br/>
            </w:r>
            <w:r w:rsidRPr="005B6425">
              <w:rPr>
                <w:color w:val="453D54" w:themeColor="text2" w:themeShade="80"/>
              </w:rPr>
              <w:t>715-869-3003</w:t>
            </w:r>
            <w:r w:rsidR="00E51E14" w:rsidRPr="005B6425">
              <w:rPr>
                <w:color w:val="453D54" w:themeColor="text2" w:themeShade="80"/>
              </w:rPr>
              <w:br/>
            </w:r>
            <w:r w:rsidRPr="005B6425">
              <w:rPr>
                <w:color w:val="453D54" w:themeColor="text2" w:themeShade="80"/>
              </w:rPr>
              <w:t>jhouse@discoverandthrive.com</w:t>
            </w:r>
          </w:p>
          <w:p w:rsidR="005202BB" w:rsidRDefault="004C10BA" w:rsidP="004C10BA">
            <w:pPr>
              <w:pStyle w:val="SenderAddress"/>
            </w:pPr>
            <w:r w:rsidRPr="005B6425">
              <w:rPr>
                <w:color w:val="453D54" w:themeColor="text2" w:themeShade="80"/>
              </w:rPr>
              <w:t>www.discoverandthrive.com</w:t>
            </w:r>
          </w:p>
        </w:tc>
      </w:tr>
      <w:tr w:rsidR="004C10BA" w:rsidTr="005B6425">
        <w:trPr>
          <w:trHeight w:val="203"/>
        </w:trPr>
        <w:tc>
          <w:tcPr>
            <w:tcW w:w="2405" w:type="dxa"/>
            <w:shd w:val="clear" w:color="auto" w:fill="auto"/>
            <w:vAlign w:val="center"/>
          </w:tcPr>
          <w:p w:rsidR="004C10BA" w:rsidRDefault="004C10BA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7998" w:type="dxa"/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4C10BA" w:rsidRPr="005B6425" w:rsidRDefault="0072013F">
            <w:pPr>
              <w:pStyle w:val="SenderAddress"/>
              <w:rPr>
                <w:b/>
                <w:i/>
                <w:color w:val="453D54" w:themeColor="text2" w:themeShade="80"/>
                <w:sz w:val="40"/>
                <w:szCs w:val="40"/>
              </w:rPr>
            </w:pPr>
            <w:r w:rsidRPr="005B6425">
              <w:rPr>
                <w:b/>
                <w:i/>
                <w:color w:val="453D54" w:themeColor="text2" w:themeShade="80"/>
                <w:sz w:val="40"/>
                <w:szCs w:val="40"/>
              </w:rPr>
              <w:t>Discover the joy and power of living on purpose.</w:t>
            </w:r>
          </w:p>
        </w:tc>
      </w:tr>
    </w:tbl>
    <w:p w:rsidR="009249BF" w:rsidRDefault="009249BF"/>
    <w:tbl>
      <w:tblPr>
        <w:tblStyle w:val="TableGrid"/>
        <w:tblW w:w="0" w:type="auto"/>
        <w:tblLook w:val="04A0"/>
      </w:tblPr>
      <w:tblGrid>
        <w:gridCol w:w="10296"/>
      </w:tblGrid>
      <w:tr w:rsidR="00340EFF" w:rsidTr="00340EFF">
        <w:tc>
          <w:tcPr>
            <w:tcW w:w="10296" w:type="dxa"/>
          </w:tcPr>
          <w:p w:rsidR="00340EFF" w:rsidRDefault="00340EFF" w:rsidP="00340EFF">
            <w:pPr>
              <w:pStyle w:val="Section"/>
            </w:pPr>
            <w:r>
              <w:t>Objectives</w:t>
            </w:r>
          </w:p>
          <w:p w:rsidR="00340EFF" w:rsidRDefault="00340EFF" w:rsidP="00340EFF">
            <w:r>
              <w:t>As part of my quest to unleash the power of co-activity in the world, my objective is to co-lead Co-Active Workshops for the Coaches Training Institute.</w:t>
            </w:r>
          </w:p>
          <w:p w:rsidR="00340EFF" w:rsidRDefault="00340EFF"/>
        </w:tc>
      </w:tr>
    </w:tbl>
    <w:p w:rsidR="00340EFF" w:rsidRDefault="00340EFF"/>
    <w:tbl>
      <w:tblPr>
        <w:tblStyle w:val="TableGrid"/>
        <w:tblW w:w="0" w:type="auto"/>
        <w:tblLook w:val="04A0"/>
      </w:tblPr>
      <w:tblGrid>
        <w:gridCol w:w="1818"/>
        <w:gridCol w:w="3960"/>
        <w:gridCol w:w="4518"/>
      </w:tblGrid>
      <w:tr w:rsidR="009249BF" w:rsidTr="00340EFF">
        <w:trPr>
          <w:trHeight w:val="6453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49BF" w:rsidRDefault="009249BF" w:rsidP="009249BF">
            <w:pPr>
              <w:pStyle w:val="Section"/>
            </w:pPr>
            <w:r>
              <w:t>Leadership style</w:t>
            </w:r>
          </w:p>
          <w:p w:rsidR="00EB1928" w:rsidRDefault="00257DB1" w:rsidP="009249BF">
            <w:pPr>
              <w:pStyle w:val="Section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2.65pt;margin-top:3.55pt;width:230.85pt;height:112.3pt;z-index:251660288;mso-width-relative:margin;mso-height-relative:margin" fillcolor="#dee9e1 [661]" stroked="f">
                  <v:textbox style="mso-next-textbox:#_x0000_s1027">
                    <w:txbxContent>
                      <w:p w:rsidR="00EB1928" w:rsidRDefault="00EB1928" w:rsidP="00EB1928">
                        <w:pPr>
                          <w:jc w:val="center"/>
                          <w:rPr>
                            <w:rFonts w:ascii="Kristen ITC" w:hAnsi="Kristen ITC"/>
                            <w:color w:val="476B52" w:themeColor="accent2" w:themeShade="BF"/>
                            <w:sz w:val="28"/>
                            <w:szCs w:val="28"/>
                          </w:rPr>
                        </w:pPr>
                        <w:r w:rsidRPr="001562C2">
                          <w:rPr>
                            <w:rFonts w:ascii="Kristen ITC" w:hAnsi="Kristen ITC"/>
                            <w:b/>
                            <w:color w:val="DE9306" w:themeColor="accent4" w:themeShade="BF"/>
                            <w:sz w:val="28"/>
                            <w:szCs w:val="28"/>
                          </w:rPr>
                          <w:t>Eccentric</w:t>
                        </w:r>
                        <w:r w:rsidRPr="001562C2">
                          <w:rPr>
                            <w:rFonts w:ascii="Kristen ITC" w:hAnsi="Kristen ITC"/>
                            <w:b/>
                            <w:color w:val="DE9306" w:themeColor="accent4" w:themeShade="BF"/>
                            <w:sz w:val="24"/>
                            <w:szCs w:val="24"/>
                          </w:rPr>
                          <w:t xml:space="preserve">  </w:t>
                        </w:r>
                        <w:r w:rsidRPr="001562C2">
                          <w:rPr>
                            <w:rFonts w:ascii="Jokerman" w:hAnsi="Jokerman"/>
                          </w:rPr>
                          <w:t xml:space="preserve">  </w:t>
                        </w:r>
                        <w:r>
                          <w:t xml:space="preserve">           </w:t>
                        </w:r>
                        <w:r w:rsidRPr="001562C2">
                          <w:rPr>
                            <w:color w:val="E26206" w:themeColor="accent6" w:themeShade="BF"/>
                          </w:rPr>
                          <w:t xml:space="preserve"> </w:t>
                        </w:r>
                        <w:r w:rsidRPr="001562C2">
                          <w:rPr>
                            <w:rFonts w:ascii="Impact" w:hAnsi="Impact"/>
                            <w:color w:val="E26206" w:themeColor="accent6" w:themeShade="BF"/>
                            <w:sz w:val="36"/>
                            <w:szCs w:val="36"/>
                          </w:rPr>
                          <w:t>Danger</w:t>
                        </w:r>
                        <w:r>
                          <w:t xml:space="preserve">            </w:t>
                        </w:r>
                        <w:r w:rsidRPr="001562C2">
                          <w:rPr>
                            <w:color w:val="A34B73" w:themeColor="background2" w:themeShade="80"/>
                            <w:sz w:val="40"/>
                            <w:szCs w:val="40"/>
                          </w:rPr>
                          <w:t>Passionate</w:t>
                        </w:r>
                        <w:r>
                          <w:rPr>
                            <w:color w:val="A34B73" w:themeColor="background2" w:themeShade="80"/>
                            <w:sz w:val="40"/>
                            <w:szCs w:val="40"/>
                          </w:rPr>
                          <w:t xml:space="preserve">                 </w:t>
                        </w:r>
                        <w:r w:rsidRPr="001562C2">
                          <w:rPr>
                            <w:rFonts w:ascii="Old English Text MT" w:hAnsi="Old English Text MT"/>
                            <w:color w:val="7030A0"/>
                            <w:sz w:val="36"/>
                            <w:szCs w:val="36"/>
                          </w:rPr>
                          <w:t>Reverential</w:t>
                        </w:r>
                        <w:r>
                          <w:t xml:space="preserve">      </w:t>
                        </w:r>
                        <w:r w:rsidRPr="001562C2">
                          <w:rPr>
                            <w:rFonts w:ascii="Bradley Hand ITC" w:hAnsi="Bradley Hand ITC"/>
                            <w:b/>
                            <w:color w:val="476B52" w:themeColor="accent2" w:themeShade="BF"/>
                            <w:sz w:val="36"/>
                            <w:szCs w:val="36"/>
                          </w:rPr>
                          <w:t>Unpredictable</w:t>
                        </w:r>
                        <w:r>
                          <w:t xml:space="preserve">         </w:t>
                        </w:r>
                        <w:r w:rsidRPr="001562C2">
                          <w:rPr>
                            <w:rFonts w:ascii="Kristen ITC" w:hAnsi="Kristen ITC"/>
                            <w:color w:val="476B52" w:themeColor="accent2" w:themeShade="BF"/>
                            <w:sz w:val="28"/>
                            <w:szCs w:val="28"/>
                          </w:rPr>
                          <w:t>Mischievous</w:t>
                        </w:r>
                      </w:p>
                      <w:p w:rsidR="00EB1928" w:rsidRDefault="00EB1928"/>
                    </w:txbxContent>
                  </v:textbox>
                </v:shape>
              </w:pict>
            </w:r>
          </w:p>
          <w:p w:rsidR="00EB1928" w:rsidRDefault="00EB1928" w:rsidP="009249BF">
            <w:pPr>
              <w:pStyle w:val="Section"/>
            </w:pPr>
          </w:p>
          <w:p w:rsidR="00EB1928" w:rsidRDefault="00EB1928" w:rsidP="009249BF">
            <w:pPr>
              <w:pStyle w:val="Section"/>
            </w:pPr>
          </w:p>
          <w:p w:rsidR="001562C2" w:rsidRDefault="00EB1928" w:rsidP="001562C2">
            <w:pPr>
              <w:pStyle w:val="Section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476885</wp:posOffset>
                  </wp:positionV>
                  <wp:extent cx="2807970" cy="1508760"/>
                  <wp:effectExtent l="19050" t="0" r="0" b="0"/>
                  <wp:wrapThrough wrapText="bothSides">
                    <wp:wrapPolygon edited="0">
                      <wp:start x="-147" y="0"/>
                      <wp:lineTo x="-147" y="21273"/>
                      <wp:lineTo x="21541" y="21273"/>
                      <wp:lineTo x="21541" y="0"/>
                      <wp:lineTo x="-147" y="0"/>
                    </wp:wrapPolygon>
                  </wp:wrapThrough>
                  <wp:docPr id="10" name="Picture 9" descr="wordclou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cloud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7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F2CCF">
              <w:t>unique qualities</w:t>
            </w:r>
          </w:p>
          <w:p w:rsidR="00EB1928" w:rsidRDefault="00EB1928" w:rsidP="000F2CCF"/>
        </w:tc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2CCF" w:rsidRDefault="00257DB1" w:rsidP="00340EFF">
            <w:pPr>
              <w:keepNext/>
              <w:jc w:val="center"/>
            </w:pPr>
            <w:r>
              <w:rPr>
                <w:noProof/>
                <w:lang w:eastAsia="en-US"/>
              </w:rPr>
              <w:pict>
                <v:shape id="_x0000_s1031" type="#_x0000_t202" style="position:absolute;left:0;text-align:left;margin-left:.6pt;margin-top:-95.6pt;width:214.2pt;height:87pt;z-index:251662336;mso-position-horizontal-relative:text;mso-position-vertical-relative:text" stroked="f">
                  <v:textbox style="mso-next-textbox:#_x0000_s1031">
                    <w:txbxContent>
                      <w:p w:rsidR="00340EFF" w:rsidRDefault="00340EFF" w:rsidP="00340EFF">
                        <w:pPr>
                          <w:pStyle w:val="Section"/>
                        </w:pPr>
                        <w:r>
                          <w:t>Life purpose</w:t>
                        </w:r>
                      </w:p>
                      <w:p w:rsidR="00340EFF" w:rsidRDefault="00340EFF" w:rsidP="00340EFF">
                        <w:r>
                          <w:t>I am the transformer who creates the click.</w:t>
                        </w:r>
                      </w:p>
                      <w:p w:rsidR="00340EFF" w:rsidRDefault="00340EFF"/>
                    </w:txbxContent>
                  </v:textbox>
                </v:shape>
              </w:pict>
            </w:r>
            <w:r w:rsidR="009249BF" w:rsidRPr="009249BF">
              <w:rPr>
                <w:noProof/>
                <w:lang w:eastAsia="en-US"/>
              </w:rPr>
              <w:drawing>
                <wp:inline distT="0" distB="0" distL="0" distR="0">
                  <wp:extent cx="2709333" cy="2182283"/>
                  <wp:effectExtent l="0" t="19050" r="0" b="0"/>
                  <wp:docPr id="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:rsidR="009249BF" w:rsidRDefault="000F2CCF" w:rsidP="00340EFF">
            <w:pPr>
              <w:pStyle w:val="Caption"/>
              <w:jc w:val="center"/>
            </w:pPr>
            <w:r>
              <w:t>“The click” = Authentic connection</w:t>
            </w:r>
          </w:p>
          <w:p w:rsidR="00340EFF" w:rsidRPr="00340EFF" w:rsidRDefault="00340EFF" w:rsidP="00340EFF">
            <w:pPr>
              <w:jc w:val="center"/>
            </w:pPr>
          </w:p>
        </w:tc>
      </w:tr>
      <w:tr w:rsidR="00EB1928" w:rsidTr="00340EFF">
        <w:tc>
          <w:tcPr>
            <w:tcW w:w="102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1928" w:rsidRDefault="00EB1928" w:rsidP="00340EFF"/>
        </w:tc>
      </w:tr>
      <w:tr w:rsidR="00A77467" w:rsidTr="00D836C9">
        <w:tblPrEx>
          <w:jc w:val="center"/>
        </w:tblPrEx>
        <w:trPr>
          <w:trHeight w:val="288"/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02BB" w:rsidRDefault="005202BB" w:rsidP="009249BF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02BB" w:rsidRDefault="00340EFF" w:rsidP="00340EFF">
            <w:pPr>
              <w:pStyle w:val="Section"/>
            </w:pPr>
            <w:r>
              <w:t>E</w:t>
            </w:r>
            <w:r w:rsidR="00E51E14">
              <w:t>ducation</w:t>
            </w:r>
          </w:p>
          <w:p w:rsidR="000F2CCF" w:rsidRPr="000F2CCF" w:rsidRDefault="000F2CCF" w:rsidP="00340EFF">
            <w:pPr>
              <w:pStyle w:val="Category"/>
              <w:rPr>
                <w:sz w:val="22"/>
                <w:szCs w:val="22"/>
              </w:rPr>
            </w:pPr>
            <w:r w:rsidRPr="000F2CCF">
              <w:rPr>
                <w:sz w:val="22"/>
                <w:szCs w:val="22"/>
              </w:rPr>
              <w:t>Coaches Training Institute, San Rafael, CA</w:t>
            </w:r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0F2CCF">
              <w:rPr>
                <w:b w:val="0"/>
                <w:sz w:val="22"/>
                <w:szCs w:val="22"/>
              </w:rPr>
              <w:t>Co-Active Leadership Program</w:t>
            </w:r>
            <w:r>
              <w:rPr>
                <w:b w:val="0"/>
                <w:sz w:val="22"/>
                <w:szCs w:val="22"/>
              </w:rPr>
              <w:t>, Birch Tribe</w:t>
            </w:r>
            <w:r w:rsidRPr="000F2CCF">
              <w:rPr>
                <w:b w:val="0"/>
                <w:sz w:val="22"/>
                <w:szCs w:val="22"/>
              </w:rPr>
              <w:tab/>
              <w:t xml:space="preserve">               </w:t>
            </w:r>
            <w:r>
              <w:rPr>
                <w:b w:val="0"/>
                <w:sz w:val="22"/>
                <w:szCs w:val="22"/>
              </w:rPr>
              <w:t>Completed</w:t>
            </w:r>
            <w:r w:rsidRPr="000F2CCF">
              <w:rPr>
                <w:b w:val="0"/>
                <w:sz w:val="22"/>
                <w:szCs w:val="22"/>
              </w:rPr>
              <w:t xml:space="preserve"> June 10, 2012</w:t>
            </w:r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0F2CCF">
              <w:rPr>
                <w:b w:val="0"/>
                <w:sz w:val="22"/>
                <w:szCs w:val="22"/>
              </w:rPr>
              <w:t>Certification Program</w:t>
            </w:r>
            <w:r w:rsidRPr="000F2CCF">
              <w:rPr>
                <w:b w:val="0"/>
                <w:sz w:val="22"/>
                <w:szCs w:val="22"/>
              </w:rPr>
              <w:tab/>
            </w:r>
            <w:r w:rsidRPr="000F2CCF">
              <w:rPr>
                <w:b w:val="0"/>
                <w:sz w:val="22"/>
                <w:szCs w:val="22"/>
              </w:rPr>
              <w:tab/>
            </w:r>
            <w:r>
              <w:rPr>
                <w:b w:val="0"/>
                <w:sz w:val="22"/>
                <w:szCs w:val="22"/>
              </w:rPr>
              <w:t xml:space="preserve">                   </w:t>
            </w:r>
            <w:r w:rsidRPr="000F2CCF">
              <w:rPr>
                <w:b w:val="0"/>
                <w:sz w:val="22"/>
                <w:szCs w:val="22"/>
              </w:rPr>
              <w:tab/>
            </w:r>
            <w:r w:rsidRPr="000F2CCF">
              <w:rPr>
                <w:b w:val="0"/>
                <w:sz w:val="22"/>
                <w:szCs w:val="22"/>
              </w:rPr>
              <w:tab/>
            </w:r>
            <w:r w:rsidRPr="000F2CCF">
              <w:rPr>
                <w:b w:val="0"/>
                <w:sz w:val="22"/>
                <w:szCs w:val="22"/>
              </w:rPr>
              <w:tab/>
              <w:t xml:space="preserve"> </w:t>
            </w:r>
            <w:r>
              <w:rPr>
                <w:b w:val="0"/>
                <w:sz w:val="22"/>
                <w:szCs w:val="22"/>
              </w:rPr>
              <w:t xml:space="preserve">           </w:t>
            </w:r>
            <w:r w:rsidRPr="000F2CCF">
              <w:rPr>
                <w:b w:val="0"/>
                <w:sz w:val="22"/>
                <w:szCs w:val="22"/>
              </w:rPr>
              <w:t xml:space="preserve"> CPCC, 2011</w:t>
            </w:r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0F2CCF">
              <w:rPr>
                <w:b w:val="0"/>
                <w:sz w:val="22"/>
                <w:szCs w:val="22"/>
              </w:rPr>
              <w:t>Co-Active Coaching Program</w:t>
            </w:r>
            <w:r w:rsidRPr="000F2CCF">
              <w:rPr>
                <w:b w:val="0"/>
                <w:sz w:val="22"/>
                <w:szCs w:val="22"/>
              </w:rPr>
              <w:tab/>
            </w:r>
            <w:r w:rsidRPr="000F2CCF">
              <w:rPr>
                <w:b w:val="0"/>
                <w:sz w:val="22"/>
                <w:szCs w:val="22"/>
              </w:rPr>
              <w:tab/>
            </w:r>
            <w:r w:rsidRPr="000F2CCF">
              <w:rPr>
                <w:b w:val="0"/>
                <w:sz w:val="22"/>
                <w:szCs w:val="22"/>
              </w:rPr>
              <w:tab/>
            </w:r>
            <w:r w:rsidRPr="000F2CCF">
              <w:rPr>
                <w:b w:val="0"/>
                <w:sz w:val="22"/>
                <w:szCs w:val="22"/>
              </w:rPr>
              <w:tab/>
            </w:r>
            <w:r w:rsidRPr="000F2CCF">
              <w:rPr>
                <w:b w:val="0"/>
                <w:sz w:val="22"/>
                <w:szCs w:val="22"/>
              </w:rPr>
              <w:tab/>
            </w:r>
            <w:r>
              <w:rPr>
                <w:b w:val="0"/>
                <w:sz w:val="22"/>
                <w:szCs w:val="22"/>
              </w:rPr>
              <w:t xml:space="preserve">           </w:t>
            </w:r>
            <w:r w:rsidRPr="000F2CCF">
              <w:rPr>
                <w:b w:val="0"/>
                <w:sz w:val="22"/>
                <w:szCs w:val="22"/>
              </w:rPr>
              <w:t>2000 - 2008</w:t>
            </w:r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</w:p>
          <w:p w:rsidR="000F2CCF" w:rsidRPr="000F2CCF" w:rsidRDefault="000F2CCF" w:rsidP="00340EFF">
            <w:pPr>
              <w:pStyle w:val="Category"/>
              <w:rPr>
                <w:sz w:val="22"/>
                <w:szCs w:val="22"/>
              </w:rPr>
            </w:pPr>
            <w:r w:rsidRPr="000F2CCF">
              <w:rPr>
                <w:sz w:val="22"/>
                <w:szCs w:val="22"/>
              </w:rPr>
              <w:t>United Theological Seminary of the Twin Cities, New Brighton, MN</w:t>
            </w:r>
            <w:r w:rsidRPr="000F2CCF">
              <w:rPr>
                <w:sz w:val="22"/>
                <w:szCs w:val="22"/>
              </w:rPr>
              <w:tab/>
            </w:r>
            <w:r w:rsidRPr="000F2CCF">
              <w:rPr>
                <w:sz w:val="22"/>
                <w:szCs w:val="22"/>
              </w:rPr>
              <w:tab/>
            </w:r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0F2CCF">
              <w:rPr>
                <w:b w:val="0"/>
                <w:sz w:val="22"/>
                <w:szCs w:val="22"/>
              </w:rPr>
              <w:t>Master of Divinity</w:t>
            </w:r>
            <w:r>
              <w:rPr>
                <w:b w:val="0"/>
                <w:sz w:val="22"/>
                <w:szCs w:val="22"/>
              </w:rPr>
              <w:t xml:space="preserve">   </w:t>
            </w:r>
            <w:sdt>
              <w:sdtPr>
                <w:rPr>
                  <w:b w:val="0"/>
                  <w:sz w:val="22"/>
                  <w:szCs w:val="22"/>
                </w:rPr>
                <w:id w:val="275215203"/>
                <w:placeholder>
                  <w:docPart w:val="6D4B8C4D60794B29AD3CD41A7E7B8510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Pr="000F2CCF">
                  <w:rPr>
                    <w:b w:val="0"/>
                    <w:sz w:val="22"/>
                    <w:szCs w:val="22"/>
                  </w:rPr>
                  <w:t>1987</w:t>
                </w:r>
              </w:sdtContent>
            </w:sdt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</w:p>
          <w:p w:rsidR="000F2CCF" w:rsidRPr="000F2CCF" w:rsidRDefault="000F2CCF" w:rsidP="00340EFF">
            <w:pPr>
              <w:pStyle w:val="Category"/>
              <w:rPr>
                <w:sz w:val="22"/>
                <w:szCs w:val="22"/>
              </w:rPr>
            </w:pPr>
            <w:r w:rsidRPr="000F2CCF">
              <w:rPr>
                <w:sz w:val="22"/>
                <w:szCs w:val="22"/>
              </w:rPr>
              <w:t>University of Wisconsin-Eau Claire, Eau Claire, WI</w:t>
            </w:r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0F2CCF">
              <w:rPr>
                <w:b w:val="0"/>
                <w:sz w:val="22"/>
                <w:szCs w:val="22"/>
              </w:rPr>
              <w:t>M.A. in English</w:t>
            </w:r>
            <w:r w:rsidRPr="000F2CCF">
              <w:rPr>
                <w:b w:val="0"/>
                <w:sz w:val="22"/>
                <w:szCs w:val="22"/>
              </w:rPr>
              <w:tab/>
            </w:r>
            <w:sdt>
              <w:sdtPr>
                <w:rPr>
                  <w:b w:val="0"/>
                  <w:sz w:val="22"/>
                  <w:szCs w:val="22"/>
                </w:rPr>
                <w:id w:val="275215213"/>
                <w:placeholder>
                  <w:docPart w:val="C4CE11AD6C9D48F2A4EE46054C5B94AA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Pr="000F2CCF">
                  <w:rPr>
                    <w:b w:val="0"/>
                    <w:sz w:val="22"/>
                    <w:szCs w:val="22"/>
                  </w:rPr>
                  <w:t>1980</w:t>
                </w:r>
              </w:sdtContent>
            </w:sdt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</w:p>
          <w:p w:rsidR="000F2CCF" w:rsidRPr="000F2CCF" w:rsidRDefault="000F2CCF" w:rsidP="00340EFF">
            <w:pPr>
              <w:pStyle w:val="Category"/>
              <w:rPr>
                <w:sz w:val="22"/>
                <w:szCs w:val="22"/>
              </w:rPr>
            </w:pPr>
            <w:r w:rsidRPr="000F2CCF">
              <w:rPr>
                <w:sz w:val="22"/>
                <w:szCs w:val="22"/>
              </w:rPr>
              <w:t>Kalamazoo College, Kalamazoo, MI</w:t>
            </w:r>
            <w:r w:rsidRPr="000F2CCF">
              <w:rPr>
                <w:sz w:val="22"/>
                <w:szCs w:val="22"/>
              </w:rPr>
              <w:tab/>
            </w:r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0F2CCF">
              <w:rPr>
                <w:b w:val="0"/>
                <w:sz w:val="22"/>
                <w:szCs w:val="22"/>
              </w:rPr>
              <w:t xml:space="preserve">B. A. in English </w:t>
            </w:r>
            <w:r w:rsidRPr="000F2CCF">
              <w:rPr>
                <w:b w:val="0"/>
                <w:sz w:val="22"/>
                <w:szCs w:val="22"/>
              </w:rPr>
              <w:tab/>
            </w:r>
            <w:sdt>
              <w:sdtPr>
                <w:rPr>
                  <w:b w:val="0"/>
                  <w:sz w:val="22"/>
                  <w:szCs w:val="22"/>
                </w:rPr>
                <w:id w:val="275215217"/>
                <w:placeholder>
                  <w:docPart w:val="A721D63DAFEE4CA2AB481432EE15A090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Pr="000F2CCF">
                  <w:rPr>
                    <w:b w:val="0"/>
                    <w:sz w:val="22"/>
                    <w:szCs w:val="22"/>
                  </w:rPr>
                  <w:t>1976</w:t>
                </w:r>
              </w:sdtContent>
            </w:sdt>
          </w:p>
          <w:p w:rsidR="000F2CCF" w:rsidRPr="000F2CCF" w:rsidRDefault="000F2CCF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0F2CCF">
              <w:rPr>
                <w:b w:val="0"/>
                <w:sz w:val="22"/>
                <w:szCs w:val="22"/>
              </w:rPr>
              <w:t>Minor: French</w:t>
            </w:r>
          </w:p>
          <w:p w:rsidR="005202BB" w:rsidRDefault="002E1319" w:rsidP="00340EFF">
            <w:pPr>
              <w:pStyle w:val="Section"/>
            </w:pPr>
            <w:r>
              <w:t xml:space="preserve">continuing </w:t>
            </w:r>
            <w:r w:rsidR="00E51E14">
              <w:t>e</w:t>
            </w:r>
            <w:r>
              <w:t>ducation</w:t>
            </w:r>
          </w:p>
          <w:p w:rsidR="002E1319" w:rsidRPr="002E1319" w:rsidRDefault="002E1319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2E1319">
              <w:rPr>
                <w:b w:val="0"/>
                <w:sz w:val="22"/>
                <w:szCs w:val="22"/>
              </w:rPr>
              <w:t>Interim Ministry Training, Interim Ministry Network</w:t>
            </w:r>
            <w:r w:rsidRPr="002E1319">
              <w:rPr>
                <w:b w:val="0"/>
                <w:sz w:val="22"/>
                <w:szCs w:val="22"/>
              </w:rPr>
              <w:tab/>
            </w:r>
            <w:sdt>
              <w:sdtPr>
                <w:rPr>
                  <w:b w:val="0"/>
                  <w:sz w:val="22"/>
                  <w:szCs w:val="22"/>
                </w:rPr>
                <w:id w:val="275215226"/>
                <w:placeholder>
                  <w:docPart w:val="B8B387E55AE14BAAA62AC20AF20DD613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Pr="002E1319">
                  <w:rPr>
                    <w:b w:val="0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rPr>
                  <w:b w:val="0"/>
                  <w:sz w:val="22"/>
                  <w:szCs w:val="22"/>
                </w:rPr>
                <w:id w:val="275215228"/>
                <w:placeholder>
                  <w:docPart w:val="CFA84BA627034FC897404F27BC2EC380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Pr="002E1319">
                  <w:rPr>
                    <w:b w:val="0"/>
                    <w:sz w:val="22"/>
                    <w:szCs w:val="22"/>
                  </w:rPr>
                  <w:t>2010</w:t>
                </w:r>
              </w:sdtContent>
            </w:sdt>
          </w:p>
          <w:p w:rsidR="002E1319" w:rsidRPr="002E1319" w:rsidRDefault="002E1319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2E1319">
              <w:rPr>
                <w:b w:val="0"/>
                <w:sz w:val="22"/>
                <w:szCs w:val="22"/>
              </w:rPr>
              <w:t>Appreciative Inquiry, Clergy Leadership Institute</w:t>
            </w:r>
            <w:r w:rsidRPr="002E1319">
              <w:rPr>
                <w:b w:val="0"/>
                <w:sz w:val="22"/>
                <w:szCs w:val="22"/>
              </w:rPr>
              <w:tab/>
              <w:t xml:space="preserve"> </w:t>
            </w:r>
            <w:sdt>
              <w:sdtPr>
                <w:rPr>
                  <w:b w:val="0"/>
                  <w:sz w:val="22"/>
                  <w:szCs w:val="22"/>
                </w:rPr>
                <w:id w:val="275215232"/>
                <w:placeholder>
                  <w:docPart w:val="2A77075DB8CD4C6095F9F25433468B42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Pr="002E1319">
                  <w:rPr>
                    <w:b w:val="0"/>
                    <w:sz w:val="22"/>
                    <w:szCs w:val="22"/>
                  </w:rPr>
                  <w:t>2008</w:t>
                </w:r>
              </w:sdtContent>
            </w:sdt>
          </w:p>
          <w:p w:rsidR="005202BB" w:rsidRPr="002E1319" w:rsidRDefault="002E1319" w:rsidP="00340EFF">
            <w:pPr>
              <w:pStyle w:val="Category"/>
              <w:rPr>
                <w:b w:val="0"/>
                <w:sz w:val="22"/>
                <w:szCs w:val="22"/>
              </w:rPr>
            </w:pPr>
            <w:r w:rsidRPr="002E1319">
              <w:rPr>
                <w:b w:val="0"/>
                <w:sz w:val="22"/>
                <w:szCs w:val="22"/>
              </w:rPr>
              <w:t>The Role of the Judicatory in Church Conflict, Alban Institute</w:t>
            </w:r>
            <w:r w:rsidRPr="002E1319">
              <w:rPr>
                <w:b w:val="0"/>
                <w:sz w:val="22"/>
                <w:szCs w:val="22"/>
              </w:rPr>
              <w:tab/>
              <w:t xml:space="preserve"> </w:t>
            </w:r>
            <w:sdt>
              <w:sdtPr>
                <w:rPr>
                  <w:b w:val="0"/>
                  <w:sz w:val="22"/>
                  <w:szCs w:val="22"/>
                </w:rPr>
                <w:id w:val="275215240"/>
                <w:placeholder>
                  <w:docPart w:val="F4666903680B43B597E9AC272060EC08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Pr="002E1319">
                  <w:rPr>
                    <w:b w:val="0"/>
                    <w:sz w:val="22"/>
                    <w:szCs w:val="22"/>
                  </w:rPr>
                  <w:t>2008</w:t>
                </w:r>
              </w:sdtContent>
            </w:sdt>
          </w:p>
          <w:p w:rsidR="005202BB" w:rsidRDefault="00E51E14" w:rsidP="00340EFF">
            <w:pPr>
              <w:pStyle w:val="Section"/>
            </w:pPr>
            <w:r>
              <w:t>skills</w:t>
            </w:r>
          </w:p>
          <w:p w:rsidR="005202BB" w:rsidRDefault="002E1319" w:rsidP="00340EF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Public Speaking: I am a dynamic and engaging preacher and teacher, whether addressing a congregation of five or five hundred. </w:t>
            </w:r>
          </w:p>
          <w:p w:rsidR="002E1319" w:rsidRDefault="002E1319" w:rsidP="00340EF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Teaching: I have taught in university classrooms and church parlors. Whether the subject was grammar and composition, Bible study, leadership, self-discovery, confirmation, or any of a myriad of subjects, I have engaged and been engaged by a variety of students and made a difference in their lives.</w:t>
            </w:r>
          </w:p>
          <w:p w:rsidR="002E1319" w:rsidRDefault="002E1319" w:rsidP="00340EF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Organizational Dynamics: Having worked with over sixty congregations in twenty-five years of ministry, I understand the structure, tensions, conflicts, and relationships in organizations.</w:t>
            </w:r>
          </w:p>
          <w:p w:rsidR="00EB1928" w:rsidRDefault="002E1319" w:rsidP="00340EFF">
            <w:pPr>
              <w:pStyle w:val="Section"/>
            </w:pPr>
            <w:r>
              <w:t>experience</w:t>
            </w:r>
          </w:p>
          <w:p w:rsidR="00EB1928" w:rsidRDefault="00EB1928" w:rsidP="00340EFF">
            <w:pPr>
              <w:pStyle w:val="Category"/>
            </w:pPr>
            <w:r w:rsidRPr="00EB1928">
              <w:t>Wisconsin Conference United Ch</w:t>
            </w:r>
            <w:r>
              <w:t>urch of Christ, De Forest, WI</w:t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  <w:r w:rsidRPr="00EB1928">
              <w:t>Association Minister</w:t>
            </w:r>
            <w:r w:rsidRPr="00EB1928">
              <w:tab/>
            </w:r>
            <w:sdt>
              <w:sdtPr>
                <w:id w:val="275215262"/>
                <w:placeholder>
                  <w:docPart w:val="25371075C3C2424CBABBF33DAEA5512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Pr="00EB1928">
                  <w:t>2002 - 2011</w:t>
                </w:r>
              </w:sdtContent>
            </w:sdt>
          </w:p>
          <w:p w:rsidR="00EB1928" w:rsidRDefault="00EB1928" w:rsidP="00340EFF">
            <w:pPr>
              <w:pStyle w:val="Category"/>
              <w:rPr>
                <w:b w:val="0"/>
              </w:rPr>
            </w:pPr>
            <w:r w:rsidRPr="00EB1928">
              <w:rPr>
                <w:b w:val="0"/>
              </w:rPr>
              <w:t xml:space="preserve">Had pastoral oversight over 65 congregations and 100 pastors in Northwest Wisconsin; served as coach and mentor to clergy; staffed the Division on Church and Ministry which, among other things, developed and authorized new church leaders via </w:t>
            </w:r>
            <w:r w:rsidRPr="00EB1928">
              <w:rPr>
                <w:b w:val="0"/>
              </w:rPr>
              <w:lastRenderedPageBreak/>
              <w:t>the ordination process; worked with congregations and their leadership in many capacities, including Search and Call, conflict management, leadership development; staffed several program and administrative committees; planned and led programs at local churches and for the Association; preached in congregations of all sizes; led study groups; and drove about 30,000 miles a year to get to all these places.</w:t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</w:p>
          <w:p w:rsidR="00EB1928" w:rsidRPr="00EB1928" w:rsidRDefault="00EB1928" w:rsidP="00340EFF">
            <w:pPr>
              <w:pStyle w:val="Category"/>
            </w:pPr>
            <w:r w:rsidRPr="00EB1928">
              <w:t>First Congregational United Church of Christ, Rock Springs, WY</w:t>
            </w:r>
          </w:p>
          <w:p w:rsidR="00EB1928" w:rsidRPr="00EB1928" w:rsidRDefault="00EB1928" w:rsidP="00340EFF">
            <w:pPr>
              <w:pStyle w:val="Category"/>
            </w:pPr>
            <w:r w:rsidRPr="00EB1928">
              <w:t>Pastor</w:t>
            </w:r>
            <w:r w:rsidRPr="00EB1928">
              <w:tab/>
            </w:r>
            <w:sdt>
              <w:sdtPr>
                <w:id w:val="275215266"/>
                <w:placeholder>
                  <w:docPart w:val="DC0BE48E5B0849838275EA09730352F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EB1928">
                  <w:t>1995 - 2002</w:t>
                </w:r>
              </w:sdtContent>
            </w:sdt>
          </w:p>
          <w:p w:rsidR="00EB1928" w:rsidRDefault="00EB1928" w:rsidP="00340EFF">
            <w:pPr>
              <w:pStyle w:val="Category"/>
              <w:rPr>
                <w:b w:val="0"/>
              </w:rPr>
            </w:pPr>
            <w:r w:rsidRPr="00EB1928">
              <w:rPr>
                <w:b w:val="0"/>
              </w:rPr>
              <w:t>Prepared, led and preached at Sunday worship services; taught confirmation class; worked with church leadership to develop programming; provided pastoral care and counseling; taught adult Bible Study and book discussion groups; worked ecumenically with other churches and community organizations on social needs; served as staff resource to all church boards and committees; helped the church raise sufficient capital funds to complete a major remodel; and sang in the choir.</w:t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</w:p>
          <w:p w:rsidR="00EB1928" w:rsidRPr="00EB1928" w:rsidRDefault="00EB1928" w:rsidP="00340EFF">
            <w:pPr>
              <w:pStyle w:val="Category"/>
            </w:pPr>
            <w:r w:rsidRPr="00EB1928">
              <w:t>First Congregational United Church of Christ, Janesville, WI</w:t>
            </w:r>
          </w:p>
          <w:p w:rsidR="00EB1928" w:rsidRPr="00EB1928" w:rsidRDefault="00EB1928" w:rsidP="00340EFF">
            <w:pPr>
              <w:pStyle w:val="Category"/>
            </w:pPr>
            <w:r w:rsidRPr="00EB1928">
              <w:t>Associate Pastor</w:t>
            </w:r>
            <w:r w:rsidRPr="00EB1928">
              <w:tab/>
            </w:r>
            <w:sdt>
              <w:sdtPr>
                <w:id w:val="275215269"/>
                <w:placeholder>
                  <w:docPart w:val="F2410E96A6354901BF33CFFCA0000B54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Pr="00EB1928">
                  <w:t>1987 - 1995</w:t>
                </w:r>
              </w:sdtContent>
            </w:sdt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  <w:r w:rsidRPr="00EB1928">
              <w:rPr>
                <w:b w:val="0"/>
              </w:rPr>
              <w:t xml:space="preserve">About half my portfolio was Christian Education and youth ministry.  I oversaw the nursery-through-adult education program; planned and taught Faith Formation (Confirmation); planned and led summer youth mission trips to Virginia, Maine, England, Jamaica, and Illinois; worked as adult leader to the youth ministry team of the Wisconsin Conference, planning several youth retreats a year; preached monthly and when senior minister was on vacation; worked on behalf of the church with the Ecumenical Peace Network as an advocate for peace and justice; chaired the Janesville </w:t>
            </w:r>
            <w:proofErr w:type="spellStart"/>
            <w:r w:rsidRPr="00EB1928">
              <w:rPr>
                <w:b w:val="0"/>
              </w:rPr>
              <w:t>Ministerium</w:t>
            </w:r>
            <w:proofErr w:type="spellEnd"/>
            <w:r w:rsidRPr="00EB1928">
              <w:rPr>
                <w:b w:val="0"/>
              </w:rPr>
              <w:t>; helped to plan and lead a county-wide interfaith service for racial harmony.</w:t>
            </w:r>
          </w:p>
          <w:p w:rsidR="00EB1928" w:rsidRDefault="00EB1928" w:rsidP="00340EFF">
            <w:pPr>
              <w:pStyle w:val="Category"/>
              <w:rPr>
                <w:b w:val="0"/>
              </w:rPr>
            </w:pPr>
          </w:p>
          <w:p w:rsidR="00EB1928" w:rsidRPr="00EB1928" w:rsidRDefault="00EB1928" w:rsidP="00340EFF">
            <w:pPr>
              <w:pStyle w:val="Category"/>
            </w:pPr>
            <w:r w:rsidRPr="00EB1928">
              <w:t>CREDENTIALS</w:t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  <w:r w:rsidRPr="00EB1928">
              <w:rPr>
                <w:b w:val="0"/>
              </w:rPr>
              <w:t>International Coach Federation, ACC 2012</w:t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  <w:r w:rsidRPr="00EB1928">
              <w:rPr>
                <w:b w:val="0"/>
              </w:rPr>
              <w:t>Coaches Training Institute, CPCC 2011</w:t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  <w:r w:rsidRPr="00EB1928">
              <w:rPr>
                <w:b w:val="0"/>
              </w:rPr>
              <w:t>United Church of Christ, Ordained Minister, 1987</w:t>
            </w:r>
            <w:r w:rsidRPr="00EB1928">
              <w:rPr>
                <w:b w:val="0"/>
              </w:rPr>
              <w:tab/>
            </w:r>
            <w:r w:rsidRPr="00EB1928">
              <w:rPr>
                <w:b w:val="0"/>
              </w:rPr>
              <w:tab/>
            </w:r>
            <w:r w:rsidRPr="00EB1928">
              <w:rPr>
                <w:b w:val="0"/>
              </w:rPr>
              <w:tab/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</w:p>
          <w:p w:rsidR="00EB1928" w:rsidRPr="00EB1928" w:rsidRDefault="00EB1928" w:rsidP="00340EFF">
            <w:pPr>
              <w:pStyle w:val="Category"/>
            </w:pPr>
            <w:r w:rsidRPr="00EB1928">
              <w:t>LANGUAGES</w:t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  <w:r w:rsidRPr="00EB1928">
              <w:t>English</w:t>
            </w:r>
            <w:r w:rsidRPr="00EB1928">
              <w:rPr>
                <w:b w:val="0"/>
              </w:rPr>
              <w:t xml:space="preserve"> – native language</w:t>
            </w:r>
          </w:p>
          <w:p w:rsidR="00EB1928" w:rsidRPr="00EB1928" w:rsidRDefault="00EB1928" w:rsidP="00340EFF">
            <w:pPr>
              <w:pStyle w:val="Category"/>
              <w:rPr>
                <w:b w:val="0"/>
              </w:rPr>
            </w:pPr>
            <w:r w:rsidRPr="00EB1928">
              <w:t>Spanish</w:t>
            </w:r>
            <w:r w:rsidRPr="00EB1928">
              <w:rPr>
                <w:b w:val="0"/>
              </w:rPr>
              <w:t xml:space="preserve"> –Though I am not as fluent as I once was, I can read it and negotiate quite effectively with taxi drivers!  With more use, I can speak it well, if slowly.  I’d be happy to add the coaching lexicon to my Spanish vocabulary.  </w:t>
            </w:r>
          </w:p>
          <w:p w:rsidR="002E1319" w:rsidRDefault="00EB1928" w:rsidP="00D836C9">
            <w:pPr>
              <w:pStyle w:val="Category"/>
            </w:pPr>
            <w:r w:rsidRPr="00EB1928">
              <w:t>French</w:t>
            </w:r>
            <w:r w:rsidRPr="00EB1928">
              <w:rPr>
                <w:b w:val="0"/>
              </w:rPr>
              <w:t xml:space="preserve"> – I can speak enough to get directions, order dinner, and have a simple conversation with someone on a train.  </w:t>
            </w:r>
          </w:p>
        </w:tc>
      </w:tr>
    </w:tbl>
    <w:p w:rsidR="005202BB" w:rsidRDefault="005202BB" w:rsidP="00D836C9"/>
    <w:sectPr w:rsidR="005202BB" w:rsidSect="00A77467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791" w:rsidRDefault="00D94791">
      <w:pPr>
        <w:spacing w:after="0" w:line="240" w:lineRule="auto"/>
      </w:pPr>
      <w:r>
        <w:separator/>
      </w:r>
    </w:p>
  </w:endnote>
  <w:endnote w:type="continuationSeparator" w:id="0">
    <w:p w:rsidR="00D94791" w:rsidRDefault="00D9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2BB" w:rsidRDefault="005202BB"/>
  <w:p w:rsidR="005202BB" w:rsidRDefault="00E51E14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5202BB" w:rsidRDefault="005202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2BB" w:rsidRDefault="005202BB"/>
  <w:p w:rsidR="005202BB" w:rsidRDefault="00E51E14">
    <w:pPr>
      <w:pStyle w:val="FooterOdd"/>
    </w:pPr>
    <w:r>
      <w:t xml:space="preserve">Page </w:t>
    </w:r>
    <w:fldSimple w:instr=" PAGE   \* MERGEFORMAT ">
      <w:r w:rsidR="00B166B6" w:rsidRPr="00B166B6">
        <w:rPr>
          <w:noProof/>
          <w:sz w:val="24"/>
          <w:szCs w:val="24"/>
        </w:rPr>
        <w:t>2</w:t>
      </w:r>
    </w:fldSimple>
  </w:p>
  <w:p w:rsidR="005202BB" w:rsidRDefault="005202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791" w:rsidRDefault="00D94791">
      <w:pPr>
        <w:spacing w:after="0" w:line="240" w:lineRule="auto"/>
      </w:pPr>
      <w:r>
        <w:separator/>
      </w:r>
    </w:p>
  </w:footnote>
  <w:footnote w:type="continuationSeparator" w:id="0">
    <w:p w:rsidR="00D94791" w:rsidRDefault="00D9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4053BF5847F34A9BBE7B015054EACF5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5202BB" w:rsidRDefault="00D836C9">
        <w:pPr>
          <w:pStyle w:val="HeaderEven"/>
        </w:pPr>
        <w:proofErr w:type="spellStart"/>
        <w:r>
          <w:t>Jeanny</w:t>
        </w:r>
        <w:proofErr w:type="spellEnd"/>
        <w:r>
          <w:t xml:space="preserve"> V. House</w:t>
        </w:r>
      </w:p>
    </w:sdtContent>
  </w:sdt>
  <w:p w:rsidR="005202BB" w:rsidRDefault="005202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hor"/>
      <w:id w:val="5384246"/>
      <w:placeholder>
        <w:docPart w:val="39BE10ACFFE641CAABF83A0CF22DB5D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5202BB" w:rsidRDefault="00D836C9">
        <w:pPr>
          <w:pStyle w:val="HeaderOdd"/>
        </w:pPr>
        <w:proofErr w:type="spellStart"/>
        <w:r>
          <w:t>Jeanny</w:t>
        </w:r>
        <w:proofErr w:type="spellEnd"/>
        <w:r>
          <w:t xml:space="preserve"> V. House</w:t>
        </w:r>
      </w:p>
    </w:sdtContent>
  </w:sdt>
  <w:p w:rsidR="005202BB" w:rsidRDefault="005202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5F906E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72013F"/>
    <w:rsid w:val="000F2CCF"/>
    <w:rsid w:val="001562C2"/>
    <w:rsid w:val="00257DB1"/>
    <w:rsid w:val="002E1319"/>
    <w:rsid w:val="00340EFF"/>
    <w:rsid w:val="00354209"/>
    <w:rsid w:val="0044579A"/>
    <w:rsid w:val="004616B6"/>
    <w:rsid w:val="004C10BA"/>
    <w:rsid w:val="005202BB"/>
    <w:rsid w:val="005B6425"/>
    <w:rsid w:val="006350C1"/>
    <w:rsid w:val="0072013F"/>
    <w:rsid w:val="00907EF0"/>
    <w:rsid w:val="009249BF"/>
    <w:rsid w:val="00A77467"/>
    <w:rsid w:val="00B14838"/>
    <w:rsid w:val="00B166B6"/>
    <w:rsid w:val="00D836C9"/>
    <w:rsid w:val="00D94791"/>
    <w:rsid w:val="00E51E14"/>
    <w:rsid w:val="00EB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8C81A3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324C3A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8C81A3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5F906E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324C3A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6E6387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8C81A3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8C81A3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5F906E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324C3A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73A382" w:themeColor="accent1" w:themeTint="99"/>
        <w:bottom w:val="single" w:sz="24" w:space="10" w:color="73A38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8C81A3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8C81A3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8C81A3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324C3A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8C81A3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5F906E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324C3A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6E6387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FDE6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5F906E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5F906E" w:themeColor="accent2"/>
        <w:left w:val="double" w:sz="12" w:space="10" w:color="5F906E" w:themeColor="accent2"/>
        <w:bottom w:val="double" w:sz="12" w:space="10" w:color="5F906E" w:themeColor="accent2"/>
        <w:right w:val="double" w:sz="12" w:space="10" w:color="5F906E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5F906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5F906E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324C3A" w:themeColor="accent1"/>
      <w:spacing w:val="10"/>
      <w:w w:val="100"/>
      <w:position w:val="0"/>
      <w:sz w:val="20"/>
      <w:szCs w:val="18"/>
      <w:u w:val="single" w:color="324C3A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324C3A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5F906E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8C81A3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5F906E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5F906E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5F906E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8C81A3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8C81A3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8C81A3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8C81A3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324C3A" w:themeColor="accent1"/>
      </w:pBdr>
    </w:pPr>
    <w:rPr>
      <w:color w:val="8C81A3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324C3A" w:themeColor="accent1"/>
      </w:pBdr>
      <w:jc w:val="right"/>
    </w:pPr>
    <w:rPr>
      <w:color w:val="8C81A3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324C3A" w:themeColor="accent1"/>
      </w:pBdr>
    </w:pPr>
    <w:rPr>
      <w:b/>
      <w:color w:val="8C81A3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324C3A" w:themeColor="accent1"/>
      </w:pBdr>
      <w:jc w:val="right"/>
    </w:pPr>
    <w:rPr>
      <w:b/>
      <w:color w:val="8C81A3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8C81A3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8C81A3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8C81A3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dian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BA68D0-46F8-4736-91A5-D38B177323E0}" type="doc">
      <dgm:prSet loTypeId="urn:microsoft.com/office/officeart/2005/8/layout/venn2" loCatId="relationship" qsTypeId="urn:microsoft.com/office/officeart/2005/8/quickstyle/3d4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CB9CC15E-47EC-4A45-ADF8-E1E2D8C3E166}">
      <dgm:prSet phldrT="[Text]"/>
      <dgm:spPr/>
      <dgm:t>
        <a:bodyPr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The Divine</a:t>
          </a:r>
        </a:p>
      </dgm:t>
    </dgm:pt>
    <dgm:pt modelId="{8B88B5A7-DB65-4CF5-93AC-CFFEE654BAC7}" type="parTrans" cxnId="{BA97AD68-2130-4F74-8CE1-1F2DDE9E337D}">
      <dgm:prSet/>
      <dgm:spPr/>
      <dgm:t>
        <a:bodyPr/>
        <a:lstStyle/>
        <a:p>
          <a:endParaRPr lang="en-US"/>
        </a:p>
      </dgm:t>
    </dgm:pt>
    <dgm:pt modelId="{B5F5F629-550A-4596-9BCA-329926695C08}" type="sibTrans" cxnId="{BA97AD68-2130-4F74-8CE1-1F2DDE9E337D}">
      <dgm:prSet/>
      <dgm:spPr/>
      <dgm:t>
        <a:bodyPr/>
        <a:lstStyle/>
        <a:p>
          <a:endParaRPr lang="en-US"/>
        </a:p>
      </dgm:t>
    </dgm:pt>
    <dgm:pt modelId="{188F955C-2BC7-4A6C-A391-DF54E8558CAA}">
      <dgm:prSet phldrT="[Text]"/>
      <dgm:spPr/>
      <dgm:t>
        <a:bodyPr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Others</a:t>
          </a:r>
        </a:p>
      </dgm:t>
    </dgm:pt>
    <dgm:pt modelId="{F6034A3A-EB46-4E9D-BE7B-F8996D22C177}" type="parTrans" cxnId="{3CA94FCA-37BC-431C-9942-F8ABC07FB700}">
      <dgm:prSet/>
      <dgm:spPr/>
      <dgm:t>
        <a:bodyPr/>
        <a:lstStyle/>
        <a:p>
          <a:endParaRPr lang="en-US"/>
        </a:p>
      </dgm:t>
    </dgm:pt>
    <dgm:pt modelId="{1C654B3E-9856-4350-85A8-A470968EBCC8}" type="sibTrans" cxnId="{3CA94FCA-37BC-431C-9942-F8ABC07FB700}">
      <dgm:prSet/>
      <dgm:spPr/>
      <dgm:t>
        <a:bodyPr/>
        <a:lstStyle/>
        <a:p>
          <a:endParaRPr lang="en-US"/>
        </a:p>
      </dgm:t>
    </dgm:pt>
    <dgm:pt modelId="{107192C6-7A15-46EF-906D-957FD5E9E193}">
      <dgm:prSet phldrT="[Text]"/>
      <dgm:spPr/>
      <dgm:t>
        <a:bodyPr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Life Purpose</a:t>
          </a:r>
        </a:p>
      </dgm:t>
    </dgm:pt>
    <dgm:pt modelId="{FACAA699-DAFB-435B-9E9D-7FEB302136B3}" type="parTrans" cxnId="{E7D95826-9AF8-401A-AB57-2BC586BC019B}">
      <dgm:prSet/>
      <dgm:spPr/>
      <dgm:t>
        <a:bodyPr/>
        <a:lstStyle/>
        <a:p>
          <a:endParaRPr lang="en-US"/>
        </a:p>
      </dgm:t>
    </dgm:pt>
    <dgm:pt modelId="{CBA44D9D-704B-459F-BFAB-2530ADB22D81}" type="sibTrans" cxnId="{E7D95826-9AF8-401A-AB57-2BC586BC019B}">
      <dgm:prSet/>
      <dgm:spPr/>
      <dgm:t>
        <a:bodyPr/>
        <a:lstStyle/>
        <a:p>
          <a:endParaRPr lang="en-US"/>
        </a:p>
      </dgm:t>
    </dgm:pt>
    <dgm:pt modelId="{0A79B2C9-A0C7-419F-A573-232977A91E92}">
      <dgm:prSet phldrT="[Text]"/>
      <dgm:spPr/>
      <dgm:t>
        <a:bodyPr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Self</a:t>
          </a:r>
        </a:p>
      </dgm:t>
    </dgm:pt>
    <dgm:pt modelId="{22B73B7E-AD12-47B1-BFB5-0C6891CFAA4C}" type="parTrans" cxnId="{49ADFDCA-095D-42E4-A71C-CB7CC6A3C4CA}">
      <dgm:prSet/>
      <dgm:spPr/>
      <dgm:t>
        <a:bodyPr/>
        <a:lstStyle/>
        <a:p>
          <a:endParaRPr lang="en-US"/>
        </a:p>
      </dgm:t>
    </dgm:pt>
    <dgm:pt modelId="{CB84865F-0FB1-440A-B608-BB8384B3485D}" type="sibTrans" cxnId="{49ADFDCA-095D-42E4-A71C-CB7CC6A3C4CA}">
      <dgm:prSet/>
      <dgm:spPr/>
      <dgm:t>
        <a:bodyPr/>
        <a:lstStyle/>
        <a:p>
          <a:endParaRPr lang="en-US"/>
        </a:p>
      </dgm:t>
    </dgm:pt>
    <dgm:pt modelId="{D3D9EE99-05B4-4B31-80B4-B7A9B3E9E35D}">
      <dgm:prSet/>
      <dgm:spPr/>
      <dgm:t>
        <a:bodyPr/>
        <a:lstStyle/>
        <a:p>
          <a:r>
            <a:rPr lang="en-US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The World</a:t>
          </a:r>
        </a:p>
      </dgm:t>
    </dgm:pt>
    <dgm:pt modelId="{B613B767-CBDA-4E5C-9AAF-B7B0E9007184}" type="parTrans" cxnId="{A6154F8F-8FFF-4A58-A236-9EC83A53305E}">
      <dgm:prSet/>
      <dgm:spPr/>
      <dgm:t>
        <a:bodyPr/>
        <a:lstStyle/>
        <a:p>
          <a:endParaRPr lang="en-US"/>
        </a:p>
      </dgm:t>
    </dgm:pt>
    <dgm:pt modelId="{9FC3F131-9E08-42C9-B252-9F0E91B5702B}" type="sibTrans" cxnId="{A6154F8F-8FFF-4A58-A236-9EC83A53305E}">
      <dgm:prSet/>
      <dgm:spPr/>
      <dgm:t>
        <a:bodyPr/>
        <a:lstStyle/>
        <a:p>
          <a:endParaRPr lang="en-US"/>
        </a:p>
      </dgm:t>
    </dgm:pt>
    <dgm:pt modelId="{1287F3FC-78EC-4BBF-B8D9-A1A388967034}" type="pres">
      <dgm:prSet presAssocID="{2BBA68D0-46F8-4736-91A5-D38B177323E0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67B4BA4-D969-4DD2-934B-AA4349034A97}" type="pres">
      <dgm:prSet presAssocID="{2BBA68D0-46F8-4736-91A5-D38B177323E0}" presName="comp1" presStyleCnt="0"/>
      <dgm:spPr/>
    </dgm:pt>
    <dgm:pt modelId="{0D9130E7-F1DC-44D1-B80C-2250D7E23C10}" type="pres">
      <dgm:prSet presAssocID="{2BBA68D0-46F8-4736-91A5-D38B177323E0}" presName="circle1" presStyleLbl="node1" presStyleIdx="0" presStyleCnt="5" custLinFactNeighborX="-698" custLinFactNeighborY="-41028"/>
      <dgm:spPr/>
      <dgm:t>
        <a:bodyPr/>
        <a:lstStyle/>
        <a:p>
          <a:endParaRPr lang="en-US"/>
        </a:p>
      </dgm:t>
    </dgm:pt>
    <dgm:pt modelId="{4532C334-2342-4711-8DA3-68CAD9CA1858}" type="pres">
      <dgm:prSet presAssocID="{2BBA68D0-46F8-4736-91A5-D38B177323E0}" presName="c1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C74237-82B4-4883-AB4A-9DC23F829D93}" type="pres">
      <dgm:prSet presAssocID="{2BBA68D0-46F8-4736-91A5-D38B177323E0}" presName="comp2" presStyleCnt="0"/>
      <dgm:spPr/>
    </dgm:pt>
    <dgm:pt modelId="{82D77DDE-1787-4A01-BAED-830856FC783F}" type="pres">
      <dgm:prSet presAssocID="{2BBA68D0-46F8-4736-91A5-D38B177323E0}" presName="circle2" presStyleLbl="node1" presStyleIdx="1" presStyleCnt="5"/>
      <dgm:spPr/>
      <dgm:t>
        <a:bodyPr/>
        <a:lstStyle/>
        <a:p>
          <a:endParaRPr lang="en-US"/>
        </a:p>
      </dgm:t>
    </dgm:pt>
    <dgm:pt modelId="{BDF45F47-5A29-4633-80E9-AF3A940832E4}" type="pres">
      <dgm:prSet presAssocID="{2BBA68D0-46F8-4736-91A5-D38B177323E0}" presName="c2text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F77332-62EC-4260-9A9C-46D5859E3C82}" type="pres">
      <dgm:prSet presAssocID="{2BBA68D0-46F8-4736-91A5-D38B177323E0}" presName="comp3" presStyleCnt="0"/>
      <dgm:spPr/>
    </dgm:pt>
    <dgm:pt modelId="{6D5774E1-3115-48A2-A61D-87893BAE6C47}" type="pres">
      <dgm:prSet presAssocID="{2BBA68D0-46F8-4736-91A5-D38B177323E0}" presName="circle3" presStyleLbl="node1" presStyleIdx="2" presStyleCnt="5"/>
      <dgm:spPr/>
      <dgm:t>
        <a:bodyPr/>
        <a:lstStyle/>
        <a:p>
          <a:endParaRPr lang="en-US"/>
        </a:p>
      </dgm:t>
    </dgm:pt>
    <dgm:pt modelId="{923F30BF-261D-477C-AF92-2148C25080E6}" type="pres">
      <dgm:prSet presAssocID="{2BBA68D0-46F8-4736-91A5-D38B177323E0}" presName="c3text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4B589B-F30C-45FD-89DD-B0B8CBD4CED3}" type="pres">
      <dgm:prSet presAssocID="{2BBA68D0-46F8-4736-91A5-D38B177323E0}" presName="comp4" presStyleCnt="0"/>
      <dgm:spPr/>
    </dgm:pt>
    <dgm:pt modelId="{B13F3616-5B36-42C0-A607-611B61E04B2D}" type="pres">
      <dgm:prSet presAssocID="{2BBA68D0-46F8-4736-91A5-D38B177323E0}" presName="circle4" presStyleLbl="node1" presStyleIdx="3" presStyleCnt="5"/>
      <dgm:spPr/>
      <dgm:t>
        <a:bodyPr/>
        <a:lstStyle/>
        <a:p>
          <a:endParaRPr lang="en-US"/>
        </a:p>
      </dgm:t>
    </dgm:pt>
    <dgm:pt modelId="{AAC542F1-A4DB-4155-9E07-1B810E9260BC}" type="pres">
      <dgm:prSet presAssocID="{2BBA68D0-46F8-4736-91A5-D38B177323E0}" presName="c4text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E06C63-9373-46F7-AF30-A99A7E5FB2C7}" type="pres">
      <dgm:prSet presAssocID="{2BBA68D0-46F8-4736-91A5-D38B177323E0}" presName="comp5" presStyleCnt="0"/>
      <dgm:spPr/>
    </dgm:pt>
    <dgm:pt modelId="{7072CDA3-A8FE-4E0E-B19E-66750355BC0C}" type="pres">
      <dgm:prSet presAssocID="{2BBA68D0-46F8-4736-91A5-D38B177323E0}" presName="circle5" presStyleLbl="node1" presStyleIdx="4" presStyleCnt="5"/>
      <dgm:spPr/>
      <dgm:t>
        <a:bodyPr/>
        <a:lstStyle/>
        <a:p>
          <a:endParaRPr lang="en-US"/>
        </a:p>
      </dgm:t>
    </dgm:pt>
    <dgm:pt modelId="{C4CE1C1C-2964-438F-BD87-9EC0552664BA}" type="pres">
      <dgm:prSet presAssocID="{2BBA68D0-46F8-4736-91A5-D38B177323E0}" presName="c5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A615BE-8DA7-485C-B317-0D2DA1502128}" type="presOf" srcId="{CB9CC15E-47EC-4A45-ADF8-E1E2D8C3E166}" destId="{0D9130E7-F1DC-44D1-B80C-2250D7E23C10}" srcOrd="0" destOrd="0" presId="urn:microsoft.com/office/officeart/2005/8/layout/venn2"/>
    <dgm:cxn modelId="{49ADFDCA-095D-42E4-A71C-CB7CC6A3C4CA}" srcId="{2BBA68D0-46F8-4736-91A5-D38B177323E0}" destId="{0A79B2C9-A0C7-419F-A573-232977A91E92}" srcOrd="4" destOrd="0" parTransId="{22B73B7E-AD12-47B1-BFB5-0C6891CFAA4C}" sibTransId="{CB84865F-0FB1-440A-B608-BB8384B3485D}"/>
    <dgm:cxn modelId="{AE32819B-0680-43EC-B3F3-439AC253C464}" type="presOf" srcId="{D3D9EE99-05B4-4B31-80B4-B7A9B3E9E35D}" destId="{BDF45F47-5A29-4633-80E9-AF3A940832E4}" srcOrd="1" destOrd="0" presId="urn:microsoft.com/office/officeart/2005/8/layout/venn2"/>
    <dgm:cxn modelId="{2EA9813E-BAE6-44AC-AA11-6F19F1BB07C0}" type="presOf" srcId="{188F955C-2BC7-4A6C-A391-DF54E8558CAA}" destId="{923F30BF-261D-477C-AF92-2148C25080E6}" srcOrd="1" destOrd="0" presId="urn:microsoft.com/office/officeart/2005/8/layout/venn2"/>
    <dgm:cxn modelId="{C0DDBC61-DE54-46CC-AB05-1C3A0027C697}" type="presOf" srcId="{CB9CC15E-47EC-4A45-ADF8-E1E2D8C3E166}" destId="{4532C334-2342-4711-8DA3-68CAD9CA1858}" srcOrd="1" destOrd="0" presId="urn:microsoft.com/office/officeart/2005/8/layout/venn2"/>
    <dgm:cxn modelId="{5E72507A-FEBE-4156-B83A-D935A5571B8A}" type="presOf" srcId="{188F955C-2BC7-4A6C-A391-DF54E8558CAA}" destId="{6D5774E1-3115-48A2-A61D-87893BAE6C47}" srcOrd="0" destOrd="0" presId="urn:microsoft.com/office/officeart/2005/8/layout/venn2"/>
    <dgm:cxn modelId="{F2E6DCDD-A384-4968-9B93-4A000DF320D7}" type="presOf" srcId="{0A79B2C9-A0C7-419F-A573-232977A91E92}" destId="{7072CDA3-A8FE-4E0E-B19E-66750355BC0C}" srcOrd="0" destOrd="0" presId="urn:microsoft.com/office/officeart/2005/8/layout/venn2"/>
    <dgm:cxn modelId="{DCE16E2A-0112-45A6-A87D-624E48CF3AC3}" type="presOf" srcId="{107192C6-7A15-46EF-906D-957FD5E9E193}" destId="{B13F3616-5B36-42C0-A607-611B61E04B2D}" srcOrd="0" destOrd="0" presId="urn:microsoft.com/office/officeart/2005/8/layout/venn2"/>
    <dgm:cxn modelId="{48EBFA5D-233F-4F1A-96C0-8FE841195E54}" type="presOf" srcId="{D3D9EE99-05B4-4B31-80B4-B7A9B3E9E35D}" destId="{82D77DDE-1787-4A01-BAED-830856FC783F}" srcOrd="0" destOrd="0" presId="urn:microsoft.com/office/officeart/2005/8/layout/venn2"/>
    <dgm:cxn modelId="{6793DA19-083E-4EF1-8C2A-0294E7CB8410}" type="presOf" srcId="{2BBA68D0-46F8-4736-91A5-D38B177323E0}" destId="{1287F3FC-78EC-4BBF-B8D9-A1A388967034}" srcOrd="0" destOrd="0" presId="urn:microsoft.com/office/officeart/2005/8/layout/venn2"/>
    <dgm:cxn modelId="{BA97AD68-2130-4F74-8CE1-1F2DDE9E337D}" srcId="{2BBA68D0-46F8-4736-91A5-D38B177323E0}" destId="{CB9CC15E-47EC-4A45-ADF8-E1E2D8C3E166}" srcOrd="0" destOrd="0" parTransId="{8B88B5A7-DB65-4CF5-93AC-CFFEE654BAC7}" sibTransId="{B5F5F629-550A-4596-9BCA-329926695C08}"/>
    <dgm:cxn modelId="{2F523F7B-9ADF-4DF9-AAEE-94625E043E8D}" type="presOf" srcId="{107192C6-7A15-46EF-906D-957FD5E9E193}" destId="{AAC542F1-A4DB-4155-9E07-1B810E9260BC}" srcOrd="1" destOrd="0" presId="urn:microsoft.com/office/officeart/2005/8/layout/venn2"/>
    <dgm:cxn modelId="{A6154F8F-8FFF-4A58-A236-9EC83A53305E}" srcId="{2BBA68D0-46F8-4736-91A5-D38B177323E0}" destId="{D3D9EE99-05B4-4B31-80B4-B7A9B3E9E35D}" srcOrd="1" destOrd="0" parTransId="{B613B767-CBDA-4E5C-9AAF-B7B0E9007184}" sibTransId="{9FC3F131-9E08-42C9-B252-9F0E91B5702B}"/>
    <dgm:cxn modelId="{E7D95826-9AF8-401A-AB57-2BC586BC019B}" srcId="{2BBA68D0-46F8-4736-91A5-D38B177323E0}" destId="{107192C6-7A15-46EF-906D-957FD5E9E193}" srcOrd="3" destOrd="0" parTransId="{FACAA699-DAFB-435B-9E9D-7FEB302136B3}" sibTransId="{CBA44D9D-704B-459F-BFAB-2530ADB22D81}"/>
    <dgm:cxn modelId="{3CA94FCA-37BC-431C-9942-F8ABC07FB700}" srcId="{2BBA68D0-46F8-4736-91A5-D38B177323E0}" destId="{188F955C-2BC7-4A6C-A391-DF54E8558CAA}" srcOrd="2" destOrd="0" parTransId="{F6034A3A-EB46-4E9D-BE7B-F8996D22C177}" sibTransId="{1C654B3E-9856-4350-85A8-A470968EBCC8}"/>
    <dgm:cxn modelId="{CDB2D4F7-1A9E-4C01-A60C-2920BF6D596C}" type="presOf" srcId="{0A79B2C9-A0C7-419F-A573-232977A91E92}" destId="{C4CE1C1C-2964-438F-BD87-9EC0552664BA}" srcOrd="1" destOrd="0" presId="urn:microsoft.com/office/officeart/2005/8/layout/venn2"/>
    <dgm:cxn modelId="{F7D9C659-5B39-4C6A-AD51-5B663586DDDC}" type="presParOf" srcId="{1287F3FC-78EC-4BBF-B8D9-A1A388967034}" destId="{667B4BA4-D969-4DD2-934B-AA4349034A97}" srcOrd="0" destOrd="0" presId="urn:microsoft.com/office/officeart/2005/8/layout/venn2"/>
    <dgm:cxn modelId="{D63CC8F8-97D9-4DDD-A361-7543994643BD}" type="presParOf" srcId="{667B4BA4-D969-4DD2-934B-AA4349034A97}" destId="{0D9130E7-F1DC-44D1-B80C-2250D7E23C10}" srcOrd="0" destOrd="0" presId="urn:microsoft.com/office/officeart/2005/8/layout/venn2"/>
    <dgm:cxn modelId="{AC73B0B9-7610-42D3-A82E-39CF0FE7CFAD}" type="presParOf" srcId="{667B4BA4-D969-4DD2-934B-AA4349034A97}" destId="{4532C334-2342-4711-8DA3-68CAD9CA1858}" srcOrd="1" destOrd="0" presId="urn:microsoft.com/office/officeart/2005/8/layout/venn2"/>
    <dgm:cxn modelId="{C2860F60-3187-4EC6-84A6-DEEEF8E0A336}" type="presParOf" srcId="{1287F3FC-78EC-4BBF-B8D9-A1A388967034}" destId="{29C74237-82B4-4883-AB4A-9DC23F829D93}" srcOrd="1" destOrd="0" presId="urn:microsoft.com/office/officeart/2005/8/layout/venn2"/>
    <dgm:cxn modelId="{3001145E-094D-4106-8424-45433EDF6911}" type="presParOf" srcId="{29C74237-82B4-4883-AB4A-9DC23F829D93}" destId="{82D77DDE-1787-4A01-BAED-830856FC783F}" srcOrd="0" destOrd="0" presId="urn:microsoft.com/office/officeart/2005/8/layout/venn2"/>
    <dgm:cxn modelId="{E0362860-6A22-43F5-87CE-CE228206AA27}" type="presParOf" srcId="{29C74237-82B4-4883-AB4A-9DC23F829D93}" destId="{BDF45F47-5A29-4633-80E9-AF3A940832E4}" srcOrd="1" destOrd="0" presId="urn:microsoft.com/office/officeart/2005/8/layout/venn2"/>
    <dgm:cxn modelId="{329DBF3F-F2A9-48E9-AD82-EBF9E1637B04}" type="presParOf" srcId="{1287F3FC-78EC-4BBF-B8D9-A1A388967034}" destId="{11F77332-62EC-4260-9A9C-46D5859E3C82}" srcOrd="2" destOrd="0" presId="urn:microsoft.com/office/officeart/2005/8/layout/venn2"/>
    <dgm:cxn modelId="{7ED713A8-87CC-44B2-9AE9-C67FA532E794}" type="presParOf" srcId="{11F77332-62EC-4260-9A9C-46D5859E3C82}" destId="{6D5774E1-3115-48A2-A61D-87893BAE6C47}" srcOrd="0" destOrd="0" presId="urn:microsoft.com/office/officeart/2005/8/layout/venn2"/>
    <dgm:cxn modelId="{02E6C4CD-81B1-4C09-8D3B-F5AA81D70DE1}" type="presParOf" srcId="{11F77332-62EC-4260-9A9C-46D5859E3C82}" destId="{923F30BF-261D-477C-AF92-2148C25080E6}" srcOrd="1" destOrd="0" presId="urn:microsoft.com/office/officeart/2005/8/layout/venn2"/>
    <dgm:cxn modelId="{A817B737-038D-4F37-824A-E880F5E869D8}" type="presParOf" srcId="{1287F3FC-78EC-4BBF-B8D9-A1A388967034}" destId="{414B589B-F30C-45FD-89DD-B0B8CBD4CED3}" srcOrd="3" destOrd="0" presId="urn:microsoft.com/office/officeart/2005/8/layout/venn2"/>
    <dgm:cxn modelId="{96779E75-A731-4DCE-B36A-5CA9FF36C50F}" type="presParOf" srcId="{414B589B-F30C-45FD-89DD-B0B8CBD4CED3}" destId="{B13F3616-5B36-42C0-A607-611B61E04B2D}" srcOrd="0" destOrd="0" presId="urn:microsoft.com/office/officeart/2005/8/layout/venn2"/>
    <dgm:cxn modelId="{D1D87094-2AEE-47FD-BB3C-44B08A406594}" type="presParOf" srcId="{414B589B-F30C-45FD-89DD-B0B8CBD4CED3}" destId="{AAC542F1-A4DB-4155-9E07-1B810E9260BC}" srcOrd="1" destOrd="0" presId="urn:microsoft.com/office/officeart/2005/8/layout/venn2"/>
    <dgm:cxn modelId="{653962A7-CF37-47C4-B9FB-4529EB0BF639}" type="presParOf" srcId="{1287F3FC-78EC-4BBF-B8D9-A1A388967034}" destId="{BFE06C63-9373-46F7-AF30-A99A7E5FB2C7}" srcOrd="4" destOrd="0" presId="urn:microsoft.com/office/officeart/2005/8/layout/venn2"/>
    <dgm:cxn modelId="{52CD3D05-E87B-4CAD-A032-5DCAEF9625EA}" type="presParOf" srcId="{BFE06C63-9373-46F7-AF30-A99A7E5FB2C7}" destId="{7072CDA3-A8FE-4E0E-B19E-66750355BC0C}" srcOrd="0" destOrd="0" presId="urn:microsoft.com/office/officeart/2005/8/layout/venn2"/>
    <dgm:cxn modelId="{014F1158-E417-4EBC-9CAA-325321D207BB}" type="presParOf" srcId="{BFE06C63-9373-46F7-AF30-A99A7E5FB2C7}" destId="{C4CE1C1C-2964-438F-BD87-9EC0552664BA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D9130E7-F1DC-44D1-B80C-2250D7E23C10}">
      <dsp:nvSpPr>
        <dsp:cNvPr id="0" name=""/>
        <dsp:cNvSpPr/>
      </dsp:nvSpPr>
      <dsp:spPr>
        <a:xfrm>
          <a:off x="248292" y="0"/>
          <a:ext cx="2182283" cy="218228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The Divine</a:t>
          </a:r>
        </a:p>
      </dsp:txBody>
      <dsp:txXfrm>
        <a:off x="930256" y="109114"/>
        <a:ext cx="818356" cy="218228"/>
      </dsp:txXfrm>
    </dsp:sp>
    <dsp:sp modelId="{82D77DDE-1787-4A01-BAED-830856FC783F}">
      <dsp:nvSpPr>
        <dsp:cNvPr id="0" name=""/>
        <dsp:cNvSpPr/>
      </dsp:nvSpPr>
      <dsp:spPr>
        <a:xfrm>
          <a:off x="427196" y="327342"/>
          <a:ext cx="1854940" cy="1854940"/>
        </a:xfrm>
        <a:prstGeom prst="ellipse">
          <a:avLst/>
        </a:prstGeom>
        <a:solidFill>
          <a:schemeClr val="accent2">
            <a:hueOff val="1799529"/>
            <a:satOff val="-1279"/>
            <a:lumOff val="-245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The World</a:t>
          </a:r>
        </a:p>
      </dsp:txBody>
      <dsp:txXfrm>
        <a:off x="954694" y="434001"/>
        <a:ext cx="799943" cy="213318"/>
      </dsp:txXfrm>
    </dsp:sp>
    <dsp:sp modelId="{6D5774E1-3115-48A2-A61D-87893BAE6C47}">
      <dsp:nvSpPr>
        <dsp:cNvPr id="0" name=""/>
        <dsp:cNvSpPr/>
      </dsp:nvSpPr>
      <dsp:spPr>
        <a:xfrm>
          <a:off x="590867" y="654684"/>
          <a:ext cx="1527598" cy="1527598"/>
        </a:xfrm>
        <a:prstGeom prst="ellipse">
          <a:avLst/>
        </a:prstGeom>
        <a:solidFill>
          <a:schemeClr val="accent2">
            <a:hueOff val="3599059"/>
            <a:satOff val="-2558"/>
            <a:lumOff val="-491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Others</a:t>
          </a:r>
        </a:p>
      </dsp:txBody>
      <dsp:txXfrm>
        <a:off x="959400" y="760089"/>
        <a:ext cx="790532" cy="210808"/>
      </dsp:txXfrm>
    </dsp:sp>
    <dsp:sp modelId="{B13F3616-5B36-42C0-A607-611B61E04B2D}">
      <dsp:nvSpPr>
        <dsp:cNvPr id="0" name=""/>
        <dsp:cNvSpPr/>
      </dsp:nvSpPr>
      <dsp:spPr>
        <a:xfrm>
          <a:off x="754538" y="982027"/>
          <a:ext cx="1200255" cy="1200255"/>
        </a:xfrm>
        <a:prstGeom prst="ellipse">
          <a:avLst/>
        </a:prstGeom>
        <a:solidFill>
          <a:schemeClr val="accent2">
            <a:hueOff val="5398588"/>
            <a:satOff val="-3837"/>
            <a:lumOff val="-736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Life Purpose</a:t>
          </a:r>
        </a:p>
      </dsp:txBody>
      <dsp:txXfrm>
        <a:off x="1030597" y="1090050"/>
        <a:ext cx="648138" cy="216046"/>
      </dsp:txXfrm>
    </dsp:sp>
    <dsp:sp modelId="{7072CDA3-A8FE-4E0E-B19E-66750355BC0C}">
      <dsp:nvSpPr>
        <dsp:cNvPr id="0" name=""/>
        <dsp:cNvSpPr/>
      </dsp:nvSpPr>
      <dsp:spPr>
        <a:xfrm>
          <a:off x="918209" y="1309369"/>
          <a:ext cx="872913" cy="872913"/>
        </a:xfrm>
        <a:prstGeom prst="ellipse">
          <a:avLst/>
        </a:prstGeom>
        <a:solidFill>
          <a:schemeClr val="accent2">
            <a:hueOff val="7198118"/>
            <a:satOff val="-5116"/>
            <a:lumOff val="-981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Self</a:t>
          </a:r>
        </a:p>
      </dsp:txBody>
      <dsp:txXfrm>
        <a:off x="1046045" y="1527598"/>
        <a:ext cx="617242" cy="436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E53EA4F71D4019B2FF0BF802AE1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2B6DB-EBFC-4B0A-B402-766ABB8D47A7}"/>
      </w:docPartPr>
      <w:docPartBody>
        <w:p w:rsidR="004B11DD" w:rsidRDefault="0093232E">
          <w:pPr>
            <w:pStyle w:val="18E53EA4F71D4019B2FF0BF802AE1988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4053BF5847F34A9BBE7B015054EAC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CCF7F-48C6-47A4-AF3C-79B1A6B7516B}"/>
      </w:docPartPr>
      <w:docPartBody>
        <w:p w:rsidR="004B11DD" w:rsidRDefault="0093232E">
          <w:pPr>
            <w:pStyle w:val="4053BF5847F34A9BBE7B015054EACF54"/>
          </w:pPr>
          <w:r>
            <w:t>[Type the author name]</w:t>
          </w:r>
        </w:p>
      </w:docPartBody>
    </w:docPart>
    <w:docPart>
      <w:docPartPr>
        <w:name w:val="39BE10ACFFE641CAABF83A0CF22DB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361A6-BC02-4DE8-A9AC-A8370850C3F0}"/>
      </w:docPartPr>
      <w:docPartBody>
        <w:p w:rsidR="004B11DD" w:rsidRDefault="0093232E">
          <w:pPr>
            <w:pStyle w:val="39BE10ACFFE641CAABF83A0CF22DB5D1"/>
          </w:pPr>
          <w:r>
            <w:t>[Type the author name]</w:t>
          </w:r>
        </w:p>
      </w:docPartBody>
    </w:docPart>
    <w:docPart>
      <w:docPartPr>
        <w:name w:val="6D4B8C4D60794B29AD3CD41A7E7B8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4F4EA-1234-404B-8CB8-BE1374FAFE60}"/>
      </w:docPartPr>
      <w:docPartBody>
        <w:p w:rsidR="004B11DD" w:rsidRDefault="00D15BE8" w:rsidP="00D15BE8">
          <w:pPr>
            <w:pStyle w:val="6D4B8C4D60794B29AD3CD41A7E7B8510"/>
          </w:pPr>
          <w:r>
            <w:t>[Pick the Year]</w:t>
          </w:r>
        </w:p>
      </w:docPartBody>
    </w:docPart>
    <w:docPart>
      <w:docPartPr>
        <w:name w:val="C4CE11AD6C9D48F2A4EE46054C5B9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CB1B2-5A26-4272-A0DC-83A2EEE4922F}"/>
      </w:docPartPr>
      <w:docPartBody>
        <w:p w:rsidR="004B11DD" w:rsidRDefault="00D15BE8" w:rsidP="00D15BE8">
          <w:pPr>
            <w:pStyle w:val="C4CE11AD6C9D48F2A4EE46054C5B94AA"/>
          </w:pPr>
          <w:r>
            <w:t>[Pick the Year]</w:t>
          </w:r>
        </w:p>
      </w:docPartBody>
    </w:docPart>
    <w:docPart>
      <w:docPartPr>
        <w:name w:val="A721D63DAFEE4CA2AB481432EE15A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17906-E929-4FE5-9B16-5157033610B6}"/>
      </w:docPartPr>
      <w:docPartBody>
        <w:p w:rsidR="004B11DD" w:rsidRDefault="00D15BE8" w:rsidP="00D15BE8">
          <w:pPr>
            <w:pStyle w:val="A721D63DAFEE4CA2AB481432EE15A090"/>
          </w:pPr>
          <w:r>
            <w:t>[Pick the Year]</w:t>
          </w:r>
        </w:p>
      </w:docPartBody>
    </w:docPart>
    <w:docPart>
      <w:docPartPr>
        <w:name w:val="B8B387E55AE14BAAA62AC20AF20DD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DF68F-D58E-4C95-8B4E-6B356B41B6CB}"/>
      </w:docPartPr>
      <w:docPartBody>
        <w:p w:rsidR="004B11DD" w:rsidRDefault="00D15BE8" w:rsidP="00D15BE8">
          <w:pPr>
            <w:pStyle w:val="B8B387E55AE14BAAA62AC20AF20DD613"/>
          </w:pPr>
          <w:r>
            <w:t>[Start Date]</w:t>
          </w:r>
        </w:p>
      </w:docPartBody>
    </w:docPart>
    <w:docPart>
      <w:docPartPr>
        <w:name w:val="CFA84BA627034FC897404F27BC2EC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C3DA-A80C-42DC-AF50-09A80A1E52F3}"/>
      </w:docPartPr>
      <w:docPartBody>
        <w:p w:rsidR="004B11DD" w:rsidRDefault="00D15BE8" w:rsidP="00D15BE8">
          <w:pPr>
            <w:pStyle w:val="CFA84BA627034FC897404F27BC2EC380"/>
          </w:pPr>
          <w:r>
            <w:t>[End Date]</w:t>
          </w:r>
        </w:p>
      </w:docPartBody>
    </w:docPart>
    <w:docPart>
      <w:docPartPr>
        <w:name w:val="2A77075DB8CD4C6095F9F25433468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7625-D4B2-4E41-80F0-82D96F554469}"/>
      </w:docPartPr>
      <w:docPartBody>
        <w:p w:rsidR="004B11DD" w:rsidRDefault="00D15BE8" w:rsidP="00D15BE8">
          <w:pPr>
            <w:pStyle w:val="2A77075DB8CD4C6095F9F25433468B42"/>
          </w:pPr>
          <w:r>
            <w:t>[End Date]</w:t>
          </w:r>
        </w:p>
      </w:docPartBody>
    </w:docPart>
    <w:docPart>
      <w:docPartPr>
        <w:name w:val="F4666903680B43B597E9AC272060E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B7C64-DC11-4495-975F-5810A7053308}"/>
      </w:docPartPr>
      <w:docPartBody>
        <w:p w:rsidR="004B11DD" w:rsidRDefault="00D15BE8" w:rsidP="00D15BE8">
          <w:pPr>
            <w:pStyle w:val="F4666903680B43B597E9AC272060EC08"/>
          </w:pPr>
          <w:r>
            <w:t>[End Date]</w:t>
          </w:r>
        </w:p>
      </w:docPartBody>
    </w:docPart>
    <w:docPart>
      <w:docPartPr>
        <w:name w:val="25371075C3C2424CBABBF33DAEA55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941D5-06C5-46D0-B20B-180104CE0A13}"/>
      </w:docPartPr>
      <w:docPartBody>
        <w:p w:rsidR="004B11DD" w:rsidRDefault="00D15BE8" w:rsidP="00D15BE8">
          <w:pPr>
            <w:pStyle w:val="25371075C3C2424CBABBF33DAEA5512F"/>
          </w:pPr>
          <w:r>
            <w:t>[Pick the Year]</w:t>
          </w:r>
        </w:p>
      </w:docPartBody>
    </w:docPart>
    <w:docPart>
      <w:docPartPr>
        <w:name w:val="DC0BE48E5B0849838275EA097303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F0DF6-670E-47DA-A182-C96314B206DE}"/>
      </w:docPartPr>
      <w:docPartBody>
        <w:p w:rsidR="004B11DD" w:rsidRDefault="00D15BE8" w:rsidP="00D15BE8">
          <w:pPr>
            <w:pStyle w:val="DC0BE48E5B0849838275EA09730352F0"/>
          </w:pPr>
          <w:r>
            <w:t>[Pick the Year]</w:t>
          </w:r>
        </w:p>
      </w:docPartBody>
    </w:docPart>
    <w:docPart>
      <w:docPartPr>
        <w:name w:val="F2410E96A6354901BF33CFFCA000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E813-7EC2-48C0-9685-DFCC909706CA}"/>
      </w:docPartPr>
      <w:docPartBody>
        <w:p w:rsidR="004B11DD" w:rsidRDefault="00D15BE8" w:rsidP="00D15BE8">
          <w:pPr>
            <w:pStyle w:val="F2410E96A6354901BF33CFFCA0000B54"/>
          </w:pPr>
          <w:r>
            <w:t>[Pick the Year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5BE8"/>
    <w:rsid w:val="004B11DD"/>
    <w:rsid w:val="0093232E"/>
    <w:rsid w:val="00D1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15BE8"/>
    <w:rPr>
      <w:color w:val="808080"/>
    </w:rPr>
  </w:style>
  <w:style w:type="paragraph" w:customStyle="1" w:styleId="F92B8EA1CC1248C8B7D531C8A0295674">
    <w:name w:val="F92B8EA1CC1248C8B7D531C8A0295674"/>
    <w:rsid w:val="004B11DD"/>
  </w:style>
  <w:style w:type="paragraph" w:customStyle="1" w:styleId="5EE53675574B44ABB2AE9DE0414E0D28">
    <w:name w:val="5EE53675574B44ABB2AE9DE0414E0D28"/>
    <w:rsid w:val="004B11DD"/>
  </w:style>
  <w:style w:type="paragraph" w:customStyle="1" w:styleId="18E53EA4F71D4019B2FF0BF802AE1988">
    <w:name w:val="18E53EA4F71D4019B2FF0BF802AE1988"/>
    <w:rsid w:val="004B11DD"/>
  </w:style>
  <w:style w:type="paragraph" w:customStyle="1" w:styleId="B0B2232A77014C418FC5EFA9BB015D32">
    <w:name w:val="B0B2232A77014C418FC5EFA9BB015D32"/>
    <w:rsid w:val="004B11DD"/>
  </w:style>
  <w:style w:type="paragraph" w:customStyle="1" w:styleId="3157427B01D44C6EA69455587590DDB9">
    <w:name w:val="3157427B01D44C6EA69455587590DDB9"/>
    <w:rsid w:val="004B11DD"/>
  </w:style>
  <w:style w:type="paragraph" w:customStyle="1" w:styleId="1BA0CAA9C91E4411BB99D4BB3D22F836">
    <w:name w:val="1BA0CAA9C91E4411BB99D4BB3D22F836"/>
    <w:rsid w:val="004B11DD"/>
  </w:style>
  <w:style w:type="paragraph" w:customStyle="1" w:styleId="271FDC1A41AC4F5EAFA5F3685237E72B">
    <w:name w:val="271FDC1A41AC4F5EAFA5F3685237E72B"/>
    <w:rsid w:val="004B11DD"/>
  </w:style>
  <w:style w:type="paragraph" w:customStyle="1" w:styleId="436BDF7C24F94A1F8742DC645D6D3C7B">
    <w:name w:val="436BDF7C24F94A1F8742DC645D6D3C7B"/>
    <w:rsid w:val="004B11DD"/>
  </w:style>
  <w:style w:type="paragraph" w:customStyle="1" w:styleId="EB8891F290464963B163ADFC6CBC1D56">
    <w:name w:val="EB8891F290464963B163ADFC6CBC1D56"/>
    <w:rsid w:val="004B11DD"/>
  </w:style>
  <w:style w:type="paragraph" w:customStyle="1" w:styleId="611AFF0B40A642E69A36619D709A4662">
    <w:name w:val="611AFF0B40A642E69A36619D709A4662"/>
    <w:rsid w:val="004B11DD"/>
  </w:style>
  <w:style w:type="paragraph" w:customStyle="1" w:styleId="75C091A6716E41B48D5E3BE453362A5E">
    <w:name w:val="75C091A6716E41B48D5E3BE453362A5E"/>
    <w:rsid w:val="004B11DD"/>
  </w:style>
  <w:style w:type="paragraph" w:customStyle="1" w:styleId="50745D644F484796A44DFBB30AE512B5">
    <w:name w:val="50745D644F484796A44DFBB30AE512B5"/>
    <w:rsid w:val="004B11DD"/>
  </w:style>
  <w:style w:type="character" w:customStyle="1" w:styleId="subsectiondatechar">
    <w:name w:val="subsectiondatechar"/>
    <w:basedOn w:val="DefaultParagraphFont"/>
    <w:rsid w:val="004B11DD"/>
  </w:style>
  <w:style w:type="paragraph" w:customStyle="1" w:styleId="AB8840AC48844601B28FFAA12330864B">
    <w:name w:val="AB8840AC48844601B28FFAA12330864B"/>
    <w:rsid w:val="004B11DD"/>
  </w:style>
  <w:style w:type="paragraph" w:customStyle="1" w:styleId="3885A62448514BA5B0EE2F87E4F53B54">
    <w:name w:val="3885A62448514BA5B0EE2F87E4F53B54"/>
    <w:rsid w:val="004B11DD"/>
  </w:style>
  <w:style w:type="paragraph" w:customStyle="1" w:styleId="C1AF0486170243B495C555A9076B3615">
    <w:name w:val="C1AF0486170243B495C555A9076B3615"/>
    <w:rsid w:val="004B11DD"/>
  </w:style>
  <w:style w:type="paragraph" w:customStyle="1" w:styleId="19A8881235D842C2BCDB8E435FCA7754">
    <w:name w:val="19A8881235D842C2BCDB8E435FCA7754"/>
    <w:rsid w:val="004B11DD"/>
  </w:style>
  <w:style w:type="paragraph" w:customStyle="1" w:styleId="40D67CADDD1A4285AB9CD265F168B6CD">
    <w:name w:val="40D67CADDD1A4285AB9CD265F168B6CD"/>
    <w:rsid w:val="004B11DD"/>
  </w:style>
  <w:style w:type="paragraph" w:customStyle="1" w:styleId="4053BF5847F34A9BBE7B015054EACF54">
    <w:name w:val="4053BF5847F34A9BBE7B015054EACF54"/>
    <w:rsid w:val="004B11DD"/>
  </w:style>
  <w:style w:type="paragraph" w:customStyle="1" w:styleId="39BE10ACFFE641CAABF83A0CF22DB5D1">
    <w:name w:val="39BE10ACFFE641CAABF83A0CF22DB5D1"/>
    <w:rsid w:val="004B11DD"/>
  </w:style>
  <w:style w:type="paragraph" w:customStyle="1" w:styleId="A9CACF528CD541B696D649B4D8043462">
    <w:name w:val="A9CACF528CD541B696D649B4D8043462"/>
    <w:rsid w:val="00D15BE8"/>
  </w:style>
  <w:style w:type="paragraph" w:customStyle="1" w:styleId="A6B97357815C439A870BAD1143CF77F3">
    <w:name w:val="A6B97357815C439A870BAD1143CF77F3"/>
    <w:rsid w:val="00D15BE8"/>
  </w:style>
  <w:style w:type="paragraph" w:customStyle="1" w:styleId="AFCC985EC7B2444E8CB32B54D8B4ABD6">
    <w:name w:val="AFCC985EC7B2444E8CB32B54D8B4ABD6"/>
    <w:rsid w:val="00D15BE8"/>
  </w:style>
  <w:style w:type="paragraph" w:customStyle="1" w:styleId="4B92B6E6BE944178A52C2A74C1FC0C5E">
    <w:name w:val="4B92B6E6BE944178A52C2A74C1FC0C5E"/>
    <w:rsid w:val="00D15BE8"/>
  </w:style>
  <w:style w:type="paragraph" w:customStyle="1" w:styleId="A36E4C471307415E99E54B9EE7A0E2F1">
    <w:name w:val="A36E4C471307415E99E54B9EE7A0E2F1"/>
    <w:rsid w:val="00D15BE8"/>
  </w:style>
  <w:style w:type="paragraph" w:customStyle="1" w:styleId="2ECEE94DBBF14A83A0D1E2A6A4CB3383">
    <w:name w:val="2ECEE94DBBF14A83A0D1E2A6A4CB3383"/>
    <w:rsid w:val="00D15BE8"/>
  </w:style>
  <w:style w:type="paragraph" w:customStyle="1" w:styleId="A33A7DF8AACB4C598DD36361B67D6CC8">
    <w:name w:val="A33A7DF8AACB4C598DD36361B67D6CC8"/>
    <w:rsid w:val="00D15BE8"/>
  </w:style>
  <w:style w:type="paragraph" w:customStyle="1" w:styleId="03E7B67F6F1349D69420716FBB6E6042">
    <w:name w:val="03E7B67F6F1349D69420716FBB6E6042"/>
    <w:rsid w:val="00D15BE8"/>
  </w:style>
  <w:style w:type="paragraph" w:customStyle="1" w:styleId="29A2E1DC51604DD69071B3133E790F2D">
    <w:name w:val="29A2E1DC51604DD69071B3133E790F2D"/>
    <w:rsid w:val="00D15BE8"/>
  </w:style>
  <w:style w:type="paragraph" w:customStyle="1" w:styleId="6D4B8C4D60794B29AD3CD41A7E7B8510">
    <w:name w:val="6D4B8C4D60794B29AD3CD41A7E7B8510"/>
    <w:rsid w:val="00D15BE8"/>
  </w:style>
  <w:style w:type="paragraph" w:customStyle="1" w:styleId="C4CE11AD6C9D48F2A4EE46054C5B94AA">
    <w:name w:val="C4CE11AD6C9D48F2A4EE46054C5B94AA"/>
    <w:rsid w:val="00D15BE8"/>
  </w:style>
  <w:style w:type="paragraph" w:customStyle="1" w:styleId="A721D63DAFEE4CA2AB481432EE15A090">
    <w:name w:val="A721D63DAFEE4CA2AB481432EE15A090"/>
    <w:rsid w:val="00D15BE8"/>
  </w:style>
  <w:style w:type="paragraph" w:customStyle="1" w:styleId="7DFC58FD1AF14731885DBE9E26CA2322">
    <w:name w:val="7DFC58FD1AF14731885DBE9E26CA2322"/>
    <w:rsid w:val="00D15BE8"/>
  </w:style>
  <w:style w:type="paragraph" w:customStyle="1" w:styleId="FEE2CB9E342B4FA8A7E3A5683EA7CDB3">
    <w:name w:val="FEE2CB9E342B4FA8A7E3A5683EA7CDB3"/>
    <w:rsid w:val="00D15BE8"/>
  </w:style>
  <w:style w:type="paragraph" w:customStyle="1" w:styleId="F940C2DF662941CAA6FD8C8D87773EA9">
    <w:name w:val="F940C2DF662941CAA6FD8C8D87773EA9"/>
    <w:rsid w:val="00D15BE8"/>
  </w:style>
  <w:style w:type="paragraph" w:customStyle="1" w:styleId="C37585CA45DE4F43961F8CC5DA7E1462">
    <w:name w:val="C37585CA45DE4F43961F8CC5DA7E1462"/>
    <w:rsid w:val="00D15BE8"/>
  </w:style>
  <w:style w:type="paragraph" w:customStyle="1" w:styleId="B8B387E55AE14BAAA62AC20AF20DD613">
    <w:name w:val="B8B387E55AE14BAAA62AC20AF20DD613"/>
    <w:rsid w:val="00D15BE8"/>
  </w:style>
  <w:style w:type="paragraph" w:customStyle="1" w:styleId="CFA84BA627034FC897404F27BC2EC380">
    <w:name w:val="CFA84BA627034FC897404F27BC2EC380"/>
    <w:rsid w:val="00D15BE8"/>
  </w:style>
  <w:style w:type="paragraph" w:customStyle="1" w:styleId="2A77075DB8CD4C6095F9F25433468B42">
    <w:name w:val="2A77075DB8CD4C6095F9F25433468B42"/>
    <w:rsid w:val="00D15BE8"/>
  </w:style>
  <w:style w:type="paragraph" w:customStyle="1" w:styleId="F4666903680B43B597E9AC272060EC08">
    <w:name w:val="F4666903680B43B597E9AC272060EC08"/>
    <w:rsid w:val="00D15BE8"/>
  </w:style>
  <w:style w:type="paragraph" w:customStyle="1" w:styleId="D367DD3D393240738293AF6FA14AAFB4">
    <w:name w:val="D367DD3D393240738293AF6FA14AAFB4"/>
    <w:rsid w:val="00D15BE8"/>
  </w:style>
  <w:style w:type="paragraph" w:customStyle="1" w:styleId="2C9BE812CAA0424CACC3ABE626029AA5">
    <w:name w:val="2C9BE812CAA0424CACC3ABE626029AA5"/>
    <w:rsid w:val="00D15BE8"/>
  </w:style>
  <w:style w:type="paragraph" w:customStyle="1" w:styleId="BA295859E6FB4D548DA59B13D0463625">
    <w:name w:val="BA295859E6FB4D548DA59B13D0463625"/>
    <w:rsid w:val="00D15BE8"/>
  </w:style>
  <w:style w:type="paragraph" w:customStyle="1" w:styleId="FC47DF364F4444348528B39573DE28DE">
    <w:name w:val="FC47DF364F4444348528B39573DE28DE"/>
    <w:rsid w:val="00D15BE8"/>
  </w:style>
  <w:style w:type="paragraph" w:customStyle="1" w:styleId="BA76E5258517486EB67A6B1764480399">
    <w:name w:val="BA76E5258517486EB67A6B1764480399"/>
    <w:rsid w:val="00D15BE8"/>
  </w:style>
  <w:style w:type="paragraph" w:customStyle="1" w:styleId="96062EAAD89543728EECE29183CD795C">
    <w:name w:val="96062EAAD89543728EECE29183CD795C"/>
    <w:rsid w:val="00D15BE8"/>
  </w:style>
  <w:style w:type="paragraph" w:customStyle="1" w:styleId="3DD56A11422C4A7FB8366FD0E1E41243">
    <w:name w:val="3DD56A11422C4A7FB8366FD0E1E41243"/>
    <w:rsid w:val="00D15BE8"/>
  </w:style>
  <w:style w:type="paragraph" w:customStyle="1" w:styleId="2D8B94FECE234323AE57370CC8BF90E0">
    <w:name w:val="2D8B94FECE234323AE57370CC8BF90E0"/>
    <w:rsid w:val="00D15BE8"/>
  </w:style>
  <w:style w:type="paragraph" w:customStyle="1" w:styleId="08FF0FDCFF8749A5A5F8DA2C19D9CAD1">
    <w:name w:val="08FF0FDCFF8749A5A5F8DA2C19D9CAD1"/>
    <w:rsid w:val="00D15BE8"/>
  </w:style>
  <w:style w:type="paragraph" w:customStyle="1" w:styleId="25371075C3C2424CBABBF33DAEA5512F">
    <w:name w:val="25371075C3C2424CBABBF33DAEA5512F"/>
    <w:rsid w:val="00D15BE8"/>
  </w:style>
  <w:style w:type="paragraph" w:customStyle="1" w:styleId="DC0BE48E5B0849838275EA09730352F0">
    <w:name w:val="DC0BE48E5B0849838275EA09730352F0"/>
    <w:rsid w:val="00D15BE8"/>
  </w:style>
  <w:style w:type="paragraph" w:customStyle="1" w:styleId="F2410E96A6354901BF33CFFCA0000B54">
    <w:name w:val="F2410E96A6354901BF33CFFCA0000B54"/>
    <w:rsid w:val="00D15BE8"/>
  </w:style>
  <w:style w:type="paragraph" w:customStyle="1" w:styleId="7460DD8498B6428F8BDE07A4C46ECD26">
    <w:name w:val="7460DD8498B6428F8BDE07A4C46ECD26"/>
    <w:rsid w:val="00D15BE8"/>
  </w:style>
  <w:style w:type="paragraph" w:customStyle="1" w:styleId="6FF55066A1534504BCC4D5F5FB17C34B">
    <w:name w:val="6FF55066A1534504BCC4D5F5FB17C34B"/>
    <w:rsid w:val="00D15BE8"/>
  </w:style>
  <w:style w:type="paragraph" w:customStyle="1" w:styleId="678AD8176C80488A88CB4D6C1333D888">
    <w:name w:val="678AD8176C80488A88CB4D6C1333D888"/>
    <w:rsid w:val="00D15BE8"/>
  </w:style>
  <w:style w:type="paragraph" w:customStyle="1" w:styleId="998A6ED26D9249E4841B44F17CD20197">
    <w:name w:val="998A6ED26D9249E4841B44F17CD20197"/>
    <w:rsid w:val="00D15BE8"/>
  </w:style>
  <w:style w:type="paragraph" w:customStyle="1" w:styleId="FFAD69C250364E4686E2EEE39BCCA9AC">
    <w:name w:val="FFAD69C250364E4686E2EEE39BCCA9AC"/>
    <w:rsid w:val="00D15BE8"/>
  </w:style>
  <w:style w:type="paragraph" w:customStyle="1" w:styleId="23B3D41F22AD4A50B2A591D191904E14">
    <w:name w:val="23B3D41F22AD4A50B2A591D191904E14"/>
    <w:rsid w:val="00D15BE8"/>
  </w:style>
  <w:style w:type="paragraph" w:customStyle="1" w:styleId="EC0D8AB5646344EE986F688D2AD37659">
    <w:name w:val="EC0D8AB5646344EE986F688D2AD37659"/>
    <w:rsid w:val="00D15BE8"/>
  </w:style>
  <w:style w:type="paragraph" w:customStyle="1" w:styleId="AC17889951104C668E334FBE236073E5">
    <w:name w:val="AC17889951104C668E334FBE236073E5"/>
    <w:rsid w:val="00D15BE8"/>
  </w:style>
  <w:style w:type="paragraph" w:customStyle="1" w:styleId="DC837A93C71C4007BB819417276897BA">
    <w:name w:val="DC837A93C71C4007BB819417276897BA"/>
    <w:rsid w:val="00D15BE8"/>
  </w:style>
  <w:style w:type="paragraph" w:customStyle="1" w:styleId="86677C298BC846A6B90873CB9164BC92">
    <w:name w:val="86677C298BC846A6B90873CB9164BC92"/>
    <w:rsid w:val="00D15B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Custom 2">
      <a:dk1>
        <a:sysClr val="windowText" lastClr="000000"/>
      </a:dk1>
      <a:lt1>
        <a:sysClr val="window" lastClr="FFFFFF"/>
      </a:lt1>
      <a:dk2>
        <a:srgbClr val="8C81A3"/>
      </a:dk2>
      <a:lt2>
        <a:srgbClr val="F4E7ED"/>
      </a:lt2>
      <a:accent1>
        <a:srgbClr val="324C3A"/>
      </a:accent1>
      <a:accent2>
        <a:srgbClr val="5F906E"/>
      </a:accent2>
      <a:accent3>
        <a:srgbClr val="6E6387"/>
      </a:accent3>
      <a:accent4>
        <a:srgbClr val="F9B639"/>
      </a:accent4>
      <a:accent5>
        <a:srgbClr val="5A516F"/>
      </a:accent5>
      <a:accent6>
        <a:srgbClr val="FA8D3D"/>
      </a:accent6>
      <a:hlink>
        <a:srgbClr val="FFDE66"/>
      </a:hlink>
      <a:folHlink>
        <a:srgbClr val="D490C5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B32B1-5366-4CD7-BB09-6667D8E6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186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creator>Jeanny V. House</dc:creator>
  <cp:lastModifiedBy>User</cp:lastModifiedBy>
  <cp:revision>3</cp:revision>
  <cp:lastPrinted>2013-07-08T21:57:00Z</cp:lastPrinted>
  <dcterms:created xsi:type="dcterms:W3CDTF">2013-07-08T18:21:00Z</dcterms:created>
  <dcterms:modified xsi:type="dcterms:W3CDTF">2013-07-08T22:58:00Z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